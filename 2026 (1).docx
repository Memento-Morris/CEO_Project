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5AD3A3AF" w:rsidR="00631875" w:rsidRPr="00F71CBA" w:rsidRDefault="00566F6C" w:rsidP="00FA665D">
      <w:pPr>
        <w:pStyle w:val="Images"/>
        <w:rPr>
          <w:noProof w:val="0"/>
        </w:rPr>
      </w:pPr>
      <w:proofErr w:type="spellStart"/>
      <w:r w:rsidRPr="00F71CBA">
        <w:rPr>
          <w:rFonts w:asciiTheme="majorHAnsi" w:eastAsiaTheme="majorEastAsia" w:hAnsiTheme="majorHAnsi" w:cstheme="majorBidi"/>
          <w:noProof w:val="0"/>
          <w:spacing w:val="-10"/>
          <w:kern w:val="28"/>
          <w:sz w:val="180"/>
          <w:szCs w:val="56"/>
        </w:rPr>
        <w:t>FlowGuard</w:t>
      </w:r>
      <w:proofErr w:type="spellEnd"/>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lastRenderedPageBreak/>
        <w:t>01</w:t>
      </w:r>
      <w:bookmarkEnd w:id="1"/>
    </w:p>
    <w:p w14:paraId="0A4CBC3C" w14:textId="77777777" w:rsidR="001726C3" w:rsidRPr="00F71CBA" w:rsidRDefault="001726C3" w:rsidP="001726C3"/>
    <w:p w14:paraId="569732DB" w14:textId="587BCF1B" w:rsidR="00881897" w:rsidRPr="00F71CBA" w:rsidRDefault="00FA665D" w:rsidP="00881897">
      <w:pPr>
        <w:pStyle w:val="Heading2"/>
      </w:pPr>
      <w:r w:rsidRPr="00F71CBA">
        <w:t>Executive summary</w:t>
      </w:r>
    </w:p>
    <w:p w14:paraId="5C37E702" w14:textId="09669252" w:rsidR="00F630B8" w:rsidRPr="00F71CBA" w:rsidRDefault="00F630B8" w:rsidP="00C308C9">
      <w:pPr>
        <w:pStyle w:val="ListParagraph"/>
        <w:numPr>
          <w:ilvl w:val="0"/>
          <w:numId w:val="3"/>
        </w:numPr>
      </w:pPr>
      <w:r w:rsidRPr="00F71CBA">
        <w:rPr>
          <w:rFonts w:hint="eastAsia"/>
        </w:rPr>
        <w:t xml:space="preserve">The problem </w:t>
      </w:r>
    </w:p>
    <w:p w14:paraId="67A61157" w14:textId="031E5612" w:rsidR="00F630B8" w:rsidRPr="00F71CBA" w:rsidRDefault="00F630B8" w:rsidP="255166EE">
      <w:pPr>
        <w:pStyle w:val="ListParagraph"/>
      </w:pPr>
      <w:r w:rsidRPr="255166EE">
        <w:rPr>
          <w:lang w:val="en-US"/>
        </w:rPr>
        <w:t>The solution at a high level (platform)</w:t>
      </w:r>
    </w:p>
    <w:p w14:paraId="33462F05" w14:textId="59DEC62A" w:rsidR="00E753CE" w:rsidRPr="00F71CBA" w:rsidRDefault="00F630B8" w:rsidP="00C308C9">
      <w:pPr>
        <w:pStyle w:val="ListParagraph"/>
        <w:numPr>
          <w:ilvl w:val="0"/>
          <w:numId w:val="3"/>
        </w:numPr>
      </w:pPr>
      <w:r w:rsidRPr="00F71CBA">
        <w:t>Why this matters now</w:t>
      </w:r>
    </w:p>
    <w:p w14:paraId="7CA0FF49" w14:textId="376EE7B8" w:rsidR="00D93E50" w:rsidRPr="00F71CBA" w:rsidRDefault="00D93E50" w:rsidP="00C308C9">
      <w:pPr>
        <w:pStyle w:val="ListParagraph"/>
        <w:numPr>
          <w:ilvl w:val="0"/>
          <w:numId w:val="3"/>
        </w:numPr>
      </w:pPr>
      <w:r w:rsidRPr="00F71CBA">
        <w:t>Try tie down to the 6Cs</w:t>
      </w:r>
    </w:p>
    <w:p w14:paraId="346E33B3" w14:textId="6103A67A" w:rsidR="0027162B" w:rsidRPr="00F71CBA" w:rsidRDefault="0027162B" w:rsidP="00C308C9">
      <w:pPr>
        <w:pStyle w:val="ListParagraph"/>
        <w:numPr>
          <w:ilvl w:val="0"/>
          <w:numId w:val="3"/>
        </w:numPr>
      </w:pPr>
      <w:r w:rsidRPr="00F71CBA">
        <w:t>Stakeholders</w:t>
      </w:r>
    </w:p>
    <w:p w14:paraId="258B445B" w14:textId="3C3B034F" w:rsidR="007C3D22" w:rsidRDefault="003E7E26" w:rsidP="007C3D22">
      <w:pPr>
        <w:pStyle w:val="Heading2"/>
      </w:pPr>
      <w:r w:rsidRPr="00F71CBA">
        <w:t>MEET THE</w:t>
      </w:r>
      <w:r w:rsidR="005572DD" w:rsidRPr="00F71CBA">
        <w:t xml:space="preserve"> </w:t>
      </w:r>
      <w:r w:rsidR="00E77970" w:rsidRPr="00F71CBA">
        <w:t>Dream</w:t>
      </w:r>
      <w:r w:rsidR="00E753CE" w:rsidRPr="00F71CBA">
        <w:t xml:space="preserve">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302"/>
      </w:tblGrid>
      <w:tr w:rsidR="001F2339" w14:paraId="2B77628F" w14:textId="77777777" w:rsidTr="3BED9DA6">
        <w:tc>
          <w:tcPr>
            <w:tcW w:w="2302" w:type="dxa"/>
            <w:vAlign w:val="center"/>
          </w:tcPr>
          <w:p w14:paraId="3BD910E4" w14:textId="77777777" w:rsidR="007C3D22" w:rsidRDefault="007C3D22" w:rsidP="007452E8">
            <w:pPr>
              <w:jc w:val="center"/>
            </w:pP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0843EEFF">
                  <wp:extent cx="1183640" cy="1752600"/>
                  <wp:effectExtent l="0" t="0" r="0" b="0"/>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rotWithShape="1">
                          <a:blip r:embed="rId13" cstate="print">
                            <a:extLst>
                              <a:ext uri="{28A0092B-C50C-407E-A947-70E740481C1C}">
                                <a14:useLocalDpi xmlns:a14="http://schemas.microsoft.com/office/drawing/2010/main" val="0"/>
                              </a:ext>
                            </a:extLst>
                          </a:blip>
                          <a:srcRect t="6809"/>
                          <a:stretch>
                            <a:fillRect/>
                          </a:stretch>
                        </pic:blipFill>
                        <pic:spPr bwMode="auto">
                          <a:xfrm>
                            <a:off x="0" y="0"/>
                            <a:ext cx="1183640" cy="1752600"/>
                          </a:xfrm>
                          <a:prstGeom prst="rect">
                            <a:avLst/>
                          </a:prstGeom>
                          <a:ln>
                            <a:noFill/>
                          </a:ln>
                          <a:extLst>
                            <a:ext uri="{53640926-AAD7-44D8-BBD7-CCE9431645EC}">
                              <a14:shadowObscured xmlns:a14="http://schemas.microsoft.com/office/drawing/2010/main"/>
                            </a:ext>
                          </a:extLst>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3BED9DA6">
            <w:pPr>
              <w:jc w:val="center"/>
            </w:pPr>
            <w:r>
              <w:rPr>
                <w:noProof/>
              </w:rPr>
              <w:drawing>
                <wp:inline distT="0" distB="0" distL="0" distR="0" wp14:anchorId="79A22419" wp14:editId="07A36805">
                  <wp:extent cx="1155883" cy="1733825"/>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4">
                            <a:extLst>
                              <a:ext uri="{28A0092B-C50C-407E-A947-70E740481C1C}">
                                <a14:useLocalDpi xmlns:a14="http://schemas.microsoft.com/office/drawing/2010/main"/>
                              </a:ext>
                            </a:extLst>
                          </a:blip>
                          <a:stretch>
                            <a:fillRect/>
                          </a:stretch>
                        </pic:blipFill>
                        <pic:spPr>
                          <a:xfrm>
                            <a:off x="0" y="0"/>
                            <a:ext cx="1155883" cy="17338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3F81EEDF">
                  <wp:extent cx="1178644" cy="1767966"/>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5" cstate="print">
                            <a:extLst>
                              <a:ext uri="{28A0092B-C50C-407E-A947-70E740481C1C}">
                                <a14:useLocalDpi xmlns:a14="http://schemas.microsoft.com/office/drawing/2010/main"/>
                              </a:ext>
                            </a:extLst>
                          </a:blip>
                          <a:stretch>
                            <a:fillRect/>
                          </a:stretch>
                        </pic:blipFill>
                        <pic:spPr>
                          <a:xfrm>
                            <a:off x="0" y="0"/>
                            <a:ext cx="1178644" cy="1767966"/>
                          </a:xfrm>
                          <a:prstGeom prst="rect">
                            <a:avLst/>
                          </a:prstGeom>
                        </pic:spPr>
                      </pic:pic>
                    </a:graphicData>
                  </a:graphic>
                </wp:inline>
              </w:drawing>
            </w:r>
          </w:p>
        </w:tc>
      </w:tr>
      <w:tr w:rsidR="001F2339" w14:paraId="404A60C6" w14:textId="77777777" w:rsidTr="3BED9DA6">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Pr="00F71CBA" w:rsidRDefault="00E753CE" w:rsidP="00E753CE"/>
    <w:p w14:paraId="65F0CB2D" w14:textId="526C3B3E" w:rsidR="00FA665D" w:rsidRDefault="00C4300A" w:rsidP="00FA665D">
      <w:pPr>
        <w:pStyle w:val="Heading2"/>
      </w:pPr>
      <w:r w:rsidRPr="00F71CBA">
        <w:t>Hidden Failure in everyday banking</w:t>
      </w:r>
    </w:p>
    <w:p w14:paraId="68141F4E" w14:textId="0C898AFD" w:rsidR="00E62ECB" w:rsidRPr="00E62ECB" w:rsidRDefault="00E62ECB" w:rsidP="00E62ECB">
      <w:pPr>
        <w:pStyle w:val="ListParagraph"/>
        <w:numPr>
          <w:ilvl w:val="1"/>
          <w:numId w:val="1"/>
        </w:numPr>
        <w:rPr>
          <w:rFonts w:asciiTheme="majorHAnsi" w:hAnsiTheme="majorHAnsi"/>
          <w:sz w:val="28"/>
          <w:szCs w:val="36"/>
        </w:rPr>
      </w:pPr>
      <w:r w:rsidRPr="00E62ECB">
        <w:rPr>
          <w:rFonts w:asciiTheme="majorHAnsi" w:hAnsiTheme="majorHAnsi"/>
          <w:sz w:val="28"/>
          <w:szCs w:val="36"/>
        </w:rPr>
        <w:t>Customer Needs</w:t>
      </w:r>
    </w:p>
    <w:p w14:paraId="7251A51C" w14:textId="4F127DA8" w:rsidR="00E62ECB" w:rsidRDefault="00E62ECB" w:rsidP="00E62ECB">
      <w:r>
        <w:t xml:space="preserve">The critical blind spot in how customers understand and experience debit order failures is that insufficient funds are rarely the sole culprit. While this remains the assumed cause, the reality is far more complex: a significant portion of failures stem from structural timing frictions embedded within the </w:t>
      </w:r>
      <w:r w:rsidR="008519CA">
        <w:t>payment’s</w:t>
      </w:r>
      <w:r>
        <w:t xml:space="preserve"> ecosystem itself. Settlement delays, cut-off times, the sequencing of multiple debits, and the persistent gap between ledger and available balances all create narrow windows in which a customer may appear financially </w:t>
      </w:r>
      <w:proofErr w:type="gramStart"/>
      <w:r>
        <w:t>liquid</w:t>
      </w:r>
      <w:r w:rsidR="008519CA">
        <w:t xml:space="preserve">, </w:t>
      </w:r>
      <w:r>
        <w:t>yet</w:t>
      </w:r>
      <w:proofErr w:type="gramEnd"/>
      <w:r>
        <w:t xml:space="preserve"> still see a transaction fail.</w:t>
      </w:r>
    </w:p>
    <w:p w14:paraId="1FC381DE" w14:textId="667AFDD2" w:rsidR="00E62ECB" w:rsidRDefault="00E62ECB" w:rsidP="00E62ECB">
      <w:r>
        <w:t>This creates a significant visibility gap for customers, who are left with little clarity on why payments sometimes succeed and sometimes fail, often leaving them surprised by the outcomes. These failures carry real and uneven consequences, disproportionately affecting essential, high-value obligations like insurance premiums and loan repayments</w:t>
      </w:r>
      <w:r w:rsidR="008519CA">
        <w:t xml:space="preserve">, </w:t>
      </w:r>
      <w:r>
        <w:t xml:space="preserve">categories </w:t>
      </w:r>
      <w:r>
        <w:lastRenderedPageBreak/>
        <w:t>where actual success rates fall materially below customer expectations. From the customer's perspective, the experience feels arbitrary and frustrating: funds may have been deposited, income scheduled to arrive the same day, and the intent to pay present, yet the payment still fails. The result is penalty fees, service interruptions, administrative friction, and a steady erosion of trust in their financial provider.</w:t>
      </w:r>
    </w:p>
    <w:p w14:paraId="5709737D" w14:textId="0263EFA7" w:rsidR="00E62ECB" w:rsidRDefault="00E62ECB" w:rsidP="00E62ECB">
      <w:r>
        <w:t xml:space="preserve">Within the FNB ecosystem, customers already have access to powerful but disconnected tools. Predictive balance modelling and real-time transaction alerts are available, but they operate as standalone features rather than an integrated system. This leaves customers to manually interpret dashboards, anticipate sequencing risks, and independently evaluate credit options when shortfalls emerge. The current approach reacts </w:t>
      </w:r>
      <w:proofErr w:type="gramStart"/>
      <w:r>
        <w:t>at the moment</w:t>
      </w:r>
      <w:proofErr w:type="gramEnd"/>
      <w:r>
        <w:t xml:space="preserve"> of failure rather than providing context-aware guidance before problems occur. This creates two fundamentally different scenarios that are unfortunately conflated in the customer experience: payment orchestration risk, where funds exist but system timing causes failure, and short-duration liquidity risk, where funds are genuinely unavailable within a narrow processing window. Today, both states trigger the same blunt response</w:t>
      </w:r>
      <w:r w:rsidR="008519CA">
        <w:t xml:space="preserve"> of </w:t>
      </w:r>
      <w:r>
        <w:t>a low balance notification followed by generic credit visibility or post-failure explanations.</w:t>
      </w:r>
    </w:p>
    <w:p w14:paraId="47390E56" w14:textId="5E87B4E5" w:rsidR="00E62ECB" w:rsidRDefault="00E62ECB" w:rsidP="00E62ECB">
      <w:r>
        <w:t xml:space="preserve">What customers need is not </w:t>
      </w:r>
      <w:r w:rsidR="008519CA">
        <w:t>simply more</w:t>
      </w:r>
      <w:r>
        <w:t xml:space="preserve"> alerts, but clarity that accounts for the difference between timing risk and genuine shortfall—and guidance that arrives before the failure, not after</w:t>
      </w:r>
    </w:p>
    <w:p w14:paraId="7599E99B" w14:textId="4075E450" w:rsidR="00E62ECB" w:rsidRPr="008519CA" w:rsidRDefault="00E62ECB" w:rsidP="008519CA">
      <w:pPr>
        <w:pStyle w:val="ListParagraph"/>
        <w:numPr>
          <w:ilvl w:val="1"/>
          <w:numId w:val="1"/>
        </w:numPr>
        <w:rPr>
          <w:rFonts w:asciiTheme="majorHAnsi" w:hAnsiTheme="majorHAnsi"/>
          <w:sz w:val="28"/>
          <w:szCs w:val="36"/>
        </w:rPr>
      </w:pPr>
      <w:r w:rsidRPr="008519CA">
        <w:rPr>
          <w:rFonts w:asciiTheme="majorHAnsi" w:hAnsiTheme="majorHAnsi"/>
          <w:sz w:val="28"/>
          <w:szCs w:val="36"/>
        </w:rPr>
        <w:t>The Solution Gap</w:t>
      </w:r>
    </w:p>
    <w:p w14:paraId="230245AA" w14:textId="0FBC5B56" w:rsidR="00E62ECB" w:rsidRDefault="00E62ECB" w:rsidP="00E62ECB">
      <w:proofErr w:type="spellStart"/>
      <w:r>
        <w:t>NAV»Money</w:t>
      </w:r>
      <w:proofErr w:type="spellEnd"/>
      <w:r>
        <w:t xml:space="preserve"> already detects when individual customers and SMEs are likely to enter short-term shortfall positions, based on cashflow patterns, upcoming debit obligations, and expected inflows. The bank therefore has visibility into liquidity risk before it materialises.</w:t>
      </w:r>
    </w:p>
    <w:p w14:paraId="49581E94" w14:textId="445F55CE" w:rsidR="00E62ECB" w:rsidRDefault="00E62ECB" w:rsidP="00E62ECB">
      <w:r>
        <w:t>However, when these shortfalls occur, customers are typically presented with generic credit options</w:t>
      </w:r>
      <w:r w:rsidR="008519CA">
        <w:t xml:space="preserve"> (</w:t>
      </w:r>
      <w:r>
        <w:t>overdrafts, temporary loans, or facility increases</w:t>
      </w:r>
      <w:r w:rsidR="008519CA">
        <w:t xml:space="preserve">) </w:t>
      </w:r>
      <w:r>
        <w:t>without contextual guidance on which option best fits their specific situation. These products are structurally sound, but they are not situationally intelligent. They are designed as standing facilities or broad liquidity tools, rather than responses tailored to a defined, time-bound shortfall event.</w:t>
      </w:r>
    </w:p>
    <w:p w14:paraId="3017C6AA" w14:textId="186B9781" w:rsidR="00E62ECB" w:rsidRDefault="00E62ECB" w:rsidP="00E62ECB">
      <w:r>
        <w:t>As a result, customers must independently evaluate complex trade-offs under time pressure: whether to allow a debit to fail, draw down on an overdraft, apply for new credit, or wait for incoming funds. This often leads to over-borrowing, incurring avoidable penalty fees, or entering facilities disproportionate to the duration and size of the gap.</w:t>
      </w:r>
    </w:p>
    <w:p w14:paraId="2EB0E4FE" w14:textId="46484E19" w:rsidR="00E62ECB" w:rsidRDefault="00E62ECB" w:rsidP="00E62ECB">
      <w:r>
        <w:t>For individuals, this can mean paying more in interest or merchant penalties than necessary, despite having predictable income inflows. For SMEs, even small shortfalls can disrupt payroll timing, supplier relationships, or service continuity</w:t>
      </w:r>
      <w:r w:rsidR="008519CA">
        <w:t xml:space="preserve">, </w:t>
      </w:r>
      <w:r>
        <w:t xml:space="preserve">not because credit is unavailable, but because the most appropriate option is unclear </w:t>
      </w:r>
      <w:proofErr w:type="gramStart"/>
      <w:r>
        <w:t>at the moment</w:t>
      </w:r>
      <w:proofErr w:type="gramEnd"/>
      <w:r>
        <w:t xml:space="preserve"> it is needed.</w:t>
      </w:r>
    </w:p>
    <w:p w14:paraId="20EA0637" w14:textId="2AD791C0" w:rsidR="00E62ECB" w:rsidRPr="00E62ECB" w:rsidRDefault="00E62ECB" w:rsidP="00E62ECB">
      <w:r>
        <w:t>The gap, therefore, is not the absence of credit mechanisms, but the absence of a decision intelligence layer that interprets shortfall context, repayment confidence, and product suitability</w:t>
      </w:r>
      <w:r w:rsidR="008519CA">
        <w:t xml:space="preserve"> </w:t>
      </w:r>
      <w:r>
        <w:t>and transparently recommends the most financially appropriate course of action.</w:t>
      </w:r>
    </w:p>
    <w:p w14:paraId="7158FD68" w14:textId="5FD114F2" w:rsidR="00B83CBD" w:rsidRPr="00F71CBA" w:rsidRDefault="00627089" w:rsidP="00EE126F">
      <w:pPr>
        <w:pStyle w:val="Heading2"/>
      </w:pPr>
      <w:r w:rsidRPr="00F71CBA">
        <w:t>Solution</w:t>
      </w:r>
    </w:p>
    <w:p w14:paraId="424E9CE2" w14:textId="4984C342" w:rsidR="00620153" w:rsidRPr="00F71CBA" w:rsidRDefault="00620153" w:rsidP="00620153">
      <w:r w:rsidRPr="255166EE">
        <w:rPr>
          <w:lang w:val="en-US"/>
        </w:rPr>
        <w:t xml:space="preserve">Debit order reminders sent through the FNB app (and later the FNB WhatsApp channel) and if FNB identifies that a customer is likely to have insufficient funds based on their spending patterns, the bank could proactively offer an overdraft facility. Customers would be able to apply directly through the app and receive </w:t>
      </w:r>
      <w:proofErr w:type="gramStart"/>
      <w:r w:rsidRPr="255166EE">
        <w:rPr>
          <w:lang w:val="en-US"/>
        </w:rPr>
        <w:t>timeously</w:t>
      </w:r>
      <w:proofErr w:type="gramEnd"/>
      <w:r w:rsidRPr="255166EE">
        <w:rPr>
          <w:lang w:val="en-US"/>
        </w:rPr>
        <w:t xml:space="preserve"> feedback before the debit order is processed, hence equipping customers to handle their finances more effectively.</w:t>
      </w:r>
    </w:p>
    <w:p w14:paraId="5CE56583" w14:textId="77777777" w:rsidR="00620153" w:rsidRPr="00F71CBA" w:rsidRDefault="00620153" w:rsidP="00620153"/>
    <w:p w14:paraId="67744381" w14:textId="08B31C62" w:rsidR="00620153" w:rsidRPr="00F71CBA" w:rsidRDefault="00620153" w:rsidP="00620153">
      <w:pPr>
        <w:pStyle w:val="Heading2"/>
      </w:pPr>
      <w:r w:rsidRPr="255166EE">
        <w:rPr>
          <w:lang w:val="en-US"/>
        </w:rPr>
        <w:lastRenderedPageBreak/>
        <w:t>How does this solution benefit FNB?</w:t>
      </w:r>
    </w:p>
    <w:p w14:paraId="724EA1CC" w14:textId="77777777" w:rsidR="00620153" w:rsidRPr="00F71CBA" w:rsidRDefault="00620153" w:rsidP="00620153">
      <w:pPr>
        <w:spacing w:after="160" w:line="278" w:lineRule="auto"/>
      </w:pPr>
      <w:r w:rsidRPr="255166EE">
        <w:rPr>
          <w:lang w:val="en-US"/>
        </w:rPr>
        <w:t xml:space="preserve">By giving customers timely debit order reminders and providing them with a quick way to access a small overdraft when they are at risk of missing </w:t>
      </w:r>
      <w:proofErr w:type="gramStart"/>
      <w:r w:rsidRPr="255166EE">
        <w:rPr>
          <w:lang w:val="en-US"/>
        </w:rPr>
        <w:t>a payment</w:t>
      </w:r>
      <w:proofErr w:type="gramEnd"/>
      <w:r w:rsidRPr="255166EE">
        <w:rPr>
          <w:lang w:val="en-US"/>
        </w:rPr>
        <w:t>, customers become more informed and better able to manage their finances. This support helps reduce failed debit orders and gives customers a better chance of maintaining a positive credit record. As their credit scores improve, they become eligible for additional credit products such as home loans and vehicle finance, which ultimately brings more business to FNB.</w:t>
      </w:r>
    </w:p>
    <w:p w14:paraId="4DA20B91" w14:textId="5C644C26" w:rsidR="00620153" w:rsidRPr="00F71CBA" w:rsidRDefault="00620153" w:rsidP="00620153">
      <w:pPr>
        <w:spacing w:after="160" w:line="278" w:lineRule="auto"/>
        <w:rPr>
          <w:lang w:val="en-US"/>
        </w:rPr>
      </w:pPr>
      <w:r w:rsidRPr="255166EE">
        <w:rPr>
          <w:lang w:val="en-US"/>
        </w:rPr>
        <w:t xml:space="preserve">Furthermore, offering flexible repayment </w:t>
      </w:r>
      <w:proofErr w:type="gramStart"/>
      <w:r w:rsidRPr="255166EE">
        <w:rPr>
          <w:lang w:val="en-US"/>
        </w:rPr>
        <w:t>options—</w:t>
      </w:r>
      <w:proofErr w:type="gramEnd"/>
      <w:r w:rsidRPr="255166EE">
        <w:rPr>
          <w:lang w:val="en-US"/>
        </w:rPr>
        <w:t xml:space="preserve">either upfront or in short-term </w:t>
      </w:r>
      <w:proofErr w:type="gramStart"/>
      <w:r w:rsidRPr="255166EE">
        <w:rPr>
          <w:lang w:val="en-US"/>
        </w:rPr>
        <w:t>installments—</w:t>
      </w:r>
      <w:proofErr w:type="gramEnd"/>
      <w:r w:rsidRPr="255166EE">
        <w:rPr>
          <w:lang w:val="en-US"/>
        </w:rPr>
        <w:t>FNB can generate additional income from the associated interest on these overdraft repayments.</w:t>
      </w:r>
    </w:p>
    <w:p w14:paraId="5CA28846" w14:textId="77777777" w:rsidR="00620153" w:rsidRPr="00F71CBA" w:rsidRDefault="00620153" w:rsidP="00620153"/>
    <w:p w14:paraId="6252D406" w14:textId="77777777" w:rsidR="00620153" w:rsidRPr="00F71CBA" w:rsidRDefault="00620153" w:rsidP="00620153">
      <w:pPr>
        <w:spacing w:after="160" w:line="278" w:lineRule="auto"/>
      </w:pPr>
    </w:p>
    <w:p w14:paraId="304781E3" w14:textId="77777777" w:rsidR="00620153" w:rsidRPr="00F71CBA" w:rsidRDefault="00620153" w:rsidP="00620153"/>
    <w:p w14:paraId="30DF298E" w14:textId="61429890" w:rsidR="00FA665D" w:rsidRPr="00F71CBA" w:rsidRDefault="00152E55" w:rsidP="00FA665D">
      <w:pPr>
        <w:pStyle w:val="Heading2"/>
      </w:pPr>
      <w:r w:rsidRPr="00F71CBA">
        <w:t>Research</w:t>
      </w:r>
    </w:p>
    <w:p w14:paraId="7318A625" w14:textId="6A0C2801" w:rsidR="59BEB121" w:rsidRDefault="59BEB121" w:rsidP="6D2A5C94">
      <w:pPr>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 xml:space="preserve">Took My </w:t>
      </w:r>
      <w:proofErr w:type="spellStart"/>
      <w:r w:rsidR="04594225" w:rsidRPr="53B8C3E6">
        <w:rPr>
          <w:i/>
          <w:iCs/>
        </w:rPr>
        <w:t>Money</w:t>
      </w:r>
      <w:r w:rsidR="04594225" w:rsidRPr="59FB0EB4">
        <w:rPr>
          <w:i/>
          <w:iCs/>
        </w:rPr>
        <w:t>.xlxs</w:t>
      </w:r>
      <w:proofErr w:type="spellEnd"/>
      <w:r w:rsidR="04594225" w:rsidRPr="59FB0EB4">
        <w:rPr>
          <w:b/>
          <w:bCs/>
          <w:i/>
          <w:iCs/>
        </w:rPr>
        <w:t>,</w:t>
      </w:r>
      <w:r w:rsidRPr="440757A3">
        <w:rPr>
          <w:b/>
          <w:i/>
        </w:rPr>
        <w:t xml:space="preserve"> </w:t>
      </w:r>
      <w:proofErr w:type="spellStart"/>
      <w:r w:rsidR="04594225" w:rsidRPr="7E5778EF">
        <w:t>containts</w:t>
      </w:r>
      <w:proofErr w:type="spellEnd"/>
      <w:r w:rsidR="04594225" w:rsidRPr="7E5778EF">
        <w:t xml:space="preserve">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proofErr w:type="spellStart"/>
      <w:r w:rsidR="569C1171" w:rsidRPr="0596AB1B">
        <w:rPr>
          <w:b/>
        </w:rPr>
        <w:t>Flowgaurd</w:t>
      </w:r>
      <w:proofErr w:type="spellEnd"/>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08831087" w:rsidR="17158592" w:rsidRDefault="47F9356A" w:rsidP="5360C8C4">
      <w:pPr>
        <w:pStyle w:val="Heading3"/>
      </w:pPr>
      <w:r>
        <w:t>6.1 Prevalence of Debit order failures</w:t>
      </w:r>
    </w:p>
    <w:p w14:paraId="20FEDCDB" w14:textId="3425888C" w:rsidR="459FF52F" w:rsidRDefault="7AF2D71C" w:rsidP="459FF52F">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0058FAC3" w14:textId="77777777" w:rsidR="00745B32" w:rsidRDefault="452E2F44" w:rsidP="05FA777C">
      <w:r>
        <w:t>This demonstrates that debit order failure is not an isolated pr0oblem but a common consumer experience requiring intervention.</w:t>
      </w:r>
    </w:p>
    <w:p w14:paraId="45D3D054" w14:textId="7098CCB3" w:rsidR="452E2F44" w:rsidRDefault="00745B32" w:rsidP="00745B32">
      <w:pPr>
        <w:jc w:val="center"/>
      </w:pPr>
      <w:r>
        <w:rPr>
          <w:noProof/>
        </w:rPr>
        <w:lastRenderedPageBreak/>
        <w:drawing>
          <wp:inline distT="0" distB="0" distL="0" distR="0" wp14:anchorId="351D3E6C" wp14:editId="1D3DE78E">
            <wp:extent cx="4978400" cy="3267075"/>
            <wp:effectExtent l="0" t="0" r="0" b="9525"/>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710" cy="3271872"/>
                    </a:xfrm>
                    <a:prstGeom prst="rect">
                      <a:avLst/>
                    </a:prstGeom>
                  </pic:spPr>
                </pic:pic>
              </a:graphicData>
            </a:graphic>
          </wp:inline>
        </w:drawing>
      </w:r>
    </w:p>
    <w:p w14:paraId="2B21DDC3" w14:textId="6D850529" w:rsidR="003F310E" w:rsidRDefault="003F310E" w:rsidP="05FA777C"/>
    <w:p w14:paraId="7A0C1B2F" w14:textId="36D8BC84" w:rsidR="279B021D" w:rsidRDefault="452E2F44" w:rsidP="5EFF79E1">
      <w:pPr>
        <w:pStyle w:val="Heading3"/>
      </w:pPr>
      <w:r>
        <w:t>6.2 TIMING ISSUES AND Visibility GAPs</w:t>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10DFE03">
        <w:rPr>
          <w:b/>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16E2F049">
        <w:rPr>
          <w:b/>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8F17840">
        <w:rPr>
          <w:b/>
        </w:rPr>
        <w:t>do not understand</w:t>
      </w:r>
      <w:r>
        <w:t xml:space="preserve"> or are </w:t>
      </w:r>
      <w:r w:rsidRPr="48656EA4">
        <w:rPr>
          <w:b/>
        </w:rPr>
        <w:t>uncertain</w:t>
      </w:r>
      <w:r>
        <w:t xml:space="preserve"> about why some debit orders go through and others do not.</w:t>
      </w:r>
    </w:p>
    <w:p w14:paraId="04225B6F" w14:textId="41024EA9" w:rsidR="2C5C99A9" w:rsidRDefault="111ECB9C" w:rsidP="2C5C99A9">
      <w:pPr>
        <w:rPr>
          <w:noProof/>
        </w:rPr>
      </w:pPr>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10AEA180" w14:textId="26D0E41B" w:rsidR="00745B32" w:rsidRDefault="00745B32" w:rsidP="2C5C99A9">
      <w:r>
        <w:rPr>
          <w:noProof/>
        </w:rPr>
        <w:drawing>
          <wp:inline distT="0" distB="0" distL="0" distR="0" wp14:anchorId="36CBB8D3" wp14:editId="1413D8F6">
            <wp:extent cx="7315200" cy="2594610"/>
            <wp:effectExtent l="0" t="0" r="0" b="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0053D6B2" w14:textId="030128A4" w:rsidR="7F54D6A6" w:rsidRDefault="42E1397E" w:rsidP="4D14FB15">
      <w:pPr>
        <w:pStyle w:val="Heading3"/>
      </w:pPr>
      <w:r>
        <w:lastRenderedPageBreak/>
        <w:t>6.3 Categories of debit orders most likely to fail</w:t>
      </w:r>
    </w:p>
    <w:p w14:paraId="3922EFDE" w14:textId="7B3FCAAE"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8">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drawing>
          <wp:inline distT="0" distB="0" distL="0" distR="0" wp14:anchorId="2746EFE4" wp14:editId="3B7F49C5">
            <wp:extent cx="7315200" cy="3680460"/>
            <wp:effectExtent l="0" t="0" r="0"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3680460"/>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6FEE15DE">
        <w:rPr>
          <w:b/>
        </w:rPr>
        <w:t>Insurance (73.37% success rate)</w:t>
      </w:r>
      <w:r>
        <w:t xml:space="preserve"> and </w:t>
      </w:r>
      <w:r w:rsidRPr="6FEE15DE">
        <w:rPr>
          <w:b/>
        </w:rPr>
        <w:t>Loan Repayments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36A28DC0" w:rsidR="655053A6" w:rsidRDefault="655053A6" w:rsidP="3DDD1EAE">
      <w:pPr>
        <w:pStyle w:val="Heading3"/>
      </w:pPr>
      <w:r>
        <w:t>6.4 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0">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7B74D5A8" w14:textId="60F9249F" w:rsidR="30369489" w:rsidRDefault="00745B32" w:rsidP="003F310E">
      <w:pPr>
        <w:jc w:val="center"/>
      </w:pPr>
      <w:r>
        <w:rPr>
          <w:noProof/>
        </w:rPr>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6CC8D7AE" w14:textId="6396078C" w:rsidR="30369489" w:rsidRDefault="30369489" w:rsidP="30369489"/>
    <w:p w14:paraId="5B83BD12" w14:textId="15ED2166" w:rsidR="3DDD1EAE" w:rsidRDefault="3DDD1EAE" w:rsidP="3DDD1EAE">
      <w:pPr>
        <w:spacing w:before="240" w:after="240"/>
      </w:pPr>
    </w:p>
    <w:p w14:paraId="09C7B4AE" w14:textId="187F9815" w:rsidR="3DDD1EAE" w:rsidRDefault="3DDD1EAE" w:rsidP="3DDD1EAE"/>
    <w:p w14:paraId="573D8855" w14:textId="49934211" w:rsidR="623C4657" w:rsidRDefault="623C4657" w:rsidP="623C4657"/>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12A0921C">
        <w:rPr>
          <w:b/>
          <w:bCs/>
          <w:szCs w:val="20"/>
        </w:rPr>
        <w:t>higher likelihood of incurring penalty fees (35.7%)</w:t>
      </w:r>
      <w:r w:rsidRPr="12A0921C">
        <w:rPr>
          <w:szCs w:val="20"/>
        </w:rPr>
        <w:t xml:space="preserve"> compared to those who did not experience a bounce (26.7%).</w:t>
      </w:r>
    </w:p>
    <w:p w14:paraId="4E0E5505" w14:textId="406B692F" w:rsidR="08AEB6EA" w:rsidRDefault="08AEB6EA" w:rsidP="12A0921C">
      <w:pPr>
        <w:pStyle w:val="Heading3"/>
      </w:pPr>
      <w:r w:rsidRPr="12A0921C">
        <w:t>6.5 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12A0921C">
        <w:rPr>
          <w:b/>
          <w:bCs/>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12A0921C">
        <w:rPr>
          <w:b/>
          <w:bCs/>
          <w:szCs w:val="20"/>
        </w:rPr>
        <w:t>fewer unexpected debit order failures would improve their trust</w:t>
      </w:r>
      <w:r w:rsidRPr="12A0921C">
        <w:rPr>
          <w:szCs w:val="20"/>
        </w:rPr>
        <w:t xml:space="preserve"> in their bank, highlighting a meaningful opportunity for banks to restore customer confidence.</w:t>
      </w:r>
    </w:p>
    <w:p w14:paraId="78DD28D8" w14:textId="5A0F4C87" w:rsidR="00745B32" w:rsidRDefault="00745B32" w:rsidP="12A0921C">
      <w:pPr>
        <w:spacing w:after="0" w:line="300" w:lineRule="auto"/>
        <w:rPr>
          <w:szCs w:val="20"/>
        </w:rPr>
      </w:pPr>
      <w:r>
        <w:rPr>
          <w:noProof/>
        </w:rPr>
        <w:lastRenderedPageBreak/>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32F30878" w14:textId="67C6DFEB" w:rsidR="26DE3EAF" w:rsidRDefault="26DE3EAF" w:rsidP="12A0921C">
      <w:pPr>
        <w:pStyle w:val="Heading3"/>
      </w:pPr>
      <w:r w:rsidRPr="12A0921C">
        <w:t>6.6 DEMAND FOR A PREDICTIVE Debit-order system among fnb customers</w:t>
      </w:r>
    </w:p>
    <w:p w14:paraId="5561B1B5" w14:textId="2A777D49" w:rsidR="26DE3EAF" w:rsidRDefault="26DE3EAF" w:rsidP="12A0921C">
      <w:pPr>
        <w:spacing w:before="210" w:after="210" w:line="300" w:lineRule="auto"/>
        <w:rPr>
          <w:szCs w:val="20"/>
        </w:rPr>
      </w:pPr>
      <w:r w:rsidRPr="12A0921C">
        <w:rPr>
          <w:szCs w:val="20"/>
        </w:rPr>
        <w:t xml:space="preserve">To assess demand for a predictive debit‑order‑failure system specifically within </w:t>
      </w:r>
      <w:r w:rsidRPr="12A0921C">
        <w:rPr>
          <w:b/>
          <w:bCs/>
          <w:szCs w:val="20"/>
        </w:rPr>
        <w:t>First National Bank (FNB)</w:t>
      </w:r>
      <w:r w:rsidRPr="12A0921C">
        <w:rPr>
          <w:szCs w:val="20"/>
        </w:rPr>
        <w:t>’s customer base, survey responses regarding the usefulness of advance debit-order failure notifications were analysed alongside respondents’ primary banking affiliations.</w:t>
      </w:r>
    </w:p>
    <w:p w14:paraId="7C3A896A" w14:textId="27C5B2BC" w:rsidR="26DE3EAF" w:rsidRDefault="26DE3EAF" w:rsidP="12A0921C">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155789FF" w14:textId="1F88F533" w:rsidR="12A0921C" w:rsidRDefault="00745B32" w:rsidP="00745B32">
      <w:pPr>
        <w:spacing w:before="210" w:after="210" w:line="300" w:lineRule="auto"/>
        <w:jc w:val="center"/>
        <w:rPr>
          <w:rFonts w:ascii="Segoe UI" w:eastAsia="Segoe UI" w:hAnsi="Segoe UI" w:cs="Segoe UI"/>
          <w:sz w:val="21"/>
          <w:szCs w:val="21"/>
        </w:rPr>
      </w:pPr>
      <w:r>
        <w:rPr>
          <w:noProof/>
        </w:rPr>
        <w:drawing>
          <wp:inline distT="0" distB="0" distL="0" distR="0" wp14:anchorId="64335ED8" wp14:editId="5250B2C3">
            <wp:extent cx="4724400" cy="3825452"/>
            <wp:effectExtent l="0" t="0" r="0" b="3810"/>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8807" cy="3829020"/>
                    </a:xfrm>
                    <a:prstGeom prst="rect">
                      <a:avLst/>
                    </a:prstGeom>
                  </pic:spPr>
                </pic:pic>
              </a:graphicData>
            </a:graphic>
          </wp:inline>
        </w:drawing>
      </w:r>
    </w:p>
    <w:p w14:paraId="62B8EF35" w14:textId="73CCAF51" w:rsidR="465DEA8E" w:rsidRDefault="465DEA8E" w:rsidP="12A0921C">
      <w:pPr>
        <w:spacing w:before="210" w:after="210" w:line="300" w:lineRule="auto"/>
        <w:rPr>
          <w:b/>
          <w:bCs/>
          <w:sz w:val="22"/>
          <w:szCs w:val="22"/>
        </w:rPr>
      </w:pPr>
      <w:r w:rsidRPr="12A0921C">
        <w:rPr>
          <w:b/>
          <w:bCs/>
          <w:sz w:val="22"/>
          <w:szCs w:val="22"/>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12A0921C">
        <w:rPr>
          <w:b/>
          <w:bCs/>
          <w:szCs w:val="20"/>
        </w:rPr>
        <w:t>11 respondents</w:t>
      </w:r>
      <w:r w:rsidRPr="12A0921C">
        <w:rPr>
          <w:szCs w:val="20"/>
        </w:rPr>
        <w:t xml:space="preserve"> 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lastRenderedPageBreak/>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Default="1B307E8D" w:rsidP="12A0921C">
      <w:pPr>
        <w:pStyle w:val="Heading3"/>
        <w:spacing w:before="246" w:after="246" w:line="300" w:lineRule="auto"/>
        <w:rPr>
          <w:b/>
          <w:bCs/>
          <w:sz w:val="22"/>
          <w:szCs w:val="22"/>
        </w:rPr>
      </w:pPr>
      <w:r w:rsidRPr="12A0921C">
        <w:rPr>
          <w:b/>
          <w:bCs/>
          <w:sz w:val="22"/>
          <w:szCs w:val="22"/>
        </w:rPr>
        <w:t>Comparative Insights Across Banks</w:t>
      </w:r>
    </w:p>
    <w:p w14:paraId="7272FD9F" w14:textId="0631E73A" w:rsidR="1B307E8D" w:rsidRDefault="1B307E8D" w:rsidP="12A0921C">
      <w:pPr>
        <w:spacing w:before="210" w:after="210" w:line="300" w:lineRule="auto"/>
        <w:rPr>
          <w:szCs w:val="20"/>
        </w:rPr>
      </w:pPr>
      <w:r w:rsidRPr="12A0921C">
        <w:rPr>
          <w:szCs w:val="20"/>
        </w:rPr>
        <w:t xml:space="preserve">An analysis of all banks represented in the dataset shows that demand for predictive alerts is </w:t>
      </w:r>
      <w:r w:rsidRPr="12A0921C">
        <w:rPr>
          <w:b/>
          <w:bCs/>
          <w:szCs w:val="20"/>
        </w:rPr>
        <w:t>consistently high regardless of banking institution</w:t>
      </w:r>
      <w:r w:rsidRPr="12A0921C">
        <w:rPr>
          <w:szCs w:val="20"/>
        </w:rPr>
        <w:t>, but particularly pronounced among the major retail banks:</w:t>
      </w:r>
    </w:p>
    <w:p w14:paraId="749FD67A" w14:textId="00F4118F" w:rsidR="1B307E8D" w:rsidRDefault="1B307E8D" w:rsidP="12A0921C">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12A0921C">
        <w:rPr>
          <w:b/>
          <w:bCs/>
          <w:szCs w:val="20"/>
        </w:rPr>
        <w:t>100% usefulness agreement</w:t>
      </w:r>
      <w:r w:rsidRPr="12A0921C">
        <w:rPr>
          <w:szCs w:val="20"/>
        </w:rPr>
        <w:t>, although sample sizes were smaller.</w:t>
      </w:r>
    </w:p>
    <w:p w14:paraId="4B049D75" w14:textId="581EF576" w:rsidR="1B307E8D" w:rsidRDefault="1B307E8D" w:rsidP="12A0921C">
      <w:pPr>
        <w:pStyle w:val="ListParagraph"/>
        <w:spacing w:before="0" w:after="0" w:line="300" w:lineRule="auto"/>
        <w:rPr>
          <w:color w:val="464FEB"/>
          <w:szCs w:val="20"/>
        </w:rPr>
      </w:pPr>
      <w:r w:rsidRPr="12A0921C">
        <w:rPr>
          <w:szCs w:val="20"/>
        </w:rPr>
        <w:t xml:space="preserve">FNB customers showed an </w:t>
      </w:r>
      <w:r w:rsidRPr="12A0921C">
        <w:rPr>
          <w:b/>
          <w:bCs/>
          <w:szCs w:val="20"/>
        </w:rPr>
        <w:t>81.8% usefulness agreement</w:t>
      </w:r>
      <w:r w:rsidRPr="12A0921C">
        <w:rPr>
          <w:szCs w:val="20"/>
        </w:rPr>
        <w:t>, the highest among banks with a substantial number of respondents (n=11).</w:t>
      </w:r>
      <w:r>
        <w:br/>
      </w:r>
      <w:r w:rsidRPr="12A0921C">
        <w:rPr>
          <w:szCs w:val="20"/>
        </w:rPr>
        <w:t xml:space="preserve"> (Based on the expanded bank‑response mapping from the dataset.</w:t>
      </w:r>
    </w:p>
    <w:p w14:paraId="556CA027" w14:textId="11395FA2" w:rsidR="1B307E8D" w:rsidRDefault="1B307E8D" w:rsidP="12A0921C">
      <w:pPr>
        <w:spacing w:before="210" w:after="210" w:line="300" w:lineRule="auto"/>
        <w:rPr>
          <w:szCs w:val="20"/>
        </w:rPr>
      </w:pPr>
      <w:r w:rsidRPr="12A0921C">
        <w:rPr>
          <w:szCs w:val="20"/>
        </w:rPr>
        <w:t xml:space="preserve">This strongly suggests that </w:t>
      </w:r>
      <w:r w:rsidRPr="12A0921C">
        <w:rPr>
          <w:b/>
          <w:bCs/>
          <w:szCs w:val="20"/>
        </w:rPr>
        <w:t>FNB customers are just as motivated—if not more so—than other bank groups</w:t>
      </w:r>
      <w:r w:rsidRPr="12A0921C">
        <w:rPr>
          <w:szCs w:val="20"/>
        </w:rPr>
        <w:t xml:space="preserve"> to adopt a predictive debit‑order system.</w:t>
      </w:r>
    </w:p>
    <w:p w14:paraId="4EB1AEED" w14:textId="6F47D42D" w:rsidR="38330B29" w:rsidRDefault="38330B29" w:rsidP="12A0921C">
      <w:pPr>
        <w:pStyle w:val="Heading3"/>
        <w:spacing w:before="246" w:after="246" w:line="300" w:lineRule="auto"/>
        <w:rPr>
          <w:sz w:val="20"/>
          <w:szCs w:val="20"/>
        </w:rPr>
      </w:pPr>
      <w:r w:rsidRPr="12A0921C">
        <w:rPr>
          <w:b/>
          <w:bCs/>
          <w:sz w:val="22"/>
          <w:szCs w:val="22"/>
        </w:rPr>
        <w:t>Interpretation for FNB</w:t>
      </w:r>
    </w:p>
    <w:p w14:paraId="7B5C5398" w14:textId="77FACA19" w:rsidR="38330B29" w:rsidRDefault="38330B29" w:rsidP="12A0921C">
      <w:pPr>
        <w:pStyle w:val="Heading3"/>
        <w:spacing w:before="246" w:after="246" w:line="300" w:lineRule="auto"/>
        <w:rPr>
          <w:sz w:val="20"/>
          <w:szCs w:val="20"/>
        </w:rPr>
      </w:pPr>
      <w:r w:rsidRPr="12A0921C">
        <w:rPr>
          <w:sz w:val="20"/>
          <w:szCs w:val="20"/>
        </w:rPr>
        <w:t xml:space="preserve">Two insights are particularly relevant for positioning </w:t>
      </w:r>
      <w:r w:rsidRPr="12A0921C">
        <w:rPr>
          <w:b/>
          <w:bCs/>
          <w:sz w:val="20"/>
          <w:szCs w:val="20"/>
        </w:rPr>
        <w:t xml:space="preserve">Flowguard </w:t>
      </w:r>
      <w:r w:rsidRPr="12A0921C">
        <w:rPr>
          <w:sz w:val="20"/>
          <w:szCs w:val="20"/>
        </w:rPr>
        <w:t>within FNB:</w:t>
      </w:r>
    </w:p>
    <w:p w14:paraId="3E1E7D13" w14:textId="021E5A78" w:rsidR="38330B29" w:rsidRDefault="38330B29" w:rsidP="12A0921C">
      <w:pPr>
        <w:pStyle w:val="ListParagraph"/>
        <w:spacing w:before="210" w:after="210" w:line="300" w:lineRule="auto"/>
        <w:rPr>
          <w:color w:val="464FEB"/>
          <w:szCs w:val="20"/>
        </w:rPr>
      </w:pPr>
      <w:r w:rsidRPr="12A0921C">
        <w:rPr>
          <w:b/>
          <w:bCs/>
          <w:szCs w:val="20"/>
        </w:rPr>
        <w:t>High demand meets low awareness:</w:t>
      </w:r>
      <w:r>
        <w:br/>
      </w:r>
      <w:r w:rsidRPr="12A0921C">
        <w:rPr>
          <w:szCs w:val="20"/>
        </w:rPr>
        <w:t xml:space="preserve">Despite the high demand, </w:t>
      </w:r>
      <w:r w:rsidRPr="12A0921C">
        <w:rPr>
          <w:b/>
          <w:bCs/>
          <w:szCs w:val="20"/>
        </w:rPr>
        <w:t xml:space="preserve">most respondents (58.6%) indicated that their bank does </w:t>
      </w:r>
      <w:r w:rsidRPr="12A0921C">
        <w:rPr>
          <w:b/>
          <w:bCs/>
          <w:i/>
          <w:iCs/>
          <w:szCs w:val="20"/>
        </w:rPr>
        <w:t>not</w:t>
      </w:r>
      <w:r w:rsidRPr="12A0921C">
        <w:rPr>
          <w:b/>
          <w:bCs/>
          <w:szCs w:val="20"/>
        </w:rPr>
        <w:t xml:space="preserve"> currently offer such a service</w:t>
      </w:r>
      <w:r w:rsidRPr="12A0921C">
        <w:rPr>
          <w:szCs w:val="20"/>
        </w:rPr>
        <w:t xml:space="preserve">, and a further </w:t>
      </w:r>
      <w:r w:rsidRPr="12A0921C">
        <w:rPr>
          <w:b/>
          <w:bCs/>
          <w:szCs w:val="20"/>
        </w:rPr>
        <w:t>34.5% were unsure</w:t>
      </w:r>
      <w:r w:rsidRPr="12A0921C">
        <w:rPr>
          <w:szCs w:val="20"/>
        </w:rPr>
        <w:t xml:space="preserve">. Only </w:t>
      </w:r>
      <w:r w:rsidRPr="12A0921C">
        <w:rPr>
          <w:b/>
          <w:bCs/>
          <w:szCs w:val="20"/>
        </w:rPr>
        <w:t>6.9%</w:t>
      </w:r>
      <w:r w:rsidRPr="12A0921C">
        <w:rPr>
          <w:szCs w:val="20"/>
        </w:rPr>
        <w:t xml:space="preserve"> believed their bank offered predictive debit‑order support.</w:t>
      </w:r>
      <w:r>
        <w:br/>
      </w:r>
      <w:r w:rsidRPr="12A0921C">
        <w:rPr>
          <w:szCs w:val="20"/>
        </w:rPr>
        <w:t xml:space="preserve"> This suggests a substantial awareness gap and market opportunity for FNB to lead in this space.</w:t>
      </w:r>
    </w:p>
    <w:p w14:paraId="32CC5B8F" w14:textId="779BA012" w:rsidR="38330B29" w:rsidRDefault="38330B29" w:rsidP="12A0921C">
      <w:pPr>
        <w:pStyle w:val="ListParagraph"/>
        <w:spacing w:before="210" w:after="210" w:line="300" w:lineRule="auto"/>
        <w:rPr>
          <w:szCs w:val="20"/>
        </w:rPr>
      </w:pPr>
      <w:r w:rsidRPr="12A0921C">
        <w:rPr>
          <w:b/>
          <w:bCs/>
          <w:szCs w:val="20"/>
        </w:rPr>
        <w:t>FNB customers experience the same pain points:</w:t>
      </w:r>
      <w:r>
        <w:br/>
      </w:r>
      <w:r w:rsidRPr="12A0921C">
        <w:rPr>
          <w:szCs w:val="20"/>
        </w:rPr>
        <w:t>FNB respondents reported:</w:t>
      </w:r>
    </w:p>
    <w:p w14:paraId="6CF17193" w14:textId="4122A67C" w:rsidR="38330B29" w:rsidRDefault="38330B29" w:rsidP="12A0921C">
      <w:pPr>
        <w:pStyle w:val="ListParagraph"/>
        <w:spacing w:before="0" w:after="0" w:line="300" w:lineRule="auto"/>
        <w:rPr>
          <w:szCs w:val="20"/>
        </w:rPr>
      </w:pPr>
      <w:r w:rsidRPr="12A0921C">
        <w:rPr>
          <w:szCs w:val="20"/>
        </w:rPr>
        <w:t>Exposure to timing unpredictability</w:t>
      </w:r>
    </w:p>
    <w:p w14:paraId="3E90B4E3" w14:textId="5DEF1582" w:rsidR="38330B29" w:rsidRDefault="38330B29" w:rsidP="12A0921C">
      <w:pPr>
        <w:pStyle w:val="ListParagraph"/>
        <w:spacing w:before="0" w:after="0" w:line="300" w:lineRule="auto"/>
        <w:rPr>
          <w:szCs w:val="20"/>
        </w:rPr>
      </w:pPr>
      <w:r w:rsidRPr="12A0921C">
        <w:rPr>
          <w:szCs w:val="20"/>
        </w:rPr>
        <w:t>Incidences of debit order failures</w:t>
      </w:r>
    </w:p>
    <w:p w14:paraId="3059C3CC" w14:textId="37EEA665" w:rsidR="38330B29" w:rsidRDefault="38330B29" w:rsidP="12A0921C">
      <w:pPr>
        <w:pStyle w:val="ListParagraph"/>
        <w:spacing w:before="0" w:after="0" w:line="300" w:lineRule="auto"/>
        <w:rPr>
          <w:szCs w:val="20"/>
        </w:rPr>
      </w:pPr>
      <w:r w:rsidRPr="12A0921C">
        <w:rPr>
          <w:szCs w:val="20"/>
        </w:rPr>
        <w:t>Stress and frustration associated with failed debit orders</w:t>
      </w:r>
      <w:r>
        <w:br/>
      </w:r>
      <w:r w:rsidRPr="12A0921C">
        <w:rPr>
          <w:szCs w:val="20"/>
        </w:rPr>
        <w:t xml:space="preserve"> These trends mirror the broader sample, confirming that </w:t>
      </w:r>
      <w:r w:rsidRPr="12A0921C">
        <w:rPr>
          <w:b/>
          <w:bCs/>
          <w:szCs w:val="20"/>
        </w:rPr>
        <w:t>FNB clients face the same systemic issues</w:t>
      </w:r>
      <w:r w:rsidRPr="12A0921C">
        <w:rPr>
          <w:szCs w:val="20"/>
        </w:rPr>
        <w:t xml:space="preserve"> and would benefit directly from predictive interventions.</w:t>
      </w:r>
    </w:p>
    <w:p w14:paraId="3B346700" w14:textId="3FC9C6C6" w:rsidR="38330B29" w:rsidRDefault="38330B29" w:rsidP="12A0921C">
      <w:pPr>
        <w:pStyle w:val="Heading3"/>
        <w:spacing w:before="246" w:after="246" w:line="300" w:lineRule="auto"/>
        <w:rPr>
          <w:b/>
          <w:bCs/>
          <w:sz w:val="22"/>
          <w:szCs w:val="22"/>
        </w:rPr>
      </w:pPr>
      <w:r w:rsidRPr="12A0921C">
        <w:rPr>
          <w:b/>
          <w:bCs/>
          <w:sz w:val="22"/>
          <w:szCs w:val="22"/>
        </w:rPr>
        <w:t>Conclusion</w:t>
      </w:r>
    </w:p>
    <w:p w14:paraId="34C88DD7" w14:textId="3EDE951D" w:rsidR="38330B29" w:rsidRDefault="38330B29" w:rsidP="12A0921C">
      <w:pPr>
        <w:spacing w:before="210" w:after="210" w:line="300" w:lineRule="auto"/>
        <w:rPr>
          <w:szCs w:val="20"/>
        </w:rPr>
      </w:pPr>
      <w:r w:rsidRPr="12A0921C">
        <w:rPr>
          <w:szCs w:val="20"/>
        </w:rPr>
        <w:t xml:space="preserve">The combined analysis demonstrates that </w:t>
      </w:r>
      <w:r w:rsidRPr="12A0921C">
        <w:rPr>
          <w:b/>
          <w:bCs/>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49FACC8D" w14:textId="19B0881B" w:rsidR="38330B29" w:rsidRDefault="38330B29" w:rsidP="12A0921C">
      <w:pPr>
        <w:spacing w:before="210" w:after="210" w:line="300" w:lineRule="auto"/>
        <w:rPr>
          <w:szCs w:val="20"/>
        </w:rPr>
      </w:pPr>
      <w:r w:rsidRPr="12A0921C">
        <w:rPr>
          <w:szCs w:val="20"/>
        </w:rPr>
        <w:t xml:space="preserve">This reinforces the strategic viability of implementing </w:t>
      </w:r>
      <w:proofErr w:type="spellStart"/>
      <w:r w:rsidRPr="12A0921C">
        <w:rPr>
          <w:b/>
          <w:bCs/>
          <w:szCs w:val="20"/>
        </w:rPr>
        <w:t>Flowguard</w:t>
      </w:r>
      <w:proofErr w:type="spellEnd"/>
      <w:r w:rsidRPr="12A0921C">
        <w:rPr>
          <w:szCs w:val="20"/>
        </w:rPr>
        <w:t xml:space="preserve"> within the FNB environment as a high‑impact, customer‑centric innovation capable of improving trust, reducing unexpected debit‑order failures, and delivering proactive financial guidance</w:t>
      </w:r>
    </w:p>
    <w:p w14:paraId="4405F876" w14:textId="1A706281" w:rsidR="00B13140" w:rsidRPr="00F71CBA" w:rsidRDefault="00771EC0" w:rsidP="00B13140">
      <w:pPr>
        <w:pStyle w:val="Heading2"/>
        <w:rPr>
          <w:lang w:val="en-US"/>
        </w:rPr>
      </w:pPr>
      <w:r w:rsidRPr="255166EE">
        <w:rPr>
          <w:lang w:val="en-US"/>
        </w:rPr>
        <w:t xml:space="preserve">The </w:t>
      </w:r>
      <w:r w:rsidR="00772FFC" w:rsidRPr="255166EE">
        <w:rPr>
          <w:lang w:val="en-US"/>
        </w:rPr>
        <w:t>FlowGaurd</w:t>
      </w:r>
    </w:p>
    <w:p w14:paraId="1C8CD785" w14:textId="77777777" w:rsidR="008519CA" w:rsidRDefault="008519CA" w:rsidP="008519CA">
      <w:pPr>
        <w:spacing w:after="160" w:line="278" w:lineRule="auto"/>
      </w:pPr>
      <w:r>
        <w:lastRenderedPageBreak/>
        <w:t>Cashflow Assurance is a predictive financial layer that bridges the gap between customer intent and payment reality. It transforms reactive banking into proactive protection by continuously monitoring upcoming obligations, expected inflows, and real-time balance positions—distinguishing between timing risk, where funds exist but system friction causes failure, and genuine shortfall. Before a debit order fails, Cashflow Assurance simulates the impact of scheduled payments, surfaces upcoming commitments with clarity, and intervenes with contextual recommendations tailored to the specific gap, whether that means reshuffling payment timing, activating short-term liquidity, or accessing the most appropriate credit product.</w:t>
      </w:r>
    </w:p>
    <w:p w14:paraId="6234D358" w14:textId="77777777" w:rsidR="008519CA" w:rsidRDefault="008519CA" w:rsidP="008519CA">
      <w:pPr>
        <w:spacing w:after="160" w:line="278" w:lineRule="auto"/>
      </w:pPr>
    </w:p>
    <w:p w14:paraId="71E2D520" w14:textId="1F9CC27E" w:rsidR="006843C5" w:rsidRPr="00F71CBA" w:rsidRDefault="008519CA" w:rsidP="008519CA">
      <w:pPr>
        <w:spacing w:after="160" w:line="278" w:lineRule="auto"/>
      </w:pPr>
      <w:r>
        <w:t xml:space="preserve">What Cashflow Assurance is not is equally important. It is not simply another alert that waits for failure to explain what happened, nor is it a generic credit offer presented </w:t>
      </w:r>
      <w:proofErr w:type="gramStart"/>
      <w:r>
        <w:t>at the moment</w:t>
      </w:r>
      <w:proofErr w:type="gramEnd"/>
      <w:r>
        <w:t xml:space="preserve"> of stress. It is not a static dashboard requiring customers to manually connect dots between balances and dates, and it is not itself a credit product—it is a decision intelligence layer that interprets context and guides customers toward the most financially sound path. Critically, it is not one-size-fits-all: it accounts for the difference between a salaried individual with predictable inflows and an SME with irregular revenue cycles, tailoring guidance to the rhythm of each customer's financial life.</w:t>
      </w:r>
      <w:r w:rsidR="00DD14CA">
        <w:br w:type="page"/>
      </w:r>
    </w:p>
    <w:p w14:paraId="3B34D505" w14:textId="7AEE7452" w:rsidR="006843C5" w:rsidRPr="00F71CBA" w:rsidRDefault="000A3D67" w:rsidP="00C308C9">
      <w:pPr>
        <w:pStyle w:val="Heading2"/>
        <w:numPr>
          <w:ilvl w:val="1"/>
          <w:numId w:val="1"/>
        </w:numPr>
      </w:pPr>
      <w:r w:rsidRPr="00F71CBA">
        <w:lastRenderedPageBreak/>
        <w:t xml:space="preserve">Debit Order Assurance </w:t>
      </w:r>
    </w:p>
    <w:p w14:paraId="0DD62B34" w14:textId="15657606" w:rsidR="00990986" w:rsidRPr="00F71CBA" w:rsidRDefault="00623756" w:rsidP="008262AE">
      <w:pPr>
        <w:jc w:val="both"/>
      </w:pPr>
      <w:r w:rsidRPr="00623756">
        <w:t xml:space="preserve">The Debit </w:t>
      </w:r>
      <w:r w:rsidRPr="00F71CBA">
        <w:t xml:space="preserve">Order </w:t>
      </w:r>
      <w:r w:rsidRPr="00623756">
        <w:t>Assurance Notification System introduces a push-based alert mechanism that supplements existing tracking features by notifying customers of upcoming financial commitments in advance of processing.</w:t>
      </w:r>
    </w:p>
    <w:p w14:paraId="0A2F380B" w14:textId="0842493F" w:rsidR="00803913" w:rsidRPr="00F71CBA" w:rsidRDefault="00803913" w:rsidP="00C308C9">
      <w:pPr>
        <w:pStyle w:val="Heading2"/>
        <w:numPr>
          <w:ilvl w:val="2"/>
          <w:numId w:val="1"/>
        </w:numPr>
      </w:pPr>
      <w:r w:rsidRPr="00F71CBA">
        <w:t>Data Architecture</w:t>
      </w:r>
    </w:p>
    <w:p w14:paraId="5085ACD3" w14:textId="26141335" w:rsidR="00803913" w:rsidRPr="00F71CBA" w:rsidRDefault="00803913" w:rsidP="00803913">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The system </w:t>
      </w:r>
      <w:r w:rsidR="005F5ED6" w:rsidRPr="00F71CBA">
        <w:rPr>
          <w:rFonts w:asciiTheme="minorHAnsi" w:hAnsiTheme="minorHAnsi" w:cstheme="minorHAnsi"/>
          <w:sz w:val="20"/>
          <w:szCs w:val="20"/>
        </w:rPr>
        <w:t xml:space="preserve">would </w:t>
      </w:r>
      <w:r w:rsidRPr="00F71CBA">
        <w:rPr>
          <w:rFonts w:asciiTheme="minorHAnsi" w:hAnsiTheme="minorHAnsi" w:cstheme="minorHAnsi"/>
          <w:sz w:val="20"/>
          <w:szCs w:val="20"/>
        </w:rPr>
        <w:t>employ</w:t>
      </w:r>
      <w:r w:rsidR="005F5ED6" w:rsidRPr="00F71CBA">
        <w:rPr>
          <w:rFonts w:asciiTheme="minorHAnsi" w:hAnsiTheme="minorHAnsi" w:cstheme="minorHAnsi"/>
          <w:sz w:val="20"/>
          <w:szCs w:val="20"/>
        </w:rPr>
        <w:t xml:space="preserve"> </w:t>
      </w:r>
      <w:r w:rsidRPr="00F71CBA">
        <w:rPr>
          <w:rFonts w:asciiTheme="minorHAnsi" w:hAnsiTheme="minorHAnsi" w:cstheme="minorHAnsi"/>
          <w:sz w:val="20"/>
          <w:szCs w:val="20"/>
        </w:rPr>
        <w:t>a hybrid data model combining verified mandate information with predictive analytics:</w:t>
      </w:r>
    </w:p>
    <w:p w14:paraId="334408A6" w14:textId="77777777" w:rsidR="00803913" w:rsidRPr="009F28E5" w:rsidRDefault="00803913" w:rsidP="00B072AB">
      <w:pPr>
        <w:pStyle w:val="Heading3"/>
        <w:ind w:firstLine="720"/>
        <w:rPr>
          <w:rFonts w:asciiTheme="majorHAnsi" w:hAnsiTheme="majorHAnsi"/>
        </w:rPr>
      </w:pPr>
      <w:r w:rsidRPr="009F28E5">
        <w:rPr>
          <w:rFonts w:asciiTheme="majorHAnsi" w:hAnsiTheme="majorHAnsi"/>
        </w:rPr>
        <w:t>Mandated Obligations</w:t>
      </w:r>
    </w:p>
    <w:p w14:paraId="540C94A8" w14:textId="421C00DF" w:rsidR="00803913" w:rsidRPr="00F71CBA" w:rsidRDefault="005F5ED6"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 xml:space="preserve">everage existing </w:t>
      </w:r>
      <w:proofErr w:type="spellStart"/>
      <w:r w:rsidR="00803913" w:rsidRPr="00F71CBA">
        <w:rPr>
          <w:rFonts w:asciiTheme="minorHAnsi" w:hAnsiTheme="minorHAnsi" w:cstheme="minorHAnsi"/>
          <w:sz w:val="20"/>
          <w:szCs w:val="20"/>
        </w:rPr>
        <w:t>DebiCheck</w:t>
      </w:r>
      <w:proofErr w:type="spellEnd"/>
      <w:r w:rsidR="003623A8">
        <w:rPr>
          <w:rFonts w:asciiTheme="minorHAnsi" w:hAnsiTheme="minorHAnsi" w:cstheme="minorHAnsi"/>
          <w:sz w:val="20"/>
          <w:szCs w:val="20"/>
        </w:rPr>
        <w:t xml:space="preserve"> </w:t>
      </w:r>
      <w:r w:rsidR="00803913" w:rsidRPr="00F71CBA">
        <w:rPr>
          <w:rFonts w:asciiTheme="minorHAnsi" w:hAnsiTheme="minorHAnsi" w:cstheme="minorHAnsi"/>
          <w:sz w:val="20"/>
          <w:szCs w:val="20"/>
        </w:rPr>
        <w:t xml:space="preserve">and </w:t>
      </w:r>
      <w:r w:rsidR="00AE5AD9">
        <w:rPr>
          <w:rFonts w:asciiTheme="minorHAnsi" w:hAnsiTheme="minorHAnsi" w:cstheme="minorHAnsi"/>
          <w:sz w:val="20"/>
          <w:szCs w:val="20"/>
        </w:rPr>
        <w:t xml:space="preserve">other </w:t>
      </w:r>
      <w:r w:rsidR="00803913" w:rsidRPr="00F71CBA">
        <w:rPr>
          <w:rFonts w:asciiTheme="minorHAnsi" w:hAnsiTheme="minorHAnsi" w:cstheme="minorHAnsi"/>
          <w:sz w:val="20"/>
          <w:szCs w:val="20"/>
        </w:rPr>
        <w:t>approved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77777777" w:rsidR="00803913" w:rsidRPr="00F71CBA" w:rsidRDefault="00803913" w:rsidP="00B072AB">
      <w:pPr>
        <w:pStyle w:val="Heading3"/>
        <w:ind w:firstLine="720"/>
        <w:rPr>
          <w:rFonts w:asciiTheme="majorHAnsi" w:hAnsiTheme="majorHAnsi"/>
          <w:szCs w:val="28"/>
        </w:rPr>
      </w:pPr>
      <w:r w:rsidRPr="00F71CBA">
        <w:rPr>
          <w:rFonts w:asciiTheme="majorHAnsi" w:hAnsiTheme="majorHAnsi"/>
          <w:szCs w:val="28"/>
        </w:rPr>
        <w:t>Predictive Analytics for Non-Mandated Payments</w:t>
      </w:r>
    </w:p>
    <w:p w14:paraId="508DB89B" w14:textId="77F0EA69" w:rsidR="00803913" w:rsidRPr="00F71CBA" w:rsidRDefault="00803913" w:rsidP="008262AE">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w:t>
      </w:r>
      <w:proofErr w:type="spellStart"/>
      <w:r w:rsidRPr="00F71CBA">
        <w:rPr>
          <w:rFonts w:asciiTheme="minorHAnsi" w:hAnsiTheme="minorHAnsi" w:cstheme="minorHAnsi"/>
          <w:sz w:val="20"/>
          <w:szCs w:val="20"/>
        </w:rPr>
        <w:t>nav»Money</w:t>
      </w:r>
      <w:proofErr w:type="spellEnd"/>
      <w:r w:rsidRPr="00F71CBA">
        <w:rPr>
          <w:rFonts w:asciiTheme="minorHAnsi" w:hAnsiTheme="minorHAnsi" w:cstheme="minorHAnsi"/>
          <w:sz w:val="20"/>
          <w:szCs w:val="20"/>
        </w:rPr>
        <w:t xml:space="preserve"> functionality. By analysing three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64360" w:rsidRPr="00F71CBA" w:rsidRDefault="00564360" w:rsidP="00C308C9">
      <w:pPr>
        <w:pStyle w:val="Heading2"/>
        <w:numPr>
          <w:ilvl w:val="2"/>
          <w:numId w:val="1"/>
        </w:numPr>
      </w:pPr>
      <w:r w:rsidRPr="00F71CBA">
        <w:t>Notification Framework</w:t>
      </w:r>
    </w:p>
    <w:p w14:paraId="23253701" w14:textId="77777777" w:rsidR="00564360" w:rsidRPr="00F71CBA" w:rsidRDefault="00564360" w:rsidP="00495EDA">
      <w:pPr>
        <w:pStyle w:val="Heading3"/>
        <w:ind w:firstLine="720"/>
        <w:rPr>
          <w:rFonts w:asciiTheme="majorHAnsi" w:hAnsiTheme="majorHAnsi"/>
          <w:lang w:val="en-US"/>
        </w:rPr>
      </w:pPr>
      <w:r w:rsidRPr="255166EE">
        <w:rPr>
          <w:rFonts w:asciiTheme="majorHAnsi" w:hAnsiTheme="majorHAnsi"/>
          <w:lang w:val="en-US"/>
        </w:rPr>
        <w:t>Timing and Customisation</w:t>
      </w:r>
    </w:p>
    <w:p w14:paraId="65BBD8BC"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Customers receive notifications two days before each debit order is scheduled to process. This default timing balances advance warning with relevance, while remaining fully customisable to individual preferences ranging from one to five days in advance.</w:t>
      </w:r>
    </w:p>
    <w:p w14:paraId="7276870D" w14:textId="77777777" w:rsidR="00564360" w:rsidRPr="00F71CBA" w:rsidRDefault="00564360" w:rsidP="001839F9">
      <w:pPr>
        <w:pStyle w:val="Heading3"/>
        <w:ind w:firstLine="720"/>
        <w:rPr>
          <w:rFonts w:asciiTheme="majorHAnsi" w:hAnsiTheme="majorHAnsi"/>
        </w:rPr>
      </w:pPr>
      <w:r w:rsidRPr="00F71CBA">
        <w:rPr>
          <w:rFonts w:asciiTheme="majorHAnsi" w:hAnsiTheme="majorHAnsi"/>
        </w:rPr>
        <w:t>Delivery Channels</w:t>
      </w:r>
    </w:p>
    <w:p w14:paraId="4827E6FF" w14:textId="48E3B27E" w:rsidR="00564360" w:rsidRPr="00F71CBA" w:rsidRDefault="00AD6024"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N</w:t>
      </w:r>
      <w:r w:rsidR="00564360" w:rsidRPr="00F71CBA">
        <w:rPr>
          <w:rFonts w:asciiTheme="minorHAnsi" w:hAnsiTheme="minorHAnsi" w:cstheme="minorHAnsi"/>
          <w:sz w:val="20"/>
          <w:szCs w:val="20"/>
        </w:rPr>
        <w:t xml:space="preserve">otifications are </w:t>
      </w:r>
      <w:r w:rsidRPr="00F71CBA">
        <w:rPr>
          <w:rFonts w:asciiTheme="minorHAnsi" w:hAnsiTheme="minorHAnsi" w:cstheme="minorHAnsi"/>
          <w:sz w:val="20"/>
          <w:szCs w:val="20"/>
        </w:rPr>
        <w:t xml:space="preserve">to be </w:t>
      </w:r>
      <w:r w:rsidR="00564360" w:rsidRPr="00F71CBA">
        <w:rPr>
          <w:rFonts w:asciiTheme="minorHAnsi" w:hAnsiTheme="minorHAnsi" w:cstheme="minorHAnsi"/>
          <w:sz w:val="20"/>
          <w:szCs w:val="20"/>
        </w:rPr>
        <w:t>delivered through multiple channels to ensure maximum reach and reliability:</w:t>
      </w:r>
    </w:p>
    <w:p w14:paraId="3DD5A66B" w14:textId="63F93039"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Mobile banking app push notifications</w:t>
      </w:r>
      <w:r w:rsidR="001839F9" w:rsidRPr="00F71CBA">
        <w:rPr>
          <w:rFonts w:asciiTheme="minorHAnsi" w:hAnsiTheme="minorHAnsi" w:cstheme="minorHAnsi"/>
          <w:sz w:val="20"/>
          <w:szCs w:val="20"/>
        </w:rPr>
        <w:t xml:space="preserve"> - </w:t>
      </w:r>
      <w:r w:rsidRPr="00F71CBA">
        <w:rPr>
          <w:rFonts w:asciiTheme="minorHAnsi" w:hAnsiTheme="minorHAnsi" w:cstheme="minorHAnsi"/>
          <w:sz w:val="20"/>
          <w:szCs w:val="20"/>
        </w:rPr>
        <w:t>primary channel for app users</w:t>
      </w:r>
      <w:r w:rsidR="001839F9" w:rsidRPr="00F71CBA">
        <w:rPr>
          <w:rFonts w:asciiTheme="minorHAnsi" w:hAnsiTheme="minorHAnsi" w:cstheme="minorHAnsi"/>
          <w:sz w:val="20"/>
          <w:szCs w:val="20"/>
        </w:rPr>
        <w:t xml:space="preserve"> integrated with InContact </w:t>
      </w:r>
      <w:r w:rsidR="0044667A" w:rsidRPr="00F71CBA">
        <w:rPr>
          <w:rFonts w:asciiTheme="minorHAnsi" w:hAnsiTheme="minorHAnsi" w:cstheme="minorHAnsi"/>
          <w:sz w:val="20"/>
          <w:szCs w:val="20"/>
        </w:rPr>
        <w:t>in-app notifications.</w:t>
      </w:r>
    </w:p>
    <w:p w14:paraId="485E3249" w14:textId="302FC514"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SMS</w:t>
      </w:r>
      <w:r w:rsidRPr="00F71CBA">
        <w:rPr>
          <w:rFonts w:asciiTheme="minorHAnsi" w:hAnsiTheme="minorHAnsi" w:cstheme="minorHAnsi"/>
          <w:sz w:val="20"/>
          <w:szCs w:val="20"/>
        </w:rPr>
        <w:t xml:space="preserve"> </w:t>
      </w:r>
      <w:r w:rsidR="001839F9" w:rsidRPr="00F71CBA">
        <w:rPr>
          <w:rFonts w:asciiTheme="minorHAnsi" w:hAnsiTheme="minorHAnsi" w:cstheme="minorHAnsi"/>
          <w:sz w:val="20"/>
          <w:szCs w:val="20"/>
        </w:rPr>
        <w:t xml:space="preserve">- </w:t>
      </w:r>
      <w:r w:rsidRPr="00F71CBA">
        <w:rPr>
          <w:rFonts w:asciiTheme="minorHAnsi" w:hAnsiTheme="minorHAnsi" w:cstheme="minorHAnsi"/>
          <w:sz w:val="20"/>
          <w:szCs w:val="20"/>
        </w:rPr>
        <w:t>backup channel and option for customers without the app</w:t>
      </w:r>
    </w:p>
    <w:p w14:paraId="60BBE512" w14:textId="4AD13F47"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WhatsApp</w:t>
      </w:r>
      <w:r w:rsidRPr="00F71CBA">
        <w:rPr>
          <w:rFonts w:asciiTheme="minorHAnsi" w:hAnsiTheme="minorHAnsi" w:cstheme="minorHAnsi"/>
          <w:sz w:val="20"/>
          <w:szCs w:val="20"/>
        </w:rPr>
        <w:t xml:space="preserve"> </w:t>
      </w:r>
      <w:r w:rsidR="0044667A" w:rsidRPr="00F71CBA">
        <w:rPr>
          <w:rFonts w:asciiTheme="minorHAnsi" w:hAnsiTheme="minorHAnsi" w:cstheme="minorHAnsi"/>
          <w:sz w:val="20"/>
          <w:szCs w:val="20"/>
        </w:rPr>
        <w:t xml:space="preserve">- </w:t>
      </w:r>
      <w:r w:rsidRPr="00F71CBA">
        <w:rPr>
          <w:rFonts w:asciiTheme="minorHAnsi" w:hAnsiTheme="minorHAnsi" w:cstheme="minorHAnsi"/>
          <w:sz w:val="20"/>
          <w:szCs w:val="20"/>
        </w:rPr>
        <w:t>planned for future implementation on an opt-in basis</w:t>
      </w:r>
    </w:p>
    <w:p w14:paraId="234FD97A"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This multi-channel approach ensures customers receive timely alerts regardless of their preferred engagement method.</w:t>
      </w:r>
    </w:p>
    <w:p w14:paraId="4956F36A" w14:textId="77777777" w:rsidR="00564360" w:rsidRPr="00F71CBA" w:rsidRDefault="00564360" w:rsidP="007B6390">
      <w:pPr>
        <w:pStyle w:val="Heading3"/>
        <w:ind w:firstLine="720"/>
        <w:rPr>
          <w:rFonts w:asciiTheme="majorHAnsi" w:hAnsiTheme="majorHAnsi"/>
          <w:szCs w:val="28"/>
        </w:rPr>
      </w:pPr>
      <w:r w:rsidRPr="00F71CBA">
        <w:rPr>
          <w:rFonts w:asciiTheme="majorHAnsi" w:hAnsiTheme="majorHAnsi"/>
          <w:szCs w:val="28"/>
        </w:rPr>
        <w:t>Customer Impact</w:t>
      </w:r>
    </w:p>
    <w:p w14:paraId="27C4F809" w14:textId="77777777" w:rsidR="00564360" w:rsidRPr="00F71CBA" w:rsidRDefault="00564360" w:rsidP="008262AE">
      <w:pPr>
        <w:pStyle w:val="font-claude-response-body"/>
        <w:jc w:val="both"/>
        <w:rPr>
          <w:rFonts w:asciiTheme="minorHAnsi" w:hAnsiTheme="minorHAnsi" w:cstheme="minorHAnsi"/>
          <w:sz w:val="20"/>
          <w:szCs w:val="20"/>
        </w:rPr>
      </w:pPr>
      <w:r w:rsidRPr="3E366D8F">
        <w:rPr>
          <w:rFonts w:asciiTheme="minorHAnsi" w:hAnsiTheme="minorHAnsi" w:cstheme="minorBidi"/>
          <w:sz w:val="20"/>
          <w:szCs w:val="20"/>
        </w:rPr>
        <w:t>The notification system fundamentally shifts customer behaviour from reactive crisis management to intentional financial planning. By providing advance visibility of upcoming obligations, customers can proactively ensure sufficient funds are available, thereby avoiding failed payments, penalty fees, and credit score damage.</w:t>
      </w:r>
    </w:p>
    <w:p w14:paraId="3794846D" w14:textId="0959B4A7" w:rsidR="3E366D8F" w:rsidRDefault="3E366D8F" w:rsidP="3E366D8F">
      <w:pPr>
        <w:pStyle w:val="font-claude-response-body"/>
        <w:jc w:val="both"/>
        <w:rPr>
          <w:rFonts w:asciiTheme="minorHAnsi" w:hAnsiTheme="minorHAnsi" w:cstheme="minorBidi"/>
          <w:sz w:val="20"/>
          <w:szCs w:val="20"/>
        </w:rPr>
      </w:pPr>
    </w:p>
    <w:p w14:paraId="41CFFD45" w14:textId="6EB0ADAB" w:rsidR="70A0FDCF" w:rsidRDefault="70A0FDCF" w:rsidP="70A0FDCF">
      <w:pPr>
        <w:pStyle w:val="font-claude-response-body"/>
        <w:jc w:val="both"/>
        <w:rPr>
          <w:rFonts w:asciiTheme="minorHAnsi" w:hAnsiTheme="minorHAnsi" w:cstheme="minorBidi"/>
          <w:sz w:val="20"/>
          <w:szCs w:val="20"/>
        </w:rPr>
      </w:pPr>
    </w:p>
    <w:p w14:paraId="1E5E61F8" w14:textId="50B4A78E" w:rsidR="70A0FDCF" w:rsidRDefault="70A0FDCF" w:rsidP="70A0FDCF">
      <w:pPr>
        <w:pStyle w:val="font-claude-response-body"/>
        <w:jc w:val="both"/>
        <w:rPr>
          <w:rFonts w:asciiTheme="minorHAnsi" w:hAnsiTheme="minorHAnsi" w:cstheme="minorBidi"/>
          <w:sz w:val="20"/>
          <w:szCs w:val="20"/>
        </w:rPr>
      </w:pPr>
    </w:p>
    <w:p w14:paraId="6DD1984D" w14:textId="011FDCC9" w:rsidR="70A0FDCF" w:rsidRDefault="70A0FDCF" w:rsidP="70A0FDCF">
      <w:pPr>
        <w:pStyle w:val="font-claude-response-body"/>
        <w:jc w:val="both"/>
        <w:rPr>
          <w:rFonts w:asciiTheme="minorHAnsi" w:hAnsiTheme="minorHAnsi" w:cstheme="minorBidi"/>
          <w:sz w:val="20"/>
          <w:szCs w:val="20"/>
        </w:rPr>
      </w:pPr>
    </w:p>
    <w:p w14:paraId="562C3D22" w14:textId="034DFDEE" w:rsidR="00F71BAB" w:rsidRPr="00F71CBA" w:rsidRDefault="00F71BAB" w:rsidP="00C308C9">
      <w:pPr>
        <w:pStyle w:val="Heading2"/>
        <w:numPr>
          <w:ilvl w:val="2"/>
          <w:numId w:val="1"/>
        </w:numPr>
      </w:pPr>
      <w:r w:rsidRPr="255166EE">
        <w:rPr>
          <w:lang w:val="en-US"/>
        </w:rPr>
        <w:t>Enhanced nav»Money Dashboard</w:t>
      </w:r>
    </w:p>
    <w:p w14:paraId="7A3219C4" w14:textId="77777777" w:rsidR="00F71BAB" w:rsidRPr="00F71CBA" w:rsidRDefault="00F71BAB" w:rsidP="00174921">
      <w:pPr>
        <w:pStyle w:val="Heading3"/>
        <w:ind w:firstLine="720"/>
        <w:rPr>
          <w:rFonts w:asciiTheme="majorHAnsi" w:hAnsiTheme="majorHAnsi"/>
        </w:rPr>
      </w:pPr>
      <w:r w:rsidRPr="00F71CBA">
        <w:rPr>
          <w:rFonts w:asciiTheme="majorHAnsi" w:hAnsiTheme="majorHAnsi"/>
        </w:rPr>
        <w:t>Upcoming Obligations View</w:t>
      </w:r>
    </w:p>
    <w:p w14:paraId="6F135AED" w14:textId="75DC3763" w:rsidR="00F71BAB" w:rsidRPr="00F71CBA" w:rsidRDefault="00174921"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It is proposed that a </w:t>
      </w:r>
      <w:r w:rsidR="00F71BAB" w:rsidRPr="00F71CBA">
        <w:rPr>
          <w:rFonts w:asciiTheme="minorHAnsi" w:hAnsiTheme="minorHAnsi" w:cstheme="minorHAnsi"/>
          <w:sz w:val="20"/>
          <w:szCs w:val="20"/>
        </w:rPr>
        <w:t xml:space="preserve">new section within </w:t>
      </w:r>
      <w:proofErr w:type="spellStart"/>
      <w:r w:rsidR="00F71BAB" w:rsidRPr="00F71CBA">
        <w:rPr>
          <w:rFonts w:asciiTheme="minorHAnsi" w:hAnsiTheme="minorHAnsi" w:cstheme="minorHAnsi"/>
          <w:sz w:val="20"/>
          <w:szCs w:val="20"/>
        </w:rPr>
        <w:t>nav»Money</w:t>
      </w:r>
      <w:proofErr w:type="spellEnd"/>
      <w:r w:rsidR="00F71BAB"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be added to </w:t>
      </w:r>
      <w:r w:rsidR="00F71BAB"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customers with a consolidated</w:t>
      </w:r>
      <w:r w:rsidR="00BC7878"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list of all debit orders due. While debit order mandates are currently visible in the profile section</w:t>
      </w:r>
      <w:r w:rsidR="00490221" w:rsidRPr="00F71CBA">
        <w:rPr>
          <w:rFonts w:asciiTheme="minorHAnsi" w:hAnsiTheme="minorHAnsi" w:cstheme="minorHAnsi"/>
          <w:sz w:val="20"/>
          <w:szCs w:val="20"/>
        </w:rPr>
        <w:t xml:space="preserve"> of the mobile banking app</w:t>
      </w:r>
      <w:r w:rsidR="00F71BAB" w:rsidRPr="00F71CBA">
        <w:rPr>
          <w:rFonts w:asciiTheme="minorHAnsi" w:hAnsiTheme="minorHAnsi" w:cstheme="minorHAnsi"/>
          <w:sz w:val="20"/>
          <w:szCs w:val="20"/>
        </w:rPr>
        <w:t xml:space="preserve">, this enhanced view delivers a contextual, action-oriented presentation specifically designed for cashflow management </w:t>
      </w:r>
      <w:r w:rsidR="005F0761" w:rsidRPr="00F71CBA">
        <w:rPr>
          <w:rFonts w:asciiTheme="minorHAnsi" w:hAnsiTheme="minorHAnsi" w:cstheme="minorHAnsi"/>
          <w:sz w:val="20"/>
          <w:szCs w:val="20"/>
        </w:rPr>
        <w:t xml:space="preserve">and budgeting </w:t>
      </w:r>
      <w:r w:rsidR="00F71BAB" w:rsidRPr="00F71CBA">
        <w:rPr>
          <w:rFonts w:asciiTheme="minorHAnsi" w:hAnsiTheme="minorHAnsi" w:cstheme="minorHAnsi"/>
          <w:sz w:val="20"/>
          <w:szCs w:val="20"/>
        </w:rPr>
        <w:t>purposes.</w:t>
      </w:r>
    </w:p>
    <w:p w14:paraId="5494377F" w14:textId="77777777" w:rsidR="00F71BAB" w:rsidRPr="00F71CBA" w:rsidRDefault="00F71BAB" w:rsidP="005F0761">
      <w:pPr>
        <w:pStyle w:val="Heading3"/>
        <w:ind w:firstLine="720"/>
        <w:rPr>
          <w:rFonts w:asciiTheme="majorHAnsi" w:hAnsiTheme="majorHAnsi"/>
          <w:szCs w:val="28"/>
        </w:rPr>
      </w:pPr>
      <w:r w:rsidRPr="00F71CBA">
        <w:rPr>
          <w:rFonts w:asciiTheme="majorHAnsi" w:hAnsiTheme="majorHAnsi"/>
          <w:szCs w:val="28"/>
        </w:rPr>
        <w:t>Dashboard Capabilities</w:t>
      </w:r>
    </w:p>
    <w:p w14:paraId="5521F7A6" w14:textId="489380B0" w:rsidR="00F71BAB" w:rsidRPr="00F71CBA" w:rsidRDefault="00F71BAB"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From the</w:t>
      </w:r>
      <w:r w:rsidR="00E608C1" w:rsidRPr="00F71CBA">
        <w:rPr>
          <w:rFonts w:asciiTheme="minorHAnsi" w:hAnsiTheme="minorHAnsi" w:cstheme="minorHAnsi"/>
          <w:sz w:val="20"/>
          <w:szCs w:val="20"/>
        </w:rPr>
        <w:t xml:space="preserve"> nav&gt;&gt;Debit Orders page</w:t>
      </w:r>
      <w:r w:rsidRPr="00F71CBA">
        <w:rPr>
          <w:rFonts w:asciiTheme="minorHAnsi" w:hAnsiTheme="minorHAnsi" w:cstheme="minorHAnsi"/>
          <w:sz w:val="20"/>
          <w:szCs w:val="20"/>
        </w:rPr>
        <w:t>, customers can:</w:t>
      </w:r>
    </w:p>
    <w:p w14:paraId="13268675" w14:textId="41F586DA" w:rsidR="00F71BAB" w:rsidRPr="00F71CBA" w:rsidRDefault="00F71BAB"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Customise notification timing</w:t>
      </w:r>
      <w:r w:rsidRPr="00F71CBA">
        <w:rPr>
          <w:rFonts w:asciiTheme="minorHAnsi" w:hAnsiTheme="minorHAnsi" w:cstheme="minorHAnsi"/>
          <w:sz w:val="20"/>
          <w:szCs w:val="20"/>
        </w:rPr>
        <w:t xml:space="preserve"> for individual debit orders</w:t>
      </w:r>
      <w:r w:rsidR="00531E46" w:rsidRPr="00F71CBA">
        <w:rPr>
          <w:rFonts w:asciiTheme="minorHAnsi" w:hAnsiTheme="minorHAnsi" w:cstheme="minorHAnsi"/>
          <w:sz w:val="20"/>
          <w:szCs w:val="20"/>
        </w:rPr>
        <w:t xml:space="preserve">. For </w:t>
      </w:r>
      <w:r w:rsidR="003E7D0A" w:rsidRPr="00F71CBA">
        <w:rPr>
          <w:rFonts w:asciiTheme="minorHAnsi" w:hAnsiTheme="minorHAnsi" w:cstheme="minorHAnsi"/>
          <w:sz w:val="20"/>
          <w:szCs w:val="20"/>
        </w:rPr>
        <w:t>example,</w:t>
      </w:r>
      <w:r w:rsidR="00531E46"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five days' notice for </w:t>
      </w:r>
      <w:r w:rsidR="00FA7605" w:rsidRPr="00F71CBA">
        <w:rPr>
          <w:rFonts w:asciiTheme="minorHAnsi" w:hAnsiTheme="minorHAnsi" w:cstheme="minorHAnsi"/>
          <w:sz w:val="20"/>
          <w:szCs w:val="20"/>
        </w:rPr>
        <w:t xml:space="preserve">rent or </w:t>
      </w:r>
      <w:r w:rsidRPr="00F71CBA">
        <w:rPr>
          <w:rFonts w:asciiTheme="minorHAnsi" w:hAnsiTheme="minorHAnsi" w:cstheme="minorHAnsi"/>
          <w:sz w:val="20"/>
          <w:szCs w:val="20"/>
        </w:rPr>
        <w:t>mortgage payments</w:t>
      </w:r>
      <w:r w:rsidR="00FA7605" w:rsidRPr="00F71CBA">
        <w:rPr>
          <w:rFonts w:asciiTheme="minorHAnsi" w:hAnsiTheme="minorHAnsi" w:cstheme="minorHAnsi"/>
          <w:sz w:val="20"/>
          <w:szCs w:val="20"/>
        </w:rPr>
        <w:t xml:space="preserve"> and </w:t>
      </w:r>
      <w:r w:rsidRPr="00F71CBA">
        <w:rPr>
          <w:rFonts w:asciiTheme="minorHAnsi" w:hAnsiTheme="minorHAnsi" w:cstheme="minorHAnsi"/>
          <w:sz w:val="20"/>
          <w:szCs w:val="20"/>
        </w:rPr>
        <w:t>one day for entertainment subscriptions</w:t>
      </w:r>
    </w:p>
    <w:p w14:paraId="4800E03D" w14:textId="553FD7AB" w:rsidR="00F71BAB" w:rsidRPr="00F71CBA" w:rsidRDefault="00FA7605"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7777777" w:rsidR="00F71BAB" w:rsidRPr="00F71CBA" w:rsidRDefault="00F71BAB"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View projected balance impact</w:t>
      </w:r>
      <w:r w:rsidRPr="00F71CBA">
        <w:rPr>
          <w:rFonts w:asciiTheme="minorHAnsi" w:hAnsiTheme="minorHAnsi" w:cstheme="minorHAnsi"/>
          <w:sz w:val="20"/>
          <w:szCs w:val="20"/>
        </w:rPr>
        <w:t xml:space="preserve"> showing whether customers would have a shortfall to cover the upcoming debits.</w:t>
      </w:r>
    </w:p>
    <w:p w14:paraId="733DDED3" w14:textId="508F1C3B" w:rsidR="00DD14CA" w:rsidRDefault="00FA7605" w:rsidP="00C308C9">
      <w:pPr>
        <w:pStyle w:val="whitespace-normal"/>
        <w:numPr>
          <w:ilvl w:val="0"/>
          <w:numId w:val="11"/>
        </w:numPr>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ake immediate action</w:t>
      </w:r>
      <w:r w:rsidR="00F71BAB" w:rsidRPr="00F71CBA">
        <w:rPr>
          <w:rFonts w:asciiTheme="minorHAnsi" w:hAnsiTheme="minorHAnsi" w:cstheme="minorHAnsi"/>
          <w:sz w:val="20"/>
          <w:szCs w:val="20"/>
        </w:rPr>
        <w:t xml:space="preserve"> if they are in a shortfall, by applying for a buffer to cover the upcoming </w:t>
      </w:r>
      <w:r w:rsidRPr="00F71CBA">
        <w:rPr>
          <w:rFonts w:asciiTheme="minorHAnsi" w:hAnsiTheme="minorHAnsi" w:cstheme="minorHAnsi"/>
          <w:sz w:val="20"/>
          <w:szCs w:val="20"/>
        </w:rPr>
        <w:t>obligations.</w:t>
      </w:r>
    </w:p>
    <w:p w14:paraId="131CBD19" w14:textId="5647E9D7" w:rsidR="001D67BA" w:rsidRPr="00DD14CA" w:rsidRDefault="00DD14CA" w:rsidP="00DD14CA">
      <w:pPr>
        <w:spacing w:after="160" w:line="278" w:lineRule="auto"/>
        <w:rPr>
          <w:rFonts w:eastAsia="Times New Roman" w:cstheme="minorHAnsi"/>
          <w:szCs w:val="20"/>
          <w:lang w:eastAsia="en-ZA"/>
        </w:rPr>
      </w:pPr>
      <w:r>
        <w:rPr>
          <w:rFonts w:cstheme="minorHAnsi"/>
          <w:szCs w:val="20"/>
        </w:rPr>
        <w:br w:type="page"/>
      </w:r>
    </w:p>
    <w:p w14:paraId="537873EC" w14:textId="10A80F24" w:rsidR="001D67BA" w:rsidRPr="00F71CBA" w:rsidRDefault="001D67BA" w:rsidP="00C308C9">
      <w:pPr>
        <w:pStyle w:val="Heading2"/>
        <w:numPr>
          <w:ilvl w:val="2"/>
          <w:numId w:val="1"/>
        </w:numPr>
      </w:pPr>
      <w:r w:rsidRPr="00F71CBA">
        <w:lastRenderedPageBreak/>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926"/>
        <w:gridCol w:w="1384"/>
        <w:gridCol w:w="2062"/>
        <w:gridCol w:w="1945"/>
        <w:gridCol w:w="1330"/>
        <w:gridCol w:w="2245"/>
        <w:gridCol w:w="1628"/>
      </w:tblGrid>
      <w:tr w:rsidR="005274F4"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4021A6" w:rsidRDefault="001D67BA">
            <w:pPr>
              <w:spacing w:before="240"/>
              <w:jc w:val="center"/>
              <w:rPr>
                <w:rFonts w:ascii="Open Sans" w:hAnsi="Open Sans" w:cs="Open Sans"/>
                <w:sz w:val="12"/>
                <w:szCs w:val="12"/>
              </w:rPr>
            </w:pPr>
            <w:r w:rsidRPr="004021A6">
              <w:rPr>
                <w:rFonts w:ascii="Open Sans" w:hAnsi="Open Sans" w:cs="Open Sans"/>
                <w:sz w:val="12"/>
                <w:szCs w:val="12"/>
              </w:rPr>
              <w:t>Bank</w:t>
            </w:r>
          </w:p>
        </w:tc>
        <w:tc>
          <w:tcPr>
            <w:tcW w:w="0" w:type="auto"/>
            <w:tcBorders>
              <w:top w:val="single" w:sz="4" w:space="0" w:color="auto"/>
            </w:tcBorders>
            <w:vAlign w:val="center"/>
            <w:hideMark/>
          </w:tcPr>
          <w:p w14:paraId="3752E4E6"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Money Management (MM) Tool</w:t>
            </w:r>
          </w:p>
        </w:tc>
        <w:tc>
          <w:tcPr>
            <w:tcW w:w="0" w:type="auto"/>
            <w:tcBorders>
              <w:top w:val="single" w:sz="4" w:space="0" w:color="auto"/>
            </w:tcBorders>
            <w:vAlign w:val="center"/>
            <w:hideMark/>
          </w:tcPr>
          <w:p w14:paraId="0224107E"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MM Tool Overview</w:t>
            </w:r>
          </w:p>
        </w:tc>
        <w:tc>
          <w:tcPr>
            <w:tcW w:w="0" w:type="auto"/>
            <w:tcBorders>
              <w:top w:val="single" w:sz="4" w:space="0" w:color="auto"/>
            </w:tcBorders>
            <w:vAlign w:val="center"/>
            <w:hideMark/>
          </w:tcPr>
          <w:p w14:paraId="3C996972"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Transaction Notification System</w:t>
            </w:r>
          </w:p>
        </w:tc>
        <w:tc>
          <w:tcPr>
            <w:tcW w:w="0" w:type="auto"/>
            <w:tcBorders>
              <w:top w:val="single" w:sz="4" w:space="0" w:color="auto"/>
            </w:tcBorders>
            <w:vAlign w:val="center"/>
            <w:hideMark/>
          </w:tcPr>
          <w:p w14:paraId="646F12AE" w14:textId="13A6B629"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Debit</w:t>
            </w:r>
            <w:r w:rsidR="05C8FBA2" w:rsidRPr="004021A6">
              <w:rPr>
                <w:rFonts w:ascii="Open Sans" w:hAnsi="Open Sans" w:cs="Open Sans"/>
                <w:sz w:val="12"/>
                <w:szCs w:val="12"/>
              </w:rPr>
              <w:t xml:space="preserve"> Order</w:t>
            </w:r>
            <w:r w:rsidRPr="004021A6">
              <w:rPr>
                <w:rFonts w:ascii="Open Sans" w:hAnsi="Open Sans" w:cs="Open Sans"/>
                <w:sz w:val="12"/>
                <w:szCs w:val="12"/>
              </w:rPr>
              <w:t xml:space="preserve"> Alerts</w:t>
            </w:r>
            <w:r w:rsidRPr="004021A6">
              <w:rPr>
                <w:rFonts w:ascii="Open Sans" w:hAnsi="Open Sans" w:cs="Open Sans"/>
                <w:sz w:val="12"/>
                <w:szCs w:val="12"/>
              </w:rPr>
              <w:noBreakHyphen/>
              <w:t>Order Alerts</w:t>
            </w:r>
          </w:p>
        </w:tc>
        <w:tc>
          <w:tcPr>
            <w:tcW w:w="0" w:type="auto"/>
            <w:tcBorders>
              <w:top w:val="single" w:sz="4" w:space="0" w:color="auto"/>
            </w:tcBorders>
            <w:vAlign w:val="center"/>
            <w:hideMark/>
          </w:tcPr>
          <w:p w14:paraId="142C8D02"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Distinguishing MM or Notification Feature</w:t>
            </w:r>
          </w:p>
        </w:tc>
        <w:tc>
          <w:tcPr>
            <w:tcW w:w="0" w:type="auto"/>
            <w:tcBorders>
              <w:top w:val="single" w:sz="4" w:space="0" w:color="auto"/>
            </w:tcBorders>
            <w:vAlign w:val="center"/>
            <w:hideMark/>
          </w:tcPr>
          <w:p w14:paraId="0C2A3981"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Gaps</w:t>
            </w:r>
          </w:p>
        </w:tc>
      </w:tr>
      <w:tr w:rsidR="00C92188"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w:t>
            </w:r>
            <w:proofErr w:type="spellStart"/>
            <w:r w:rsidRPr="004021A6">
              <w:rPr>
                <w:rFonts w:ascii="Open Sans" w:hAnsi="Open Sans" w:cs="Open Sans"/>
                <w:sz w:val="12"/>
                <w:szCs w:val="12"/>
              </w:rPr>
              <w:t>safetospend</w:t>
            </w:r>
            <w:proofErr w:type="spellEnd"/>
            <w:r w:rsidRPr="004021A6">
              <w:rPr>
                <w:rFonts w:ascii="Open Sans" w:hAnsi="Open Sans" w:cs="Open Sans"/>
                <w:sz w:val="12"/>
                <w:szCs w:val="12"/>
              </w:rPr>
              <w:t xml:space="preserve">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167866"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C92188"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770C425C"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 xml:space="preserve">time </w:t>
            </w:r>
            <w:proofErr w:type="gramStart"/>
            <w:r w:rsidRPr="004021A6">
              <w:rPr>
                <w:rFonts w:ascii="Open Sans" w:hAnsi="Open Sans" w:cs="Open Sans"/>
                <w:sz w:val="12"/>
                <w:szCs w:val="12"/>
              </w:rPr>
              <w:t>transactions</w:t>
            </w:r>
            <w:r w:rsidR="537EBCEA" w:rsidRPr="004021A6">
              <w:rPr>
                <w:rFonts w:ascii="Open Sans" w:hAnsi="Open Sans" w:cs="Open Sans"/>
                <w:sz w:val="12"/>
                <w:szCs w:val="12"/>
              </w:rPr>
              <w:t>.</w:t>
            </w:r>
            <w:r w:rsidRPr="004021A6">
              <w:rPr>
                <w:rFonts w:ascii="Open Sans" w:hAnsi="Open Sans" w:cs="Open Sans"/>
                <w:sz w:val="12"/>
                <w:szCs w:val="12"/>
              </w:rPr>
              <w:noBreakHyphen/>
            </w:r>
            <w:proofErr w:type="gramEnd"/>
            <w:r w:rsidRPr="004021A6">
              <w:rPr>
                <w:rFonts w:ascii="Open Sans" w:hAnsi="Open Sans" w:cs="Open Sans"/>
                <w:sz w:val="12"/>
                <w:szCs w:val="12"/>
              </w:rPr>
              <w:t xml:space="preserve">time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167866"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2916369C" w:rsidR="001D67BA" w:rsidRPr="004021A6" w:rsidRDefault="174BFAF2">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Personalised goals that rewards achieving said goals. </w:t>
            </w:r>
            <w:proofErr w:type="spellStart"/>
            <w:r w:rsidRPr="004021A6">
              <w:rPr>
                <w:rFonts w:ascii="Open Sans" w:hAnsi="Open Sans" w:cs="Open Sans"/>
                <w:sz w:val="12"/>
                <w:szCs w:val="12"/>
              </w:rPr>
              <w:t>Autosaver</w:t>
            </w:r>
            <w:proofErr w:type="spellEnd"/>
            <w:r w:rsidRPr="004021A6">
              <w:rPr>
                <w:rFonts w:ascii="Open Sans" w:hAnsi="Open Sans" w:cs="Open Sans"/>
                <w:sz w:val="12"/>
                <w:szCs w:val="12"/>
              </w:rPr>
              <w:t xml:space="preserve"> tool that saves money from each transaction. No extra costs. Tracks progress.</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NotifyMe</w:t>
            </w:r>
            <w:proofErr w:type="spellEnd"/>
            <w:r w:rsidRPr="004021A6">
              <w:rPr>
                <w:rFonts w:ascii="Open Sans" w:hAnsi="Open Sans" w:cs="Open Sans"/>
                <w:b/>
                <w:bCs/>
                <w:sz w:val="12"/>
                <w:szCs w:val="12"/>
              </w:rPr>
              <w:t xml:space="preserv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0B9A4250"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p>
        </w:tc>
      </w:tr>
      <w:tr w:rsidR="00C92188"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MyUpdates</w:t>
            </w:r>
            <w:proofErr w:type="spellEnd"/>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5274F4"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proofErr w:type="spellStart"/>
            <w:r w:rsidRPr="004021A6">
              <w:rPr>
                <w:rFonts w:ascii="Open Sans" w:hAnsi="Open Sans" w:cs="Open Sans"/>
                <w:b/>
                <w:bCs/>
                <w:sz w:val="12"/>
                <w:szCs w:val="12"/>
              </w:rPr>
              <w:t>MoneyTracker</w:t>
            </w:r>
            <w:proofErr w:type="spellEnd"/>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proofErr w:type="spellStart"/>
            <w:r w:rsidR="6E6C42CA" w:rsidRPr="004021A6">
              <w:rPr>
                <w:rFonts w:ascii="Open Sans" w:hAnsi="Open Sans" w:cs="Open Sans"/>
                <w:sz w:val="12"/>
                <w:szCs w:val="12"/>
              </w:rPr>
              <w:t>transactionsapp</w:t>
            </w:r>
            <w:proofErr w:type="spellEnd"/>
            <w:r w:rsidR="6E6C42CA" w:rsidRPr="004021A6">
              <w:rPr>
                <w:rFonts w:ascii="Open Sans" w:hAnsi="Open Sans" w:cs="Open Sans"/>
                <w:sz w:val="12"/>
                <w:szCs w:val="12"/>
              </w:rPr>
              <w:t xml:space="preserve">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7AE6DCCB" w14:textId="690BFD9D" w:rsidR="00C703DC" w:rsidRPr="00C703DC" w:rsidRDefault="00C703DC" w:rsidP="006B5A1C">
      <w:pPr>
        <w:spacing w:line="240" w:lineRule="auto"/>
        <w:jc w:val="both"/>
        <w:rPr>
          <w:rFonts w:eastAsia="Times New Roman"/>
          <w:lang w:eastAsia="en-ZA"/>
        </w:rPr>
      </w:pPr>
      <w:r>
        <w:br/>
      </w:r>
      <w:r w:rsidRPr="329602BB">
        <w:rPr>
          <w:rFonts w:eastAsia="Times New Roman"/>
          <w:lang w:eastAsia="en-ZA"/>
        </w:rPr>
        <w:t xml:space="preserve">From the competitive landscape, it is evident that FNB leads in predictive budgeting through features such as </w:t>
      </w:r>
      <w:r w:rsidR="00977C47" w:rsidRPr="329602BB">
        <w:rPr>
          <w:rFonts w:eastAsia="Times New Roman"/>
          <w:lang w:eastAsia="en-ZA"/>
        </w:rPr>
        <w:t>‘</w:t>
      </w:r>
      <w:r w:rsidRPr="329602BB">
        <w:rPr>
          <w:rFonts w:eastAsia="Times New Roman"/>
          <w:lang w:eastAsia="en-ZA"/>
        </w:rPr>
        <w:t>My Available Funds</w:t>
      </w:r>
      <w:r w:rsidR="00977C47" w:rsidRPr="329602BB">
        <w:rPr>
          <w:rFonts w:eastAsia="Times New Roman"/>
          <w:lang w:eastAsia="en-ZA"/>
        </w:rPr>
        <w:t>’</w:t>
      </w:r>
      <w:r w:rsidRPr="329602BB">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329602BB">
        <w:rPr>
          <w:rFonts w:eastAsia="Times New Roman"/>
          <w:lang w:eastAsia="en-ZA"/>
        </w:rPr>
        <w:t>like</w:t>
      </w:r>
      <w:r w:rsidRPr="329602BB">
        <w:rPr>
          <w:rFonts w:eastAsia="Times New Roman"/>
          <w:lang w:eastAsia="en-ZA"/>
        </w:rPr>
        <w:t xml:space="preserve"> Discovery Bank’s proactive </w:t>
      </w:r>
      <w:proofErr w:type="spellStart"/>
      <w:r w:rsidRPr="329602BB">
        <w:rPr>
          <w:rFonts w:eastAsia="Times New Roman"/>
          <w:lang w:eastAsia="en-ZA"/>
        </w:rPr>
        <w:t>debitorder</w:t>
      </w:r>
      <w:proofErr w:type="spellEnd"/>
      <w:r w:rsidRPr="329602BB">
        <w:rPr>
          <w:rFonts w:eastAsia="Times New Roman"/>
          <w:lang w:eastAsia="en-ZA"/>
        </w:rPr>
        <w:t xml:space="preserve"> notifications could further enhance the nav&gt;&gt;Money experience and significantly strengthen FNB’s position in empowering customers with timely, actionable financial insights</w:t>
      </w:r>
      <w:r w:rsidR="472A47B8" w:rsidRPr="329602BB">
        <w:rPr>
          <w:rFonts w:eastAsia="Times New Roman"/>
          <w:lang w:eastAsia="en-ZA"/>
        </w:rPr>
        <w:t>. Order</w:t>
      </w:r>
      <w:r w:rsidRPr="00C703DC">
        <w:rPr>
          <w:rFonts w:eastAsia="Times New Roman" w:cstheme="minorHAnsi"/>
          <w:szCs w:val="20"/>
          <w:lang w:eastAsia="en-ZA"/>
        </w:rPr>
        <w:noBreakHyphen/>
      </w:r>
      <w:r w:rsidRPr="4C199E74">
        <w:rPr>
          <w:rFonts w:eastAsia="Times New Roman"/>
          <w:lang w:eastAsia="en-ZA"/>
        </w:rPr>
        <w:t xml:space="preserve"> notifications could further enhance the nav&gt;&gt;Money experience and significantly strengthen FNB’s position in empowering customers with timely, actionable financial insights.</w:t>
      </w:r>
    </w:p>
    <w:p w14:paraId="67EFE9D3" w14:textId="4F1E6BEC" w:rsidR="00803913" w:rsidRPr="00F71CBA" w:rsidRDefault="00803913" w:rsidP="00803913"/>
    <w:p w14:paraId="0BABD663" w14:textId="77777777" w:rsidR="00990986" w:rsidRPr="00F71CBA" w:rsidRDefault="00990986" w:rsidP="007105DD">
      <w:pPr>
        <w:ind w:left="720"/>
      </w:pPr>
    </w:p>
    <w:p w14:paraId="47620553" w14:textId="77777777" w:rsidR="003D0115" w:rsidRPr="00F71CBA" w:rsidRDefault="003D0115" w:rsidP="003D0115"/>
    <w:p w14:paraId="595AEE62" w14:textId="4BA80F9C" w:rsidR="003D0115" w:rsidRPr="00F71CBA" w:rsidRDefault="00C1469E" w:rsidP="003D0115">
      <w:r w:rsidRPr="00F71CBA">
        <w:rPr>
          <w:noProof/>
        </w:rPr>
        <w:drawing>
          <wp:inline distT="0" distB="0" distL="0" distR="0" wp14:anchorId="1D106368" wp14:editId="1E2DAF4D">
            <wp:extent cx="1847850" cy="4511040"/>
            <wp:effectExtent l="0" t="0" r="0" b="3810"/>
            <wp:docPr id="2030415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35" name="Picture 1" descr="A screenshot of a phone&#10;&#10;AI-generated content may be incorrect."/>
                    <pic:cNvPicPr/>
                  </pic:nvPicPr>
                  <pic:blipFill>
                    <a:blip r:embed="rId24"/>
                    <a:stretch>
                      <a:fillRect/>
                    </a:stretch>
                  </pic:blipFill>
                  <pic:spPr>
                    <a:xfrm>
                      <a:off x="0" y="0"/>
                      <a:ext cx="1848011" cy="4511434"/>
                    </a:xfrm>
                    <a:prstGeom prst="rect">
                      <a:avLst/>
                    </a:prstGeom>
                  </pic:spPr>
                </pic:pic>
              </a:graphicData>
            </a:graphic>
          </wp:inline>
        </w:drawing>
      </w:r>
      <w:r w:rsidRPr="00F71CBA">
        <w:t xml:space="preserve"> </w:t>
      </w:r>
      <w:r w:rsidR="003D0115" w:rsidRPr="00F71CBA">
        <w:rPr>
          <w:noProof/>
        </w:rPr>
        <w:drawing>
          <wp:inline distT="0" distB="0" distL="0" distR="0" wp14:anchorId="77B18B16" wp14:editId="228569CC">
            <wp:extent cx="1778000" cy="4516755"/>
            <wp:effectExtent l="0" t="0" r="0" b="0"/>
            <wp:docPr id="1115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0906" name=""/>
                    <pic:cNvPicPr/>
                  </pic:nvPicPr>
                  <pic:blipFill>
                    <a:blip r:embed="rId25"/>
                    <a:stretch>
                      <a:fillRect/>
                    </a:stretch>
                  </pic:blipFill>
                  <pic:spPr>
                    <a:xfrm>
                      <a:off x="0" y="0"/>
                      <a:ext cx="1778000" cy="4516755"/>
                    </a:xfrm>
                    <a:prstGeom prst="rect">
                      <a:avLst/>
                    </a:prstGeom>
                  </pic:spPr>
                </pic:pic>
              </a:graphicData>
            </a:graphic>
          </wp:inline>
        </w:drawing>
      </w:r>
      <w:r w:rsidR="005178E5" w:rsidRPr="00F71CBA">
        <w:t xml:space="preserve"> </w:t>
      </w:r>
      <w:r w:rsidR="005178E5" w:rsidRPr="00F71CBA">
        <w:rPr>
          <w:noProof/>
        </w:rPr>
        <w:drawing>
          <wp:inline distT="0" distB="0" distL="0" distR="0" wp14:anchorId="622A91C0" wp14:editId="250DEE8D">
            <wp:extent cx="1797050" cy="4518660"/>
            <wp:effectExtent l="0" t="0" r="0" b="0"/>
            <wp:docPr id="6161604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0455" name="Picture 1" descr="A screenshot of a phone&#10;&#10;AI-generated content may be incorrect."/>
                    <pic:cNvPicPr/>
                  </pic:nvPicPr>
                  <pic:blipFill>
                    <a:blip r:embed="rId26"/>
                    <a:stretch>
                      <a:fillRect/>
                    </a:stretch>
                  </pic:blipFill>
                  <pic:spPr>
                    <a:xfrm>
                      <a:off x="0" y="0"/>
                      <a:ext cx="1797050" cy="4518660"/>
                    </a:xfrm>
                    <a:prstGeom prst="rect">
                      <a:avLst/>
                    </a:prstGeom>
                  </pic:spPr>
                </pic:pic>
              </a:graphicData>
            </a:graphic>
          </wp:inline>
        </w:drawing>
      </w:r>
      <w:r w:rsidR="000E3823" w:rsidRPr="00F71CBA">
        <w:t xml:space="preserve"> </w:t>
      </w:r>
      <w:r w:rsidR="000E3823" w:rsidRPr="00F71CBA">
        <w:rPr>
          <w:noProof/>
        </w:rPr>
        <w:drawing>
          <wp:inline distT="0" distB="0" distL="0" distR="0" wp14:anchorId="0BF054E5" wp14:editId="085A4197">
            <wp:extent cx="1790700" cy="4511040"/>
            <wp:effectExtent l="0" t="0" r="0" b="3810"/>
            <wp:docPr id="141882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1561" name="Picture 1" descr="A screenshot of a phone&#10;&#10;AI-generated content may be incorrect."/>
                    <pic:cNvPicPr/>
                  </pic:nvPicPr>
                  <pic:blipFill>
                    <a:blip r:embed="rId27"/>
                    <a:stretch>
                      <a:fillRect/>
                    </a:stretch>
                  </pic:blipFill>
                  <pic:spPr>
                    <a:xfrm>
                      <a:off x="0" y="0"/>
                      <a:ext cx="1790700" cy="4511040"/>
                    </a:xfrm>
                    <a:prstGeom prst="rect">
                      <a:avLst/>
                    </a:prstGeom>
                  </pic:spPr>
                </pic:pic>
              </a:graphicData>
            </a:graphic>
          </wp:inline>
        </w:drawing>
      </w:r>
    </w:p>
    <w:p w14:paraId="6EEA5EAA" w14:textId="77777777" w:rsidR="002C665E" w:rsidRPr="00F71CBA" w:rsidRDefault="002C665E" w:rsidP="00904234">
      <w:pPr>
        <w:pStyle w:val="ListParagraph"/>
        <w:numPr>
          <w:ilvl w:val="0"/>
          <w:numId w:val="0"/>
        </w:numPr>
        <w:ind w:left="720"/>
      </w:pPr>
    </w:p>
    <w:p w14:paraId="191D0C54" w14:textId="7D97BECB" w:rsidR="00B13140" w:rsidRDefault="00967875" w:rsidP="00C308C9">
      <w:pPr>
        <w:pStyle w:val="Heading2"/>
        <w:numPr>
          <w:ilvl w:val="1"/>
          <w:numId w:val="1"/>
        </w:numPr>
      </w:pPr>
      <w:r w:rsidRPr="00967875">
        <w:t>Contextual Credit Engine (</w:t>
      </w:r>
      <w:proofErr w:type="gramStart"/>
      <w:r w:rsidRPr="00967875">
        <w:t>CCE)</w:t>
      </w:r>
      <w:r w:rsidRPr="00967875">
        <w:t xml:space="preserve"> </w:t>
      </w:r>
      <w:r>
        <w:t xml:space="preserve"> </w:t>
      </w:r>
      <w:r w:rsidR="00E974DB" w:rsidRPr="00F71CBA">
        <w:t>(</w:t>
      </w:r>
      <w:proofErr w:type="gramEnd"/>
      <w:r w:rsidR="00E974DB" w:rsidRPr="00F71CBA">
        <w:t>Component 2)</w:t>
      </w:r>
    </w:p>
    <w:p w14:paraId="0BA9569F" w14:textId="3C0AED7C" w:rsidR="009B7EF9" w:rsidRDefault="009B7EF9" w:rsidP="009B7EF9">
      <w:r>
        <w:t xml:space="preserve">The Contextual Credit Engine (CCE) is a decision-intelligence layer designed to optimise credit guidance at the precise moment a shortfall is predicted. It forms the second core component of the </w:t>
      </w:r>
      <w:proofErr w:type="spellStart"/>
      <w:r>
        <w:t>Paysure</w:t>
      </w:r>
      <w:proofErr w:type="spellEnd"/>
      <w:r>
        <w:t xml:space="preserve"> proposition, operating downstream of Debit Assurance and upstream of customer action. Where Debit Assurance addresses payment orchestration risk—ensuring that existing funds are marshalled effectively across timing frictions—the CCE addresses short-duration liquidity risk: genuine funding gaps that require financing to prevent payment failure.</w:t>
      </w:r>
    </w:p>
    <w:p w14:paraId="1818775F" w14:textId="7A6CD3EC" w:rsidR="009B7EF9" w:rsidRDefault="009B7EF9" w:rsidP="009B7EF9">
      <w:r>
        <w:t xml:space="preserve">Unlike traditional credit decision systems, which assess eligibility in isolation, the CCE evaluates credit suitability within a defined event context: a specific upcoming obligation, a quantified shortfall amount, and a measurable recovery window. Its purpose is not to originate new credit products or expand balance sheet exposure indiscriminately. Rather, it leverages existing FNB credit facilities and matches them intelligently to short-duration liquidity events. In doing so, it transforms credit from a static facility into a situationally optimised tool. The engine sits downstream of </w:t>
      </w:r>
      <w:proofErr w:type="spellStart"/>
      <w:r>
        <w:t>NAV»Money's</w:t>
      </w:r>
      <w:proofErr w:type="spellEnd"/>
      <w:r>
        <w:t xml:space="preserve"> shortfall detection capability and upstream of customer interface guidance, bridging predictive visibility with responsible credit pathing.</w:t>
      </w:r>
    </w:p>
    <w:p w14:paraId="5E8C1A3A" w14:textId="2B93BAE7" w:rsidR="009B7EF9" w:rsidRDefault="001A4707" w:rsidP="009B7EF9">
      <w:pPr>
        <w:pStyle w:val="Heading2"/>
        <w:numPr>
          <w:ilvl w:val="2"/>
          <w:numId w:val="1"/>
        </w:numPr>
      </w:pPr>
      <w:r w:rsidRPr="001A4707">
        <w:lastRenderedPageBreak/>
        <w:t>Architectural Position Within the Ecosystem</w:t>
      </w:r>
    </w:p>
    <w:p w14:paraId="105377D7" w14:textId="77777777" w:rsidR="001A4707" w:rsidRPr="001A4707" w:rsidRDefault="001A4707" w:rsidP="001A4707"/>
    <w:p w14:paraId="109782B7" w14:textId="77777777" w:rsidR="009B7EF9" w:rsidRPr="009B7EF9" w:rsidRDefault="009B7EF9" w:rsidP="009B7EF9">
      <w:r w:rsidRPr="009B7EF9">
        <w:t>The CCE integrates four core capability layers already present within FNB:</w:t>
      </w:r>
    </w:p>
    <w:p w14:paraId="1F7E7143" w14:textId="0248D269" w:rsidR="009B7EF9" w:rsidRPr="009B7EF9" w:rsidRDefault="009B7EF9" w:rsidP="009B7EF9">
      <w:pPr>
        <w:numPr>
          <w:ilvl w:val="0"/>
          <w:numId w:val="15"/>
        </w:numPr>
      </w:pPr>
      <w:r w:rsidRPr="009B7EF9">
        <w:rPr>
          <w:b/>
          <w:bCs/>
        </w:rPr>
        <w:t xml:space="preserve">Predictive Cashflow </w:t>
      </w:r>
      <w:r w:rsidRPr="009B7EF9">
        <w:rPr>
          <w:b/>
          <w:bCs/>
        </w:rPr>
        <w:t xml:space="preserve">Modelling </w:t>
      </w:r>
      <w:r w:rsidRPr="009B7EF9">
        <w:t>–</w:t>
      </w:r>
      <w:r w:rsidRPr="009B7EF9">
        <w:t xml:space="preserve"> detects upcoming shortfalls based on expected inflows and scheduled debits</w:t>
      </w:r>
    </w:p>
    <w:p w14:paraId="50CBD574" w14:textId="77777777" w:rsidR="009B7EF9" w:rsidRPr="009B7EF9" w:rsidRDefault="009B7EF9" w:rsidP="009B7EF9">
      <w:pPr>
        <w:numPr>
          <w:ilvl w:val="0"/>
          <w:numId w:val="15"/>
        </w:numPr>
      </w:pPr>
      <w:r w:rsidRPr="009B7EF9">
        <w:rPr>
          <w:b/>
          <w:bCs/>
        </w:rPr>
        <w:t>Credit Infrastructure</w:t>
      </w:r>
      <w:r w:rsidRPr="009B7EF9">
        <w:t> – overdrafts, temporary loans, credit cards, facility increases</w:t>
      </w:r>
    </w:p>
    <w:p w14:paraId="36C8B33C" w14:textId="77777777" w:rsidR="009B7EF9" w:rsidRPr="009B7EF9" w:rsidRDefault="009B7EF9" w:rsidP="009B7EF9">
      <w:pPr>
        <w:numPr>
          <w:ilvl w:val="0"/>
          <w:numId w:val="15"/>
        </w:numPr>
      </w:pPr>
      <w:r w:rsidRPr="009B7EF9">
        <w:rPr>
          <w:b/>
          <w:bCs/>
        </w:rPr>
        <w:t>Risk and Affordability Frameworks</w:t>
      </w:r>
      <w:r w:rsidRPr="009B7EF9">
        <w:t> – internal behavioural scoring and affordability models</w:t>
      </w:r>
    </w:p>
    <w:p w14:paraId="4C90D472" w14:textId="77777777" w:rsidR="009B7EF9" w:rsidRPr="009B7EF9" w:rsidRDefault="009B7EF9" w:rsidP="009B7EF9">
      <w:pPr>
        <w:numPr>
          <w:ilvl w:val="0"/>
          <w:numId w:val="15"/>
        </w:numPr>
      </w:pPr>
      <w:r w:rsidRPr="009B7EF9">
        <w:rPr>
          <w:b/>
          <w:bCs/>
        </w:rPr>
        <w:t>Customer Interface Layer</w:t>
      </w:r>
      <w:r w:rsidRPr="009B7EF9">
        <w:t> – app-based guidance and simulations</w:t>
      </w:r>
    </w:p>
    <w:p w14:paraId="0959B4EC" w14:textId="77777777" w:rsidR="009B7EF9" w:rsidRDefault="009B7EF9" w:rsidP="009B7EF9">
      <w:r w:rsidRPr="009B7EF9">
        <w:t>Rather than replacing these systems, the CCE orchestrates them. Where traditional credit decisioning answers the question of whether a customer is eligible for a given product, the CCE answers a fundamentally different question:</w:t>
      </w:r>
    </w:p>
    <w:p w14:paraId="18989E44" w14:textId="77777777" w:rsidR="009B7EF9" w:rsidRDefault="009B7EF9" w:rsidP="009B7EF9">
      <w:r>
        <w:t>“G</w:t>
      </w:r>
      <w:r w:rsidRPr="009B7EF9">
        <w:t>iven this specific shortfall event, which available facility results in the lowest cost, lowest risk, and highest repayment certainty?</w:t>
      </w:r>
      <w:r>
        <w:t>”</w:t>
      </w:r>
    </w:p>
    <w:p w14:paraId="456AA2B6" w14:textId="5D63E330" w:rsidR="007F20F6" w:rsidRDefault="009B7EF9" w:rsidP="007F20F6">
      <w:r w:rsidRPr="009B7EF9">
        <w:t xml:space="preserve"> This shift from product-centric eligibility to context-centric optimisation is the defining innovation.</w:t>
      </w:r>
    </w:p>
    <w:p w14:paraId="27346E23" w14:textId="76E473E1" w:rsidR="001A4707" w:rsidRDefault="001A4707" w:rsidP="008B6664">
      <w:pPr>
        <w:pStyle w:val="Heading2"/>
        <w:numPr>
          <w:ilvl w:val="2"/>
          <w:numId w:val="1"/>
        </w:numPr>
      </w:pPr>
      <w:r>
        <w:t>Modelling Framework</w:t>
      </w:r>
    </w:p>
    <w:p w14:paraId="17F09CA0" w14:textId="02FA4251" w:rsidR="001A4707" w:rsidRDefault="001A4707" w:rsidP="001A4707">
      <w:r>
        <w:t>The CCE operates on a three-stage modelling structure.</w:t>
      </w:r>
    </w:p>
    <w:p w14:paraId="3F62F647" w14:textId="55CED193" w:rsidR="001A4707" w:rsidRPr="001A4707" w:rsidRDefault="001A4707" w:rsidP="001A4707">
      <w:pPr>
        <w:rPr>
          <w:u w:val="single"/>
        </w:rPr>
      </w:pPr>
      <w:r w:rsidRPr="001A4707">
        <w:rPr>
          <w:u w:val="single"/>
        </w:rPr>
        <w:t>Stage 1: Event Classification Model</w:t>
      </w:r>
    </w:p>
    <w:p w14:paraId="263BD21D" w14:textId="1E5C5135" w:rsidR="001A4707" w:rsidRDefault="001A4707" w:rsidP="001A4707">
      <w:r>
        <w:t>In the first stage, the engine determines the nature of the predicted shortfall before any credit comparison occurs. It classifies the shortfall into one of two primary categories:</w:t>
      </w:r>
    </w:p>
    <w:tbl>
      <w:tblPr>
        <w:tblStyle w:val="TableGrid"/>
        <w:tblW w:w="0" w:type="auto"/>
        <w:tblLook w:val="04A0" w:firstRow="1" w:lastRow="0" w:firstColumn="1" w:lastColumn="0" w:noHBand="0" w:noVBand="1"/>
      </w:tblPr>
      <w:tblGrid>
        <w:gridCol w:w="2972"/>
        <w:gridCol w:w="8538"/>
      </w:tblGrid>
      <w:tr w:rsidR="001A4707" w14:paraId="3CBD1C19" w14:textId="77777777" w:rsidTr="001A4707">
        <w:tc>
          <w:tcPr>
            <w:tcW w:w="2972" w:type="dxa"/>
            <w:shd w:val="clear" w:color="auto" w:fill="7F7F7F" w:themeFill="text1" w:themeFillTint="80"/>
          </w:tcPr>
          <w:p w14:paraId="2DE826B7" w14:textId="3A26D6DF" w:rsidR="001A4707" w:rsidRDefault="001A4707" w:rsidP="006A11C9">
            <w:r w:rsidRPr="001A4707">
              <w:t>Classification</w:t>
            </w:r>
          </w:p>
        </w:tc>
        <w:tc>
          <w:tcPr>
            <w:tcW w:w="8538" w:type="dxa"/>
            <w:shd w:val="clear" w:color="auto" w:fill="7F7F7F" w:themeFill="text1" w:themeFillTint="80"/>
          </w:tcPr>
          <w:p w14:paraId="3E221645" w14:textId="77777777" w:rsidR="001A4707" w:rsidRDefault="001A4707" w:rsidP="006A11C9">
            <w:r>
              <w:t>Description</w:t>
            </w:r>
          </w:p>
        </w:tc>
      </w:tr>
      <w:tr w:rsidR="001A4707" w14:paraId="1FE9C33D" w14:textId="77777777" w:rsidTr="001A4707">
        <w:tc>
          <w:tcPr>
            <w:tcW w:w="2972" w:type="dxa"/>
          </w:tcPr>
          <w:p w14:paraId="3DEBCC6A" w14:textId="5F85BCC6" w:rsidR="001A4707" w:rsidRPr="001A4707" w:rsidRDefault="001A4707" w:rsidP="006A11C9">
            <w:pPr>
              <w:rPr>
                <w:b/>
                <w:bCs/>
              </w:rPr>
            </w:pPr>
            <w:r>
              <w:t>Payment Orchestration Risk</w:t>
            </w:r>
          </w:p>
        </w:tc>
        <w:tc>
          <w:tcPr>
            <w:tcW w:w="8538" w:type="dxa"/>
          </w:tcPr>
          <w:p w14:paraId="11EF06FA" w14:textId="77777777" w:rsidR="001A4707" w:rsidRDefault="001A4707" w:rsidP="001A4707">
            <w:pPr>
              <w:ind w:left="360" w:hanging="360"/>
            </w:pPr>
            <w:r>
              <w:t>Funds exist within a near-term window, but sequencing or settlement mechanics create a temporary deficit</w:t>
            </w:r>
          </w:p>
          <w:p w14:paraId="1A0DD67A" w14:textId="5E1620A3" w:rsidR="001A4707" w:rsidRDefault="001A4707" w:rsidP="006A11C9"/>
        </w:tc>
      </w:tr>
      <w:tr w:rsidR="001A4707" w14:paraId="6198B622" w14:textId="77777777" w:rsidTr="001A4707">
        <w:tc>
          <w:tcPr>
            <w:tcW w:w="2972" w:type="dxa"/>
          </w:tcPr>
          <w:p w14:paraId="1826C797" w14:textId="77777777" w:rsidR="001A4707" w:rsidRDefault="001A4707" w:rsidP="001A4707">
            <w:r>
              <w:t>Short-Duration Liquidity Risk</w:t>
            </w:r>
          </w:p>
          <w:p w14:paraId="65F3C87C" w14:textId="12CE873C" w:rsidR="001A4707" w:rsidRPr="001A4707" w:rsidRDefault="001A4707" w:rsidP="006A11C9">
            <w:pPr>
              <w:rPr>
                <w:b/>
                <w:bCs/>
              </w:rPr>
            </w:pPr>
          </w:p>
        </w:tc>
        <w:tc>
          <w:tcPr>
            <w:tcW w:w="8538" w:type="dxa"/>
          </w:tcPr>
          <w:p w14:paraId="5ABC296F" w14:textId="77777777" w:rsidR="001A4707" w:rsidRDefault="001A4707" w:rsidP="001A4707">
            <w:pPr>
              <w:ind w:left="360" w:hanging="360"/>
            </w:pPr>
            <w:r>
              <w:t>Funds are genuinely unavailable within the debit processing window, requiring financing to prevent failure</w:t>
            </w:r>
          </w:p>
          <w:p w14:paraId="545F2845" w14:textId="745E24F1" w:rsidR="001A4707" w:rsidRDefault="001A4707" w:rsidP="006A11C9"/>
        </w:tc>
      </w:tr>
    </w:tbl>
    <w:p w14:paraId="41651B62" w14:textId="77777777" w:rsidR="001A4707" w:rsidRPr="001A4707" w:rsidRDefault="001A4707" w:rsidP="001A4707">
      <w:pPr>
        <w:rPr>
          <w:b/>
          <w:bCs/>
        </w:rPr>
      </w:pPr>
    </w:p>
    <w:p w14:paraId="72344B77" w14:textId="79AF309C" w:rsidR="001A4707" w:rsidRDefault="001A4707" w:rsidP="001A4707">
      <w:r>
        <w:t>This classification is critical because it determines whether credit guidance is appropriate at all. If orchestration risk can be resolved through Debit Assurance mechanisms alone, credit recommendation is suppressed. The classification model draws on expected inflow timestamp proximity, historical income consistency, past shortfall duration patterns, mandate retry behaviour, and balance volatility metrics. Only when liquidity risk is confirmed does the engine progress to product comparison.</w:t>
      </w:r>
    </w:p>
    <w:p w14:paraId="339AEAF4" w14:textId="77777777" w:rsidR="001A4707" w:rsidRDefault="001A4707" w:rsidP="001A4707"/>
    <w:p w14:paraId="3FDEEBCD" w14:textId="50E8B959" w:rsidR="001A4707" w:rsidRPr="001A4707" w:rsidRDefault="001A4707" w:rsidP="001A4707">
      <w:pPr>
        <w:rPr>
          <w:u w:val="single"/>
        </w:rPr>
      </w:pPr>
      <w:r w:rsidRPr="001A4707">
        <w:rPr>
          <w:u w:val="single"/>
        </w:rPr>
        <w:lastRenderedPageBreak/>
        <w:t>Stage 2: Repayment Certainty Assessment</w:t>
      </w:r>
    </w:p>
    <w:p w14:paraId="00EA728E" w14:textId="7E2D5277" w:rsidR="001A4707" w:rsidRDefault="001A4707" w:rsidP="001A4707">
      <w:r>
        <w:t>In the second stage, the CCE calculates a Repayment Certainty Index (RCI) for the defined exposure window once liquidity need is validated. Unlike traditional credit scoring, which evaluates long-term default probability, the RCI focuses on short-horizon recovery likelihood. It synthesises the following inputs:</w:t>
      </w:r>
    </w:p>
    <w:tbl>
      <w:tblPr>
        <w:tblStyle w:val="TableGrid"/>
        <w:tblW w:w="0" w:type="auto"/>
        <w:tblLook w:val="04A0" w:firstRow="1" w:lastRow="0" w:firstColumn="1" w:lastColumn="0" w:noHBand="0" w:noVBand="1"/>
      </w:tblPr>
      <w:tblGrid>
        <w:gridCol w:w="5524"/>
        <w:gridCol w:w="5986"/>
      </w:tblGrid>
      <w:tr w:rsidR="001A4707" w14:paraId="1D6156C7" w14:textId="77777777" w:rsidTr="001A4707">
        <w:tc>
          <w:tcPr>
            <w:tcW w:w="5524" w:type="dxa"/>
            <w:shd w:val="clear" w:color="auto" w:fill="7F7F7F" w:themeFill="text1" w:themeFillTint="80"/>
          </w:tcPr>
          <w:p w14:paraId="2CA2F1E5" w14:textId="69458FB0" w:rsidR="001A4707" w:rsidRDefault="001A4707" w:rsidP="001A4707">
            <w:r>
              <w:t>Input Variable</w:t>
            </w:r>
          </w:p>
        </w:tc>
        <w:tc>
          <w:tcPr>
            <w:tcW w:w="5986" w:type="dxa"/>
            <w:shd w:val="clear" w:color="auto" w:fill="7F7F7F" w:themeFill="text1" w:themeFillTint="80"/>
          </w:tcPr>
          <w:p w14:paraId="02269651" w14:textId="6323E264" w:rsidR="001A4707" w:rsidRDefault="001A4707" w:rsidP="001A4707">
            <w:r>
              <w:t>Description</w:t>
            </w:r>
          </w:p>
        </w:tc>
      </w:tr>
      <w:tr w:rsidR="001A4707" w14:paraId="17B3A97B" w14:textId="77777777" w:rsidTr="001A4707">
        <w:tc>
          <w:tcPr>
            <w:tcW w:w="5524" w:type="dxa"/>
          </w:tcPr>
          <w:p w14:paraId="3A4AD05C" w14:textId="60CEDAA5" w:rsidR="001A4707" w:rsidRPr="001A4707" w:rsidRDefault="001A4707" w:rsidP="001A4707">
            <w:pPr>
              <w:rPr>
                <w:b/>
                <w:bCs/>
              </w:rPr>
            </w:pPr>
            <w:r w:rsidRPr="001A4707">
              <w:rPr>
                <w:b/>
                <w:bCs/>
              </w:rPr>
              <w:t>Income stability score</w:t>
            </w:r>
          </w:p>
        </w:tc>
        <w:tc>
          <w:tcPr>
            <w:tcW w:w="5986" w:type="dxa"/>
          </w:tcPr>
          <w:p w14:paraId="63282F83" w14:textId="2F97E263" w:rsidR="001A4707" w:rsidRDefault="001A4707" w:rsidP="001A4707">
            <w:r w:rsidRPr="001A4707">
              <w:t>Coefficient of variation of net monthly inflows over a rolling window</w:t>
            </w:r>
          </w:p>
        </w:tc>
      </w:tr>
      <w:tr w:rsidR="001A4707" w14:paraId="473C0CF2" w14:textId="77777777" w:rsidTr="001A4707">
        <w:tc>
          <w:tcPr>
            <w:tcW w:w="5524" w:type="dxa"/>
          </w:tcPr>
          <w:p w14:paraId="627994F2" w14:textId="401676C8" w:rsidR="001A4707" w:rsidRPr="001A4707" w:rsidRDefault="001A4707" w:rsidP="001A4707">
            <w:pPr>
              <w:rPr>
                <w:b/>
                <w:bCs/>
              </w:rPr>
            </w:pPr>
            <w:r w:rsidRPr="001A4707">
              <w:rPr>
                <w:b/>
                <w:bCs/>
              </w:rPr>
              <w:t>Historical short-term credit repayment performance</w:t>
            </w:r>
          </w:p>
        </w:tc>
        <w:tc>
          <w:tcPr>
            <w:tcW w:w="5986" w:type="dxa"/>
          </w:tcPr>
          <w:p w14:paraId="6D53E9C5" w14:textId="2FF7EE98" w:rsidR="001A4707" w:rsidRDefault="001A4707" w:rsidP="001A4707">
            <w:r w:rsidRPr="001A4707">
              <w:t>Proportion of short-term facilities repaid within agreed terms</w:t>
            </w:r>
          </w:p>
        </w:tc>
      </w:tr>
      <w:tr w:rsidR="001A4707" w14:paraId="05C4B2A4" w14:textId="77777777" w:rsidTr="001A4707">
        <w:tc>
          <w:tcPr>
            <w:tcW w:w="5524" w:type="dxa"/>
          </w:tcPr>
          <w:p w14:paraId="65C98CC8" w14:textId="79505B14" w:rsidR="001A4707" w:rsidRPr="001A4707" w:rsidRDefault="001A4707" w:rsidP="001A4707">
            <w:pPr>
              <w:rPr>
                <w:b/>
                <w:bCs/>
              </w:rPr>
            </w:pPr>
            <w:r w:rsidRPr="001A4707">
              <w:rPr>
                <w:b/>
                <w:bCs/>
              </w:rPr>
              <w:t>Debit order success ratio</w:t>
            </w:r>
          </w:p>
        </w:tc>
        <w:tc>
          <w:tcPr>
            <w:tcW w:w="5986" w:type="dxa"/>
          </w:tcPr>
          <w:p w14:paraId="002AD1F1" w14:textId="35CA6658" w:rsidR="001A4707" w:rsidRDefault="001A4707" w:rsidP="001A4707">
            <w:r w:rsidRPr="001A4707">
              <w:t>Proportion of scheduled debits successfully honoured over a rolling period</w:t>
            </w:r>
          </w:p>
        </w:tc>
      </w:tr>
      <w:tr w:rsidR="001A4707" w14:paraId="1CA5E991" w14:textId="77777777" w:rsidTr="001A4707">
        <w:tc>
          <w:tcPr>
            <w:tcW w:w="5524" w:type="dxa"/>
          </w:tcPr>
          <w:p w14:paraId="23F0FECE" w14:textId="0B7EDEE4" w:rsidR="001A4707" w:rsidRPr="001A4707" w:rsidRDefault="001A4707" w:rsidP="001A4707">
            <w:pPr>
              <w:rPr>
                <w:b/>
                <w:bCs/>
              </w:rPr>
            </w:pPr>
            <w:r w:rsidRPr="001A4707">
              <w:rPr>
                <w:b/>
                <w:bCs/>
              </w:rPr>
              <w:t>Overdraft utilisation discipline</w:t>
            </w:r>
          </w:p>
        </w:tc>
        <w:tc>
          <w:tcPr>
            <w:tcW w:w="5986" w:type="dxa"/>
          </w:tcPr>
          <w:p w14:paraId="6F6BFBC0" w14:textId="66A7F251" w:rsidR="001A4707" w:rsidRDefault="001A4707" w:rsidP="001A4707">
            <w:r w:rsidRPr="001A4707">
              <w:t>Average utilisation as percentage of limit; frequency of excesses</w:t>
            </w:r>
          </w:p>
        </w:tc>
      </w:tr>
      <w:tr w:rsidR="001A4707" w14:paraId="5ADC6F6F" w14:textId="77777777" w:rsidTr="001A4707">
        <w:tc>
          <w:tcPr>
            <w:tcW w:w="5524" w:type="dxa"/>
          </w:tcPr>
          <w:p w14:paraId="23FE1A0C" w14:textId="6479F9F9" w:rsidR="001A4707" w:rsidRPr="001A4707" w:rsidRDefault="001A4707" w:rsidP="001A4707">
            <w:pPr>
              <w:rPr>
                <w:b/>
                <w:bCs/>
              </w:rPr>
            </w:pPr>
            <w:r w:rsidRPr="001A4707">
              <w:rPr>
                <w:b/>
                <w:bCs/>
              </w:rPr>
              <w:t>Savings buffer ratio</w:t>
            </w:r>
          </w:p>
        </w:tc>
        <w:tc>
          <w:tcPr>
            <w:tcW w:w="5986" w:type="dxa"/>
          </w:tcPr>
          <w:p w14:paraId="663A04F1" w14:textId="4960D6F2" w:rsidR="001A4707" w:rsidRDefault="001A4707" w:rsidP="001A4707">
            <w:r w:rsidRPr="001A4707">
              <w:t>Average available balance relative to monthly outflow volatility</w:t>
            </w:r>
          </w:p>
        </w:tc>
      </w:tr>
    </w:tbl>
    <w:p w14:paraId="48751BE9" w14:textId="77777777" w:rsidR="001A4707" w:rsidRDefault="001A4707" w:rsidP="001A4707"/>
    <w:p w14:paraId="31475B2E" w14:textId="2BC1A2BB" w:rsidR="001A4707" w:rsidRDefault="001A4707" w:rsidP="001A4707">
      <w:r>
        <w:t>The RCI outputs a probability-weighted recovery confidence score over the specific shortfall duration, whether three days, seven days, or fourteen days. Tier segmentation guides decisioning as follows:</w:t>
      </w:r>
    </w:p>
    <w:tbl>
      <w:tblPr>
        <w:tblStyle w:val="TableGrid"/>
        <w:tblW w:w="0" w:type="auto"/>
        <w:tblLook w:val="04A0" w:firstRow="1" w:lastRow="0" w:firstColumn="1" w:lastColumn="0" w:noHBand="0" w:noVBand="1"/>
      </w:tblPr>
      <w:tblGrid>
        <w:gridCol w:w="3836"/>
        <w:gridCol w:w="3837"/>
        <w:gridCol w:w="3837"/>
      </w:tblGrid>
      <w:tr w:rsidR="001A4707" w14:paraId="672E2716" w14:textId="77777777" w:rsidTr="00A127C5">
        <w:tc>
          <w:tcPr>
            <w:tcW w:w="3836" w:type="dxa"/>
            <w:shd w:val="clear" w:color="auto" w:fill="7F7F7F" w:themeFill="text1" w:themeFillTint="80"/>
          </w:tcPr>
          <w:p w14:paraId="2F0312AF" w14:textId="5154DCB2" w:rsidR="001A4707" w:rsidRPr="00A127C5" w:rsidRDefault="001A4707" w:rsidP="001A4707">
            <w:pPr>
              <w:rPr>
                <w:b/>
                <w:bCs/>
              </w:rPr>
            </w:pPr>
            <w:r w:rsidRPr="00A127C5">
              <w:rPr>
                <w:b/>
                <w:bCs/>
              </w:rPr>
              <w:t>RCI Tier</w:t>
            </w:r>
          </w:p>
        </w:tc>
        <w:tc>
          <w:tcPr>
            <w:tcW w:w="3837" w:type="dxa"/>
            <w:shd w:val="clear" w:color="auto" w:fill="7F7F7F" w:themeFill="text1" w:themeFillTint="80"/>
          </w:tcPr>
          <w:p w14:paraId="23F0A189" w14:textId="7D0AD53B" w:rsidR="001A4707" w:rsidRPr="00A127C5" w:rsidRDefault="001A4707" w:rsidP="001A4707">
            <w:pPr>
              <w:rPr>
                <w:b/>
                <w:bCs/>
              </w:rPr>
            </w:pPr>
            <w:r w:rsidRPr="00A127C5">
              <w:rPr>
                <w:b/>
                <w:bCs/>
              </w:rPr>
              <w:t>Score Range</w:t>
            </w:r>
          </w:p>
        </w:tc>
        <w:tc>
          <w:tcPr>
            <w:tcW w:w="3837" w:type="dxa"/>
            <w:shd w:val="clear" w:color="auto" w:fill="7F7F7F" w:themeFill="text1" w:themeFillTint="80"/>
          </w:tcPr>
          <w:p w14:paraId="5581ACA0" w14:textId="77777777" w:rsidR="001A4707" w:rsidRPr="00A127C5" w:rsidRDefault="001A4707" w:rsidP="001A4707">
            <w:pPr>
              <w:rPr>
                <w:b/>
                <w:bCs/>
              </w:rPr>
            </w:pPr>
            <w:r w:rsidRPr="00A127C5">
              <w:rPr>
                <w:b/>
                <w:bCs/>
              </w:rPr>
              <w:t>Credit Decisioning</w:t>
            </w:r>
          </w:p>
          <w:p w14:paraId="6171D611" w14:textId="77777777" w:rsidR="001A4707" w:rsidRPr="00A127C5" w:rsidRDefault="001A4707" w:rsidP="001A4707">
            <w:pPr>
              <w:rPr>
                <w:b/>
                <w:bCs/>
              </w:rPr>
            </w:pPr>
          </w:p>
        </w:tc>
      </w:tr>
      <w:tr w:rsidR="001A4707" w14:paraId="5FC58FD5" w14:textId="77777777" w:rsidTr="001A4707">
        <w:tc>
          <w:tcPr>
            <w:tcW w:w="3836" w:type="dxa"/>
          </w:tcPr>
          <w:p w14:paraId="709E59D2" w14:textId="40004B71" w:rsidR="001A4707" w:rsidRPr="00A127C5" w:rsidRDefault="001A4707" w:rsidP="001A4707">
            <w:pPr>
              <w:rPr>
                <w:b/>
                <w:bCs/>
              </w:rPr>
            </w:pPr>
            <w:r w:rsidRPr="00A127C5">
              <w:rPr>
                <w:b/>
                <w:bCs/>
              </w:rPr>
              <w:t>Tier</w:t>
            </w:r>
            <w:r w:rsidRPr="00A127C5">
              <w:rPr>
                <w:b/>
                <w:bCs/>
              </w:rPr>
              <w:t xml:space="preserve"> 1</w:t>
            </w:r>
          </w:p>
        </w:tc>
        <w:tc>
          <w:tcPr>
            <w:tcW w:w="3837" w:type="dxa"/>
          </w:tcPr>
          <w:p w14:paraId="05E8BD89" w14:textId="05C5FFEE" w:rsidR="001A4707" w:rsidRDefault="001A4707" w:rsidP="001A4707">
            <w:r>
              <w:t>≥ 0.85</w:t>
            </w:r>
          </w:p>
        </w:tc>
        <w:tc>
          <w:tcPr>
            <w:tcW w:w="3837" w:type="dxa"/>
          </w:tcPr>
          <w:p w14:paraId="4CBBE824" w14:textId="6C374184" w:rsidR="001A4707" w:rsidRDefault="001A4707" w:rsidP="001A4707">
            <w:r>
              <w:t>Full credit options available</w:t>
            </w:r>
          </w:p>
        </w:tc>
      </w:tr>
      <w:tr w:rsidR="001A4707" w14:paraId="39841E77" w14:textId="77777777" w:rsidTr="001A4707">
        <w:tc>
          <w:tcPr>
            <w:tcW w:w="3836" w:type="dxa"/>
          </w:tcPr>
          <w:p w14:paraId="392BC7A7" w14:textId="4A9E6647" w:rsidR="001A4707" w:rsidRPr="00A127C5" w:rsidRDefault="001A4707" w:rsidP="001A4707">
            <w:pPr>
              <w:rPr>
                <w:b/>
                <w:bCs/>
              </w:rPr>
            </w:pPr>
            <w:r w:rsidRPr="00A127C5">
              <w:rPr>
                <w:b/>
                <w:bCs/>
              </w:rPr>
              <w:t>Tier</w:t>
            </w:r>
            <w:r w:rsidRPr="00A127C5">
              <w:rPr>
                <w:b/>
                <w:bCs/>
              </w:rPr>
              <w:t xml:space="preserve"> 2</w:t>
            </w:r>
          </w:p>
        </w:tc>
        <w:tc>
          <w:tcPr>
            <w:tcW w:w="3837" w:type="dxa"/>
          </w:tcPr>
          <w:p w14:paraId="5F97335F" w14:textId="63E55AB0" w:rsidR="001A4707" w:rsidRDefault="001A4707" w:rsidP="001A4707">
            <w:r>
              <w:t>0.70 – 0.85</w:t>
            </w:r>
          </w:p>
        </w:tc>
        <w:tc>
          <w:tcPr>
            <w:tcW w:w="3837" w:type="dxa"/>
          </w:tcPr>
          <w:p w14:paraId="469ABE52" w14:textId="0F50B8C9" w:rsidR="001A4707" w:rsidRDefault="001A4707" w:rsidP="001A4707">
            <w:r>
              <w:t>Core credit options available</w:t>
            </w:r>
          </w:p>
        </w:tc>
      </w:tr>
      <w:tr w:rsidR="001A4707" w14:paraId="02FCB82A" w14:textId="77777777" w:rsidTr="001A4707">
        <w:tc>
          <w:tcPr>
            <w:tcW w:w="3836" w:type="dxa"/>
          </w:tcPr>
          <w:p w14:paraId="1C918A6F" w14:textId="1417F2CC" w:rsidR="001A4707" w:rsidRPr="00A127C5" w:rsidRDefault="001A4707" w:rsidP="001A4707">
            <w:pPr>
              <w:rPr>
                <w:b/>
                <w:bCs/>
              </w:rPr>
            </w:pPr>
            <w:r w:rsidRPr="00A127C5">
              <w:rPr>
                <w:b/>
                <w:bCs/>
              </w:rPr>
              <w:t>Tier</w:t>
            </w:r>
            <w:r w:rsidRPr="00A127C5">
              <w:rPr>
                <w:b/>
                <w:bCs/>
              </w:rPr>
              <w:t xml:space="preserve"> 3</w:t>
            </w:r>
          </w:p>
        </w:tc>
        <w:tc>
          <w:tcPr>
            <w:tcW w:w="3837" w:type="dxa"/>
          </w:tcPr>
          <w:p w14:paraId="16787794" w14:textId="279AAB3B" w:rsidR="001A4707" w:rsidRDefault="001A4707" w:rsidP="001A4707">
            <w:r>
              <w:t>0.55 – 0.70</w:t>
            </w:r>
          </w:p>
        </w:tc>
        <w:tc>
          <w:tcPr>
            <w:tcW w:w="3837" w:type="dxa"/>
          </w:tcPr>
          <w:p w14:paraId="26902589" w14:textId="7CC40751" w:rsidR="001A4707" w:rsidRDefault="001A4707" w:rsidP="001A4707">
            <w:r>
              <w:t>Restricted options, higher scrutiny</w:t>
            </w:r>
          </w:p>
        </w:tc>
      </w:tr>
      <w:tr w:rsidR="001A4707" w14:paraId="6AA2833F" w14:textId="77777777" w:rsidTr="001A4707">
        <w:tc>
          <w:tcPr>
            <w:tcW w:w="3836" w:type="dxa"/>
          </w:tcPr>
          <w:p w14:paraId="3431C9FF" w14:textId="6B537F59" w:rsidR="001A4707" w:rsidRPr="00A127C5" w:rsidRDefault="001A4707" w:rsidP="001A4707">
            <w:pPr>
              <w:rPr>
                <w:b/>
                <w:bCs/>
              </w:rPr>
            </w:pPr>
            <w:r w:rsidRPr="00A127C5">
              <w:rPr>
                <w:b/>
                <w:bCs/>
              </w:rPr>
              <w:t>Tier</w:t>
            </w:r>
            <w:r w:rsidRPr="00A127C5">
              <w:rPr>
                <w:b/>
                <w:bCs/>
              </w:rPr>
              <w:t xml:space="preserve"> 4</w:t>
            </w:r>
          </w:p>
        </w:tc>
        <w:tc>
          <w:tcPr>
            <w:tcW w:w="3837" w:type="dxa"/>
          </w:tcPr>
          <w:p w14:paraId="751F11F4" w14:textId="3286654F" w:rsidR="001A4707" w:rsidRDefault="001A4707" w:rsidP="001A4707">
            <w:r>
              <w:t>&lt; 0.55</w:t>
            </w:r>
          </w:p>
        </w:tc>
        <w:tc>
          <w:tcPr>
            <w:tcW w:w="3837" w:type="dxa"/>
          </w:tcPr>
          <w:p w14:paraId="4400B813" w14:textId="0112BC4D" w:rsidR="001A4707" w:rsidRDefault="001A4707" w:rsidP="001A4707">
            <w:r>
              <w:t>Credit suppressed; alternative guidance provided</w:t>
            </w:r>
          </w:p>
        </w:tc>
      </w:tr>
    </w:tbl>
    <w:p w14:paraId="2E5445EA" w14:textId="77777777" w:rsidR="00415B04" w:rsidRDefault="00415B04" w:rsidP="001A4707"/>
    <w:p w14:paraId="27B7C4AC" w14:textId="3897420B" w:rsidR="00415B04" w:rsidRDefault="001A4707" w:rsidP="001A4707">
      <w:r>
        <w:t>This ensures that the engine does not recommend facilities where repayment timing confidence is weak.</w:t>
      </w:r>
    </w:p>
    <w:p w14:paraId="2C9F08E1" w14:textId="77777777" w:rsidR="00415B04" w:rsidRPr="00415B04" w:rsidRDefault="00415B04" w:rsidP="00415B04">
      <w:r w:rsidRPr="00415B04">
        <w:t>The CCE includes embedded guardrails to ensure responsible operation:</w:t>
      </w:r>
    </w:p>
    <w:tbl>
      <w:tblPr>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8363"/>
      </w:tblGrid>
      <w:tr w:rsidR="00415B04" w:rsidRPr="00415B04" w14:paraId="478D2A4A" w14:textId="77777777" w:rsidTr="00415B04">
        <w:trPr>
          <w:tblHeader/>
        </w:trPr>
        <w:tc>
          <w:tcPr>
            <w:tcW w:w="3114" w:type="dxa"/>
            <w:shd w:val="clear" w:color="auto" w:fill="7F7F7F" w:themeFill="text1" w:themeFillTint="80"/>
            <w:tcMar>
              <w:top w:w="150" w:type="dxa"/>
              <w:left w:w="0" w:type="dxa"/>
              <w:bottom w:w="150" w:type="dxa"/>
              <w:right w:w="240" w:type="dxa"/>
            </w:tcMar>
            <w:vAlign w:val="center"/>
            <w:hideMark/>
          </w:tcPr>
          <w:p w14:paraId="6C247C46" w14:textId="77777777" w:rsidR="00415B04" w:rsidRPr="00415B04" w:rsidRDefault="00415B04" w:rsidP="00415B04">
            <w:pPr>
              <w:rPr>
                <w:b/>
                <w:bCs/>
              </w:rPr>
            </w:pPr>
            <w:r w:rsidRPr="00415B04">
              <w:rPr>
                <w:b/>
                <w:bCs/>
              </w:rPr>
              <w:t>Safeguard</w:t>
            </w:r>
          </w:p>
        </w:tc>
        <w:tc>
          <w:tcPr>
            <w:tcW w:w="8363" w:type="dxa"/>
            <w:shd w:val="clear" w:color="auto" w:fill="7F7F7F" w:themeFill="text1" w:themeFillTint="80"/>
            <w:tcMar>
              <w:top w:w="150" w:type="dxa"/>
              <w:left w:w="240" w:type="dxa"/>
              <w:bottom w:w="150" w:type="dxa"/>
              <w:right w:w="240" w:type="dxa"/>
            </w:tcMar>
            <w:vAlign w:val="center"/>
            <w:hideMark/>
          </w:tcPr>
          <w:p w14:paraId="4EC06FC8" w14:textId="77777777" w:rsidR="00415B04" w:rsidRPr="00415B04" w:rsidRDefault="00415B04" w:rsidP="00415B04">
            <w:pPr>
              <w:rPr>
                <w:b/>
                <w:bCs/>
              </w:rPr>
            </w:pPr>
            <w:r w:rsidRPr="00415B04">
              <w:rPr>
                <w:b/>
                <w:bCs/>
              </w:rPr>
              <w:t>Function</w:t>
            </w:r>
          </w:p>
        </w:tc>
      </w:tr>
      <w:tr w:rsidR="00415B04" w:rsidRPr="00415B04" w14:paraId="2FFB3C0F" w14:textId="77777777" w:rsidTr="00415B04">
        <w:tc>
          <w:tcPr>
            <w:tcW w:w="3114" w:type="dxa"/>
            <w:tcMar>
              <w:top w:w="150" w:type="dxa"/>
              <w:left w:w="0" w:type="dxa"/>
              <w:bottom w:w="150" w:type="dxa"/>
              <w:right w:w="240" w:type="dxa"/>
            </w:tcMar>
            <w:vAlign w:val="center"/>
            <w:hideMark/>
          </w:tcPr>
          <w:p w14:paraId="0D9C4289" w14:textId="77777777" w:rsidR="00415B04" w:rsidRPr="00415B04" w:rsidRDefault="00415B04" w:rsidP="00415B04">
            <w:pPr>
              <w:rPr>
                <w:b/>
                <w:bCs/>
              </w:rPr>
            </w:pPr>
            <w:r w:rsidRPr="00415B04">
              <w:rPr>
                <w:b/>
                <w:bCs/>
              </w:rPr>
              <w:t>Repeated shortfall detection</w:t>
            </w:r>
          </w:p>
        </w:tc>
        <w:tc>
          <w:tcPr>
            <w:tcW w:w="8363" w:type="dxa"/>
            <w:tcMar>
              <w:top w:w="150" w:type="dxa"/>
              <w:left w:w="240" w:type="dxa"/>
              <w:bottom w:w="150" w:type="dxa"/>
              <w:right w:w="0" w:type="dxa"/>
            </w:tcMar>
            <w:vAlign w:val="center"/>
            <w:hideMark/>
          </w:tcPr>
          <w:p w14:paraId="3EB13997" w14:textId="77777777" w:rsidR="00415B04" w:rsidRPr="00415B04" w:rsidRDefault="00415B04" w:rsidP="00415B04">
            <w:r w:rsidRPr="00415B04">
              <w:t>Triggers structural review rather than continued liquidity guidance</w:t>
            </w:r>
          </w:p>
        </w:tc>
      </w:tr>
      <w:tr w:rsidR="00415B04" w:rsidRPr="00415B04" w14:paraId="4B3DEB88" w14:textId="77777777" w:rsidTr="00415B04">
        <w:tc>
          <w:tcPr>
            <w:tcW w:w="3114" w:type="dxa"/>
            <w:tcMar>
              <w:top w:w="150" w:type="dxa"/>
              <w:left w:w="0" w:type="dxa"/>
              <w:bottom w:w="150" w:type="dxa"/>
              <w:right w:w="240" w:type="dxa"/>
            </w:tcMar>
            <w:vAlign w:val="center"/>
            <w:hideMark/>
          </w:tcPr>
          <w:p w14:paraId="543BDBFF" w14:textId="77777777" w:rsidR="00415B04" w:rsidRPr="00415B04" w:rsidRDefault="00415B04" w:rsidP="00415B04">
            <w:pPr>
              <w:rPr>
                <w:b/>
                <w:bCs/>
              </w:rPr>
            </w:pPr>
            <w:r w:rsidRPr="00415B04">
              <w:rPr>
                <w:b/>
                <w:bCs/>
              </w:rPr>
              <w:lastRenderedPageBreak/>
              <w:t>Low RCI tiers</w:t>
            </w:r>
          </w:p>
        </w:tc>
        <w:tc>
          <w:tcPr>
            <w:tcW w:w="8363" w:type="dxa"/>
            <w:tcMar>
              <w:top w:w="150" w:type="dxa"/>
              <w:left w:w="240" w:type="dxa"/>
              <w:bottom w:w="150" w:type="dxa"/>
              <w:right w:w="0" w:type="dxa"/>
            </w:tcMar>
            <w:vAlign w:val="center"/>
            <w:hideMark/>
          </w:tcPr>
          <w:p w14:paraId="1773A998" w14:textId="77777777" w:rsidR="00415B04" w:rsidRPr="00415B04" w:rsidRDefault="00415B04" w:rsidP="00415B04">
            <w:r w:rsidRPr="00415B04">
              <w:t>Suppress high-risk facility recommendations</w:t>
            </w:r>
          </w:p>
        </w:tc>
      </w:tr>
      <w:tr w:rsidR="00415B04" w:rsidRPr="00415B04" w14:paraId="65F52A1D" w14:textId="77777777" w:rsidTr="00415B04">
        <w:trPr>
          <w:trHeight w:val="550"/>
        </w:trPr>
        <w:tc>
          <w:tcPr>
            <w:tcW w:w="3114" w:type="dxa"/>
            <w:tcMar>
              <w:top w:w="150" w:type="dxa"/>
              <w:left w:w="0" w:type="dxa"/>
              <w:bottom w:w="150" w:type="dxa"/>
              <w:right w:w="240" w:type="dxa"/>
            </w:tcMar>
            <w:vAlign w:val="center"/>
            <w:hideMark/>
          </w:tcPr>
          <w:p w14:paraId="2181ACE8" w14:textId="77777777" w:rsidR="00415B04" w:rsidRPr="00415B04" w:rsidRDefault="00415B04" w:rsidP="00415B04">
            <w:pPr>
              <w:rPr>
                <w:b/>
                <w:bCs/>
              </w:rPr>
            </w:pPr>
            <w:r w:rsidRPr="00415B04">
              <w:rPr>
                <w:b/>
                <w:bCs/>
              </w:rPr>
              <w:t>Duration thresholds</w:t>
            </w:r>
          </w:p>
        </w:tc>
        <w:tc>
          <w:tcPr>
            <w:tcW w:w="8363" w:type="dxa"/>
            <w:tcMar>
              <w:top w:w="150" w:type="dxa"/>
              <w:left w:w="240" w:type="dxa"/>
              <w:bottom w:w="150" w:type="dxa"/>
              <w:right w:w="0" w:type="dxa"/>
            </w:tcMar>
            <w:vAlign w:val="center"/>
            <w:hideMark/>
          </w:tcPr>
          <w:p w14:paraId="06D2F45C" w14:textId="77777777" w:rsidR="00415B04" w:rsidRPr="00415B04" w:rsidRDefault="00415B04" w:rsidP="00415B04">
            <w:r w:rsidRPr="00415B04">
              <w:t>Prevent long-term compounding risk</w:t>
            </w:r>
          </w:p>
        </w:tc>
      </w:tr>
      <w:tr w:rsidR="00415B04" w:rsidRPr="00415B04" w14:paraId="50E71908" w14:textId="77777777" w:rsidTr="00415B04">
        <w:tc>
          <w:tcPr>
            <w:tcW w:w="3114" w:type="dxa"/>
            <w:tcMar>
              <w:top w:w="150" w:type="dxa"/>
              <w:left w:w="0" w:type="dxa"/>
              <w:bottom w:w="150" w:type="dxa"/>
              <w:right w:w="240" w:type="dxa"/>
            </w:tcMar>
            <w:vAlign w:val="center"/>
            <w:hideMark/>
          </w:tcPr>
          <w:p w14:paraId="095D7953" w14:textId="77777777" w:rsidR="00415B04" w:rsidRPr="00415B04" w:rsidRDefault="00415B04" w:rsidP="00415B04">
            <w:pPr>
              <w:rPr>
                <w:b/>
                <w:bCs/>
              </w:rPr>
            </w:pPr>
            <w:r w:rsidRPr="00415B04">
              <w:rPr>
                <w:b/>
                <w:bCs/>
              </w:rPr>
              <w:t>High-frequency usage flags</w:t>
            </w:r>
          </w:p>
        </w:tc>
        <w:tc>
          <w:tcPr>
            <w:tcW w:w="8363" w:type="dxa"/>
            <w:tcMar>
              <w:top w:w="150" w:type="dxa"/>
              <w:left w:w="240" w:type="dxa"/>
              <w:bottom w:w="150" w:type="dxa"/>
              <w:right w:w="0" w:type="dxa"/>
            </w:tcMar>
            <w:vAlign w:val="center"/>
            <w:hideMark/>
          </w:tcPr>
          <w:p w14:paraId="62041002" w14:textId="77777777" w:rsidR="00415B04" w:rsidRPr="00415B04" w:rsidRDefault="00415B04" w:rsidP="00415B04">
            <w:r w:rsidRPr="00415B04">
              <w:t>Signal possible affordability deterioration</w:t>
            </w:r>
          </w:p>
        </w:tc>
      </w:tr>
    </w:tbl>
    <w:p w14:paraId="4FA28690" w14:textId="1DCD6861" w:rsidR="001A4707" w:rsidRDefault="00415B04" w:rsidP="001A4707">
      <w:r w:rsidRPr="00415B04">
        <w:t>Together, these safeguards ensure the engine remains corrective rather than enabling, supporting customers through temporary gaps while protecting them from structural over-reliance.</w:t>
      </w:r>
    </w:p>
    <w:p w14:paraId="25AFD360" w14:textId="77777777" w:rsidR="00415B04" w:rsidRDefault="00415B04" w:rsidP="001A4707"/>
    <w:p w14:paraId="117D29D1" w14:textId="28A16026" w:rsidR="001A4707" w:rsidRPr="00A127C5" w:rsidRDefault="001A4707" w:rsidP="001A4707">
      <w:pPr>
        <w:rPr>
          <w:u w:val="single"/>
        </w:rPr>
      </w:pPr>
      <w:r w:rsidRPr="001A4707">
        <w:rPr>
          <w:u w:val="single"/>
        </w:rPr>
        <w:t>Stage 3: Contextual Product Optimisation Model</w:t>
      </w:r>
    </w:p>
    <w:p w14:paraId="09B9EA55" w14:textId="77777777" w:rsidR="001A4707" w:rsidRDefault="001A4707" w:rsidP="001A4707">
      <w:r>
        <w:t>In the third stage, the engine performs a comparative analysis. For each eligible facility available to the customer, it simulates the required draw amount, expected utilisation duration, applicable interest rate, fee structure including initiation, monthly, and penalty risk, compounding risk, early repayment cost, and a behavioural risk premium based on the RCI tier.</w:t>
      </w:r>
    </w:p>
    <w:p w14:paraId="3C5F6338" w14:textId="77777777" w:rsidR="001A4707" w:rsidRDefault="001A4707" w:rsidP="001A4707"/>
    <w:p w14:paraId="4987F769" w14:textId="51F26174" w:rsidR="001A4707" w:rsidRDefault="001A4707" w:rsidP="001A4707">
      <w:r>
        <w:t>The engine then calculates the Total Cost of Liquidity (TCL) over the predicted usage window as:</w:t>
      </w:r>
    </w:p>
    <w:p w14:paraId="002B466C" w14:textId="77777777" w:rsidR="001A4707" w:rsidRDefault="001A4707" w:rsidP="001A4707">
      <w:r w:rsidRPr="00A127C5">
        <w:rPr>
          <w:highlight w:val="yellow"/>
        </w:rPr>
        <w:t>TCL = Interest Accrued + Applicable Fees + Risk Adjustment Factor</w:t>
      </w:r>
    </w:p>
    <w:p w14:paraId="17395775" w14:textId="77777777" w:rsidR="001A4707" w:rsidRDefault="001A4707" w:rsidP="001A4707"/>
    <w:p w14:paraId="6CF6924C" w14:textId="5A917C33" w:rsidR="001A4707" w:rsidRDefault="001A4707" w:rsidP="001A4707">
      <w:r>
        <w:t>To incorporate repayment uncertainty, it computes the Risk-Adjusted Liquidity Cost (RALC):</w:t>
      </w:r>
    </w:p>
    <w:p w14:paraId="1521F50D" w14:textId="1A56A14C" w:rsidR="001A4707" w:rsidRDefault="001A4707" w:rsidP="001A4707">
      <w:r w:rsidRPr="00A127C5">
        <w:rPr>
          <w:highlight w:val="yellow"/>
        </w:rPr>
        <w:t xml:space="preserve">RALC = TCL + </w:t>
      </w:r>
      <w:r w:rsidRPr="00A127C5">
        <w:rPr>
          <w:rFonts w:ascii="Calibri" w:hAnsi="Calibri" w:cs="Calibri"/>
          <w:highlight w:val="yellow"/>
        </w:rPr>
        <w:t>ϕ</w:t>
      </w:r>
      <w:r w:rsidRPr="00A127C5">
        <w:rPr>
          <w:highlight w:val="yellow"/>
        </w:rPr>
        <w:t xml:space="preserve"> · (1 - RCI) · S · LGD</w:t>
      </w:r>
    </w:p>
    <w:p w14:paraId="1FCE7018" w14:textId="25733EC0" w:rsidR="00A127C5" w:rsidRDefault="00A127C5" w:rsidP="001A4707">
      <w:proofErr w:type="gramStart"/>
      <w:r>
        <w:t>W</w:t>
      </w:r>
      <w:r w:rsidR="001A4707">
        <w:t>here</w:t>
      </w:r>
      <w:r>
        <w:t>;</w:t>
      </w:r>
      <w:proofErr w:type="gramEnd"/>
      <w:r w:rsidR="001A4707">
        <w:t xml:space="preserve"> </w:t>
      </w:r>
    </w:p>
    <w:p w14:paraId="2D793B96" w14:textId="4A22456E" w:rsidR="00A127C5" w:rsidRDefault="001A4707" w:rsidP="001A4707">
      <w:r>
        <w:rPr>
          <w:rFonts w:ascii="Calibri" w:hAnsi="Calibri" w:cs="Calibri"/>
        </w:rPr>
        <w:t>ϕ</w:t>
      </w:r>
      <w:r>
        <w:t xml:space="preserve"> </w:t>
      </w:r>
      <w:r w:rsidR="00A127C5">
        <w:t>=</w:t>
      </w:r>
      <w:r>
        <w:t xml:space="preserve"> risk-weight parameter reflecting capital cost, </w:t>
      </w:r>
    </w:p>
    <w:p w14:paraId="60CE1530" w14:textId="77777777" w:rsidR="00A127C5" w:rsidRDefault="001A4707" w:rsidP="001A4707">
      <w:r>
        <w:t xml:space="preserve">S </w:t>
      </w:r>
      <w:r w:rsidR="00A127C5">
        <w:t>=</w:t>
      </w:r>
      <w:r>
        <w:t xml:space="preserve"> shortfall magnitude, and LGD is loss given default for the facility type. </w:t>
      </w:r>
    </w:p>
    <w:p w14:paraId="52C2A5EC" w14:textId="513B08D1" w:rsidR="001A4707" w:rsidRDefault="001A4707" w:rsidP="001A4707">
      <w:r>
        <w:t>Each facility receives a contextual suitability score based on lowest total projected cost, highest repayment certainty alignment, lowest behavioural risk amplification, and minimal long-term facility dependency. The facility with the optimal combined score becomes the recommended path.</w:t>
      </w:r>
    </w:p>
    <w:p w14:paraId="10644367" w14:textId="77777777" w:rsidR="001A4707" w:rsidRDefault="001A4707" w:rsidP="001A4707"/>
    <w:p w14:paraId="01920427" w14:textId="5D0FB56B" w:rsidR="001A4707" w:rsidRDefault="001A4707" w:rsidP="001A4707">
      <w:r>
        <w:t>A behavioural dependency penalty is applied to prevent structural overuse:</w:t>
      </w:r>
    </w:p>
    <w:p w14:paraId="373CA1AF" w14:textId="17A7F1CF" w:rsidR="001A4707" w:rsidRDefault="001A4707" w:rsidP="001A4707">
      <w:r w:rsidRPr="00A127C5">
        <w:rPr>
          <w:highlight w:val="yellow"/>
        </w:rPr>
        <w:t xml:space="preserve">DP = κ · </w:t>
      </w:r>
      <w:proofErr w:type="gramStart"/>
      <w:r w:rsidRPr="00A127C5">
        <w:rPr>
          <w:highlight w:val="yellow"/>
        </w:rPr>
        <w:t>max(</w:t>
      </w:r>
      <w:proofErr w:type="gramEnd"/>
      <w:r w:rsidRPr="00A127C5">
        <w:rPr>
          <w:highlight w:val="yellow"/>
        </w:rPr>
        <w:t xml:space="preserve">0, U - </w:t>
      </w:r>
      <w:proofErr w:type="spellStart"/>
      <w:r w:rsidRPr="00A127C5">
        <w:rPr>
          <w:highlight w:val="yellow"/>
        </w:rPr>
        <w:t>μ_U</w:t>
      </w:r>
      <w:proofErr w:type="spellEnd"/>
      <w:r w:rsidRPr="00A127C5">
        <w:rPr>
          <w:highlight w:val="yellow"/>
        </w:rPr>
        <w:t>)</w:t>
      </w:r>
    </w:p>
    <w:p w14:paraId="27663910" w14:textId="77777777" w:rsidR="00A127C5" w:rsidRDefault="00A127C5" w:rsidP="001A4707">
      <w:proofErr w:type="gramStart"/>
      <w:r>
        <w:t>W</w:t>
      </w:r>
      <w:r w:rsidR="001A4707">
        <w:t>here</w:t>
      </w:r>
      <w:r>
        <w:t>;</w:t>
      </w:r>
      <w:proofErr w:type="gramEnd"/>
    </w:p>
    <w:p w14:paraId="0CD8293E" w14:textId="77777777" w:rsidR="00A127C5" w:rsidRDefault="001A4707" w:rsidP="001A4707">
      <w:r>
        <w:t xml:space="preserve"> U </w:t>
      </w:r>
      <w:r w:rsidR="00A127C5">
        <w:t>=</w:t>
      </w:r>
      <w:r>
        <w:t xml:space="preserve"> shortfall usage frequency over a rolling window, </w:t>
      </w:r>
    </w:p>
    <w:p w14:paraId="7186E1C8" w14:textId="77777777" w:rsidR="00A127C5" w:rsidRDefault="001A4707" w:rsidP="001A4707">
      <w:proofErr w:type="spellStart"/>
      <w:r>
        <w:lastRenderedPageBreak/>
        <w:t>μ_U</w:t>
      </w:r>
      <w:proofErr w:type="spellEnd"/>
      <w:r>
        <w:t xml:space="preserve"> </w:t>
      </w:r>
      <w:r w:rsidR="00A127C5">
        <w:t>=</w:t>
      </w:r>
      <w:r>
        <w:t xml:space="preserve"> acceptable behavioural threshold initially calibrated at three events over ninety days</w:t>
      </w:r>
      <w:r w:rsidR="00A127C5">
        <w:t>.</w:t>
      </w:r>
    </w:p>
    <w:p w14:paraId="6678D273" w14:textId="77777777" w:rsidR="00A127C5" w:rsidRDefault="001A4707" w:rsidP="001A4707">
      <w:r>
        <w:t xml:space="preserve">κ </w:t>
      </w:r>
      <w:r w:rsidR="00A127C5">
        <w:t>=</w:t>
      </w:r>
      <w:r>
        <w:t xml:space="preserve"> penalty coefficient calibrated to offset the customer benefit of repeated usage. </w:t>
      </w:r>
    </w:p>
    <w:p w14:paraId="24FEE271" w14:textId="5ECDB2DE" w:rsidR="00415B04" w:rsidRDefault="001A4707" w:rsidP="001A4707">
      <w:r>
        <w:t>The final optimisation objective selects the facility that minimises the sum of the Risk-Adjusted Liquidity Cost and this dependency penalty.</w:t>
      </w:r>
    </w:p>
    <w:p w14:paraId="71D40050" w14:textId="77777777" w:rsidR="00415B04" w:rsidRDefault="00415B04" w:rsidP="00415B04">
      <w:r w:rsidRPr="00415B04">
        <w:t xml:space="preserve">For completeness, the formal optimisation problem can be stated as follows. </w:t>
      </w:r>
    </w:p>
    <w:p w14:paraId="3919B06A" w14:textId="56F2EBAD" w:rsidR="00415B04" w:rsidRPr="00415B04" w:rsidRDefault="00415B04" w:rsidP="00415B04">
      <w:r w:rsidRPr="00415B04">
        <w:t>Given a predicted shortfall event at time</w:t>
      </w:r>
      <w:r>
        <w:t>(</w:t>
      </w:r>
      <w:r w:rsidRPr="00415B04">
        <w:t>t</w:t>
      </w:r>
      <w:r w:rsidRPr="00415B04">
        <w:rPr>
          <w:rFonts w:ascii="Arial" w:hAnsi="Arial" w:cs="Arial"/>
        </w:rPr>
        <w:t>ᵢ</w:t>
      </w:r>
      <w:r>
        <w:rPr>
          <w:rFonts w:ascii="Arial" w:hAnsi="Arial" w:cs="Arial"/>
        </w:rPr>
        <w:t>)</w:t>
      </w:r>
      <w:r w:rsidRPr="00415B04">
        <w:t> with magnitude</w:t>
      </w:r>
      <w:r>
        <w:t>(</w:t>
      </w:r>
      <w:r w:rsidRPr="00415B04">
        <w:t>S</w:t>
      </w:r>
      <w:r>
        <w:t>)</w:t>
      </w:r>
      <w:r w:rsidRPr="00415B04">
        <w:t> and recovery horizon</w:t>
      </w:r>
      <w:r>
        <w:t>(</w:t>
      </w:r>
      <w:r w:rsidRPr="00415B04">
        <w:t>ΔT</w:t>
      </w:r>
      <w:r>
        <w:t>)</w:t>
      </w:r>
      <w:r w:rsidRPr="00415B04">
        <w:t>, and given a set of available facilities</w:t>
      </w:r>
      <w:r>
        <w:t>(</w:t>
      </w:r>
      <w:r w:rsidRPr="00415B04">
        <w:t>F</w:t>
      </w:r>
      <w:r>
        <w:t>)</w:t>
      </w:r>
      <w:r w:rsidRPr="00415B04">
        <w:t>, the CCE selects f</w:t>
      </w:r>
      <w:r w:rsidRPr="00415B04">
        <w:rPr>
          <w:rFonts w:ascii="Cambria Math" w:hAnsi="Cambria Math" w:cs="Cambria Math"/>
        </w:rPr>
        <w:t>∗</w:t>
      </w:r>
      <w:r w:rsidRPr="00415B04">
        <w:t xml:space="preserve"> </w:t>
      </w:r>
      <w:r w:rsidRPr="00415B04">
        <w:rPr>
          <w:rFonts w:ascii="Cambria Math" w:hAnsi="Cambria Math" w:cs="Cambria Math"/>
        </w:rPr>
        <w:t>∈</w:t>
      </w:r>
      <w:r w:rsidRPr="00415B04">
        <w:t xml:space="preserve"> F that minimises:</w:t>
      </w:r>
    </w:p>
    <w:p w14:paraId="2991A229" w14:textId="77777777" w:rsidR="00415B04" w:rsidRPr="00415B04" w:rsidRDefault="00415B04" w:rsidP="00415B04">
      <w:r w:rsidRPr="00415B04">
        <w:rPr>
          <w:highlight w:val="yellow"/>
        </w:rPr>
        <w:t>f</w:t>
      </w:r>
      <w:r w:rsidRPr="00415B04">
        <w:rPr>
          <w:rFonts w:ascii="Cambria Math" w:hAnsi="Cambria Math" w:cs="Cambria Math"/>
          <w:highlight w:val="yellow"/>
        </w:rPr>
        <w:t>∗</w:t>
      </w:r>
      <w:r w:rsidRPr="00415B04">
        <w:rPr>
          <w:highlight w:val="yellow"/>
        </w:rPr>
        <w:t xml:space="preserve"> = </w:t>
      </w:r>
      <w:proofErr w:type="spellStart"/>
      <w:r w:rsidRPr="00415B04">
        <w:rPr>
          <w:highlight w:val="yellow"/>
        </w:rPr>
        <w:t>argmin</w:t>
      </w:r>
      <w:proofErr w:type="spellEnd"/>
      <w:r w:rsidRPr="00415B04">
        <w:rPr>
          <w:highlight w:val="yellow"/>
        </w:rPr>
        <w:t xml:space="preserve"> [ (S </w:t>
      </w:r>
      <w:r w:rsidRPr="00415B04">
        <w:rPr>
          <w:rFonts w:ascii="Open Sans" w:hAnsi="Open Sans" w:cs="Open Sans"/>
          <w:highlight w:val="yellow"/>
        </w:rPr>
        <w:t>·</w:t>
      </w:r>
      <w:r w:rsidRPr="00415B04">
        <w:rPr>
          <w:highlight w:val="yellow"/>
        </w:rPr>
        <w:t xml:space="preserve"> </w:t>
      </w:r>
      <w:proofErr w:type="spellStart"/>
      <w:r w:rsidRPr="00415B04">
        <w:rPr>
          <w:highlight w:val="yellow"/>
        </w:rPr>
        <w:t>r_f</w:t>
      </w:r>
      <w:proofErr w:type="spellEnd"/>
      <w:r w:rsidRPr="00415B04">
        <w:rPr>
          <w:highlight w:val="yellow"/>
        </w:rPr>
        <w:t xml:space="preserve"> </w:t>
      </w:r>
      <w:r w:rsidRPr="00415B04">
        <w:rPr>
          <w:rFonts w:ascii="Open Sans" w:hAnsi="Open Sans" w:cs="Open Sans"/>
          <w:highlight w:val="yellow"/>
        </w:rPr>
        <w:t>·</w:t>
      </w:r>
      <w:r w:rsidRPr="00415B04">
        <w:rPr>
          <w:highlight w:val="yellow"/>
        </w:rPr>
        <w:t xml:space="preserve"> </w:t>
      </w:r>
      <w:r w:rsidRPr="00415B04">
        <w:rPr>
          <w:rFonts w:ascii="Open Sans" w:hAnsi="Open Sans" w:cs="Open Sans"/>
          <w:highlight w:val="yellow"/>
        </w:rPr>
        <w:t>Δ</w:t>
      </w:r>
      <w:r w:rsidRPr="00415B04">
        <w:rPr>
          <w:highlight w:val="yellow"/>
        </w:rPr>
        <w:t xml:space="preserve">T/365 + </w:t>
      </w:r>
      <w:proofErr w:type="spellStart"/>
      <w:r w:rsidRPr="00415B04">
        <w:rPr>
          <w:highlight w:val="yellow"/>
        </w:rPr>
        <w:t>c_f</w:t>
      </w:r>
      <w:proofErr w:type="spellEnd"/>
      <w:r w:rsidRPr="00415B04">
        <w:rPr>
          <w:highlight w:val="yellow"/>
        </w:rPr>
        <w:t xml:space="preserve">) + </w:t>
      </w:r>
      <w:r w:rsidRPr="00415B04">
        <w:rPr>
          <w:rFonts w:ascii="Calibri" w:hAnsi="Calibri" w:cs="Calibri"/>
          <w:highlight w:val="yellow"/>
        </w:rPr>
        <w:t>ϕ</w:t>
      </w:r>
      <w:r w:rsidRPr="00415B04">
        <w:rPr>
          <w:highlight w:val="yellow"/>
        </w:rPr>
        <w:t xml:space="preserve"> · (1 - RCI) · S · </w:t>
      </w:r>
      <w:proofErr w:type="spellStart"/>
      <w:r w:rsidRPr="00415B04">
        <w:rPr>
          <w:highlight w:val="yellow"/>
        </w:rPr>
        <w:t>LGD_f</w:t>
      </w:r>
      <w:proofErr w:type="spellEnd"/>
      <w:r w:rsidRPr="00415B04">
        <w:rPr>
          <w:highlight w:val="yellow"/>
        </w:rPr>
        <w:t xml:space="preserve"> + κ · </w:t>
      </w:r>
      <w:proofErr w:type="gramStart"/>
      <w:r w:rsidRPr="00415B04">
        <w:rPr>
          <w:highlight w:val="yellow"/>
        </w:rPr>
        <w:t>max(</w:t>
      </w:r>
      <w:proofErr w:type="gramEnd"/>
      <w:r w:rsidRPr="00415B04">
        <w:rPr>
          <w:highlight w:val="yellow"/>
        </w:rPr>
        <w:t xml:space="preserve">0, U - </w:t>
      </w:r>
      <w:proofErr w:type="spellStart"/>
      <w:r w:rsidRPr="00415B04">
        <w:rPr>
          <w:highlight w:val="yellow"/>
        </w:rPr>
        <w:t>μ_U</w:t>
      </w:r>
      <w:proofErr w:type="spellEnd"/>
      <w:proofErr w:type="gramStart"/>
      <w:r w:rsidRPr="00415B04">
        <w:rPr>
          <w:highlight w:val="yellow"/>
        </w:rPr>
        <w:t>) ]</w:t>
      </w:r>
      <w:proofErr w:type="gramEnd"/>
    </w:p>
    <w:p w14:paraId="5306B597" w14:textId="77777777" w:rsidR="00415B04" w:rsidRPr="00415B04" w:rsidRDefault="00415B04" w:rsidP="00415B04">
      <w:r w:rsidRPr="00415B04">
        <w:t>subject to facility limit constraints, tier-appropriate RCI thresholds, and behavioural guardrails on usage frequency. The engine exposes the decomposition of this calculation to the customer interface, enabling transparent explanations such as comparative cost breakdowns over the relevant duration and repayment confidence estimates based on observed income patterns.</w:t>
      </w:r>
    </w:p>
    <w:p w14:paraId="34ECB60E" w14:textId="77777777" w:rsidR="00415B04" w:rsidRDefault="00415B04" w:rsidP="001A4707"/>
    <w:p w14:paraId="5FCDA90B" w14:textId="03FF15A0" w:rsidR="00A127C5" w:rsidRDefault="00A127C5" w:rsidP="00A127C5">
      <w:pPr>
        <w:pStyle w:val="Heading2"/>
        <w:numPr>
          <w:ilvl w:val="2"/>
          <w:numId w:val="1"/>
        </w:numPr>
      </w:pPr>
      <w:r>
        <w:t>Credit Facilities Utiliised</w:t>
      </w:r>
    </w:p>
    <w:p w14:paraId="58220FB3" w14:textId="2DC1226A" w:rsidR="00A127C5" w:rsidRPr="00A127C5" w:rsidRDefault="00A127C5" w:rsidP="00A127C5">
      <w:r w:rsidRPr="00A127C5">
        <w:t>The table below summarises the optimal use cases for each facility type:</w:t>
      </w:r>
    </w:p>
    <w:tbl>
      <w:tblPr>
        <w:tblStyle w:val="TableGrid"/>
        <w:tblW w:w="0" w:type="auto"/>
        <w:tblLook w:val="04A0" w:firstRow="1" w:lastRow="0" w:firstColumn="1" w:lastColumn="0" w:noHBand="0" w:noVBand="1"/>
      </w:tblPr>
      <w:tblGrid>
        <w:gridCol w:w="2405"/>
        <w:gridCol w:w="5268"/>
        <w:gridCol w:w="3837"/>
      </w:tblGrid>
      <w:tr w:rsidR="0028537A" w14:paraId="4048D530" w14:textId="77777777" w:rsidTr="00415B04">
        <w:tc>
          <w:tcPr>
            <w:tcW w:w="2405" w:type="dxa"/>
            <w:shd w:val="clear" w:color="auto" w:fill="7F7F7F" w:themeFill="text1" w:themeFillTint="80"/>
          </w:tcPr>
          <w:p w14:paraId="55BD38F6" w14:textId="455C1E89" w:rsidR="0028537A" w:rsidRPr="00415B04" w:rsidRDefault="00415B04" w:rsidP="001A4707">
            <w:pPr>
              <w:rPr>
                <w:b/>
                <w:bCs/>
              </w:rPr>
            </w:pPr>
            <w:r w:rsidRPr="00415B04">
              <w:rPr>
                <w:b/>
                <w:bCs/>
              </w:rPr>
              <w:t>Facility</w:t>
            </w:r>
          </w:p>
        </w:tc>
        <w:tc>
          <w:tcPr>
            <w:tcW w:w="5268" w:type="dxa"/>
            <w:shd w:val="clear" w:color="auto" w:fill="7F7F7F" w:themeFill="text1" w:themeFillTint="80"/>
          </w:tcPr>
          <w:p w14:paraId="573F0BFC" w14:textId="2A43F8D4" w:rsidR="0028537A" w:rsidRPr="00415B04" w:rsidRDefault="00415B04" w:rsidP="001A4707">
            <w:pPr>
              <w:rPr>
                <w:b/>
                <w:bCs/>
              </w:rPr>
            </w:pPr>
            <w:r w:rsidRPr="00415B04">
              <w:rPr>
                <w:b/>
                <w:bCs/>
              </w:rPr>
              <w:t>Optimal Use Case</w:t>
            </w:r>
          </w:p>
        </w:tc>
        <w:tc>
          <w:tcPr>
            <w:tcW w:w="3837" w:type="dxa"/>
            <w:shd w:val="clear" w:color="auto" w:fill="7F7F7F" w:themeFill="text1" w:themeFillTint="80"/>
          </w:tcPr>
          <w:p w14:paraId="28BB9B7D" w14:textId="783C2279" w:rsidR="0028537A" w:rsidRPr="00415B04" w:rsidRDefault="00415B04" w:rsidP="001A4707">
            <w:pPr>
              <w:rPr>
                <w:b/>
                <w:bCs/>
              </w:rPr>
            </w:pPr>
            <w:r w:rsidRPr="00415B04">
              <w:rPr>
                <w:b/>
                <w:bCs/>
              </w:rPr>
              <w:t>Rationale</w:t>
            </w:r>
          </w:p>
        </w:tc>
      </w:tr>
      <w:tr w:rsidR="0028537A" w14:paraId="63634DC7" w14:textId="77777777" w:rsidTr="00415B04">
        <w:tc>
          <w:tcPr>
            <w:tcW w:w="2405" w:type="dxa"/>
          </w:tcPr>
          <w:p w14:paraId="452776EB" w14:textId="0D8EFA84" w:rsidR="0028537A" w:rsidRPr="00415B04" w:rsidRDefault="00415B04" w:rsidP="001A4707">
            <w:pPr>
              <w:rPr>
                <w:b/>
                <w:bCs/>
              </w:rPr>
            </w:pPr>
            <w:r w:rsidRPr="00415B04">
              <w:rPr>
                <w:b/>
                <w:bCs/>
              </w:rPr>
              <w:t xml:space="preserve">Overdraft </w:t>
            </w:r>
          </w:p>
        </w:tc>
        <w:tc>
          <w:tcPr>
            <w:tcW w:w="5268" w:type="dxa"/>
          </w:tcPr>
          <w:p w14:paraId="1609DF1A" w14:textId="0263B2AF" w:rsidR="0028537A" w:rsidRDefault="00415B04" w:rsidP="001A4707">
            <w:r>
              <w:t>Very short duration gaps (1–5 days); customers with strong RCI scores; low draw amounts relative to income</w:t>
            </w:r>
          </w:p>
        </w:tc>
        <w:tc>
          <w:tcPr>
            <w:tcW w:w="3837" w:type="dxa"/>
          </w:tcPr>
          <w:p w14:paraId="13C0B819" w14:textId="22A9770F" w:rsidR="0028537A" w:rsidRDefault="00415B04" w:rsidP="001A4707">
            <w:r>
              <w:t xml:space="preserve">Immediate liquidity; no new application friction; </w:t>
            </w:r>
            <w:r>
              <w:t>typically,</w:t>
            </w:r>
            <w:r>
              <w:t xml:space="preserve"> lowest cost for short horizons</w:t>
            </w:r>
          </w:p>
        </w:tc>
      </w:tr>
      <w:tr w:rsidR="0028537A" w14:paraId="55C7E34F" w14:textId="77777777" w:rsidTr="00415B04">
        <w:tc>
          <w:tcPr>
            <w:tcW w:w="2405" w:type="dxa"/>
          </w:tcPr>
          <w:p w14:paraId="73ABBC0F" w14:textId="05ABE9CA" w:rsidR="0028537A" w:rsidRPr="00415B04" w:rsidRDefault="00415B04" w:rsidP="001A4707">
            <w:pPr>
              <w:rPr>
                <w:b/>
                <w:bCs/>
              </w:rPr>
            </w:pPr>
            <w:r w:rsidRPr="00415B04">
              <w:rPr>
                <w:b/>
                <w:bCs/>
              </w:rPr>
              <w:t>Credit Card Utilisation</w:t>
            </w:r>
          </w:p>
        </w:tc>
        <w:tc>
          <w:tcPr>
            <w:tcW w:w="5268" w:type="dxa"/>
          </w:tcPr>
          <w:p w14:paraId="1E5A7374" w14:textId="6CFEBD4A" w:rsidR="0028537A" w:rsidRDefault="00415B04" w:rsidP="001A4707">
            <w:r>
              <w:t>Customers with unused credit limits; merchant-specific debit obligations; short-cycle repayment confidence</w:t>
            </w:r>
          </w:p>
        </w:tc>
        <w:tc>
          <w:tcPr>
            <w:tcW w:w="3837" w:type="dxa"/>
          </w:tcPr>
          <w:p w14:paraId="0F0BE11E" w14:textId="10366693" w:rsidR="0028537A" w:rsidRDefault="00415B04" w:rsidP="001A4707">
            <w:r>
              <w:t>Interest-free period where applicable; no additional facility activation; repayment flexibility</w:t>
            </w:r>
          </w:p>
        </w:tc>
      </w:tr>
      <w:tr w:rsidR="0028537A" w14:paraId="0AB6E9AB" w14:textId="77777777" w:rsidTr="00415B04">
        <w:tc>
          <w:tcPr>
            <w:tcW w:w="2405" w:type="dxa"/>
          </w:tcPr>
          <w:p w14:paraId="70683C5E" w14:textId="0A7D10DF" w:rsidR="0028537A" w:rsidRPr="00415B04" w:rsidRDefault="00415B04" w:rsidP="001A4707">
            <w:pPr>
              <w:rPr>
                <w:b/>
                <w:bCs/>
              </w:rPr>
            </w:pPr>
            <w:r w:rsidRPr="00415B04">
              <w:rPr>
                <w:b/>
                <w:bCs/>
              </w:rPr>
              <w:t xml:space="preserve">Temporary Loan </w:t>
            </w:r>
          </w:p>
        </w:tc>
        <w:tc>
          <w:tcPr>
            <w:tcW w:w="5268" w:type="dxa"/>
          </w:tcPr>
          <w:p w14:paraId="69E0C6DA" w14:textId="50353382" w:rsidR="0028537A" w:rsidRDefault="00415B04" w:rsidP="001A4707">
            <w:r>
              <w:t>Larger shortfalls; lower RCI tiers; shortfalls exceeding typical overdraft duration</w:t>
            </w:r>
          </w:p>
        </w:tc>
        <w:tc>
          <w:tcPr>
            <w:tcW w:w="3837" w:type="dxa"/>
          </w:tcPr>
          <w:p w14:paraId="6F3977D4" w14:textId="469996C2" w:rsidR="0028537A" w:rsidRDefault="00415B04" w:rsidP="001A4707">
            <w:r>
              <w:t>Fixed repayment terms; predictable cost structure; reduced compounding uncertainty</w:t>
            </w:r>
          </w:p>
        </w:tc>
      </w:tr>
      <w:tr w:rsidR="0028537A" w14:paraId="1F4D6AD5" w14:textId="77777777" w:rsidTr="00415B04">
        <w:tc>
          <w:tcPr>
            <w:tcW w:w="2405" w:type="dxa"/>
          </w:tcPr>
          <w:p w14:paraId="262EFD18" w14:textId="2FF8A8B9" w:rsidR="0028537A" w:rsidRPr="00415B04" w:rsidRDefault="00415B04" w:rsidP="001A4707">
            <w:pPr>
              <w:rPr>
                <w:b/>
                <w:bCs/>
              </w:rPr>
            </w:pPr>
            <w:r w:rsidRPr="00415B04">
              <w:rPr>
                <w:b/>
                <w:bCs/>
              </w:rPr>
              <w:t>Facility Increase</w:t>
            </w:r>
          </w:p>
        </w:tc>
        <w:tc>
          <w:tcPr>
            <w:tcW w:w="5268" w:type="dxa"/>
          </w:tcPr>
          <w:p w14:paraId="73B04F7E" w14:textId="4FEBA4D0" w:rsidR="0028537A" w:rsidRDefault="00415B04" w:rsidP="001A4707">
            <w:r>
              <w:t>Strong behavioural history; structural recurring misalignment; usage pattern justifies permanent limit adjustment</w:t>
            </w:r>
          </w:p>
        </w:tc>
        <w:tc>
          <w:tcPr>
            <w:tcW w:w="3837" w:type="dxa"/>
          </w:tcPr>
          <w:p w14:paraId="4DE68371" w14:textId="279496E2" w:rsidR="0028537A" w:rsidRDefault="00415B04" w:rsidP="001A4707">
            <w:r>
              <w:t>Recommended conservatively to avoid long-term dependency creation</w:t>
            </w:r>
          </w:p>
        </w:tc>
      </w:tr>
    </w:tbl>
    <w:p w14:paraId="2C101579" w14:textId="77777777" w:rsidR="00415B04" w:rsidRDefault="00415B04" w:rsidP="00415B04"/>
    <w:p w14:paraId="2F508ED5" w14:textId="77777777" w:rsidR="00415B04" w:rsidRPr="00415B04" w:rsidRDefault="00415B04" w:rsidP="00415B04">
      <w:r w:rsidRPr="00415B04">
        <w:t xml:space="preserve">The CCE transforms FNB's existing predictive capability into contextual financial intelligence. Competitors may offer alerts, budgeting tools, or credit products, but few integrate predictive shortfall detection with comparative credit optimisation in real time. The CCE therefore positions FNB not merely as a credit provider but as a liquidity decision partner. This moves the bank from reactive product distribution to proactive financial </w:t>
      </w:r>
      <w:proofErr w:type="gramStart"/>
      <w:r w:rsidRPr="00415B04">
        <w:t>guidance,</w:t>
      </w:r>
      <w:proofErr w:type="gramEnd"/>
      <w:r w:rsidRPr="00415B04">
        <w:t xml:space="preserve"> a distinction competitors cannot easily replicate without comparable predictive infrastructure.</w:t>
      </w:r>
    </w:p>
    <w:p w14:paraId="40845AEB" w14:textId="77777777" w:rsidR="00415B04" w:rsidRPr="00415B04" w:rsidRDefault="00415B04" w:rsidP="00415B04">
      <w:r w:rsidRPr="00415B04">
        <w:lastRenderedPageBreak/>
        <w:t xml:space="preserve">Within the </w:t>
      </w:r>
      <w:proofErr w:type="spellStart"/>
      <w:r w:rsidRPr="00415B04">
        <w:t>Paysure</w:t>
      </w:r>
      <w:proofErr w:type="spellEnd"/>
      <w:r w:rsidRPr="00415B04">
        <w:t xml:space="preserve"> proposition, the CCE completes the arc: Debit Assurance prevents failures where funds exist but timing falters, while the CCE intelligently bridges genuine gaps where funds are </w:t>
      </w:r>
      <w:proofErr w:type="gramStart"/>
      <w:r w:rsidRPr="00415B04">
        <w:t>absent</w:t>
      </w:r>
      <w:proofErr w:type="gramEnd"/>
      <w:r w:rsidRPr="00415B04">
        <w:t xml:space="preserve"> but intent remains. Together, they form a unified layer that protects customers from the hidden failures of everyday banking.</w:t>
      </w:r>
    </w:p>
    <w:p w14:paraId="3DB7D4DB" w14:textId="77777777" w:rsidR="00415B04" w:rsidRDefault="00415B04" w:rsidP="00415B04"/>
    <w:p w14:paraId="494D880C" w14:textId="3AE7C2EE" w:rsidR="00FA665D" w:rsidRPr="00F71CBA" w:rsidRDefault="00E753CE" w:rsidP="00FA665D">
      <w:pPr>
        <w:pStyle w:val="Heading2"/>
      </w:pPr>
      <w:r w:rsidRPr="00F71CBA">
        <w:t>Abuse &amp; Risk Pressure Testing</w:t>
      </w:r>
    </w:p>
    <w:p w14:paraId="362064BA" w14:textId="77777777" w:rsidR="00011917" w:rsidRDefault="00011917" w:rsidP="00011917">
      <w:pPr>
        <w:spacing w:after="160" w:line="278" w:lineRule="auto"/>
      </w:pPr>
      <w:r>
        <w:t>Any system that influences financial behaviour must be tested not only for its intended effects, but for how it behaves under pressure. The Contextual Credit Engine operates at the intersection of human behaviour, market dynamics, and macroeconomic forces. This section examines the key risks that could challenge its performance and the safeguards that keep it resilient.</w:t>
      </w:r>
    </w:p>
    <w:p w14:paraId="13C5022C" w14:textId="3D4615AB" w:rsidR="00011917" w:rsidRDefault="00011917" w:rsidP="00CC7BED">
      <w:pPr>
        <w:pStyle w:val="Heading2"/>
        <w:numPr>
          <w:ilvl w:val="1"/>
          <w:numId w:val="1"/>
        </w:numPr>
      </w:pPr>
      <w:r>
        <w:t>Behavioural Gaming</w:t>
      </w:r>
    </w:p>
    <w:p w14:paraId="3654883D" w14:textId="024868B4" w:rsidR="00011917" w:rsidRDefault="00011917" w:rsidP="00011917">
      <w:pPr>
        <w:spacing w:after="160" w:line="278" w:lineRule="auto"/>
      </w:pPr>
      <w:r>
        <w:t>Customers learn how the system works and adapt. They might temporarily inflate balances before debits, repeatedly rely on short-term funding, or time transactions to access lower-cost facilities. These behaviours are economically rational, not malicious, but they distort the engine's signals.</w:t>
      </w:r>
    </w:p>
    <w:p w14:paraId="35900581" w14:textId="77777777" w:rsidR="00CC7BED" w:rsidRDefault="00011917" w:rsidP="00011917">
      <w:pPr>
        <w:spacing w:after="160" w:line="278" w:lineRule="auto"/>
      </w:pPr>
      <w:r w:rsidRPr="00CC7BED">
        <w:rPr>
          <w:b/>
          <w:bCs/>
        </w:rPr>
        <w:t>The risk scenario.</w:t>
      </w:r>
      <w:r>
        <w:t xml:space="preserve"> </w:t>
      </w:r>
    </w:p>
    <w:p w14:paraId="3B15473F" w14:textId="712FE493" w:rsidR="00011917" w:rsidRDefault="00011917" w:rsidP="00011917">
      <w:pPr>
        <w:spacing w:after="160" w:line="278" w:lineRule="auto"/>
      </w:pPr>
      <w:r>
        <w:t>A customer shifts funds in before debit processing and out again afterward, repeatedly triggering the lowest-cost recommendation. The system rewards short-term manipulation rather than genuine financial health.</w:t>
      </w:r>
    </w:p>
    <w:p w14:paraId="000678C9" w14:textId="77777777" w:rsidR="00CC7BED" w:rsidRDefault="00011917" w:rsidP="00011917">
      <w:pPr>
        <w:spacing w:after="160" w:line="278" w:lineRule="auto"/>
      </w:pPr>
      <w:r w:rsidRPr="00CC7BED">
        <w:rPr>
          <w:b/>
          <w:bCs/>
        </w:rPr>
        <w:t>The safeguard.</w:t>
      </w:r>
      <w:r>
        <w:t xml:space="preserve"> </w:t>
      </w:r>
    </w:p>
    <w:p w14:paraId="3A5B1055" w14:textId="5560DCE1" w:rsidR="00011917" w:rsidRDefault="00011917" w:rsidP="00011917">
      <w:pPr>
        <w:spacing w:after="160" w:line="278" w:lineRule="auto"/>
      </w:pPr>
      <w:r>
        <w:t>The CCE evaluates pattern stability, not isolated events. Abrupt balance changes and repeated micro-shortfalls reduce repayment confidence scores dynamically. If a customer triggers contextual funding too frequently, the engine shifts from short-term recommendations to structural intervention, such as affordability review. The goal is not to deny liquidity, but to prevent dependency loops.</w:t>
      </w:r>
    </w:p>
    <w:p w14:paraId="222D3928" w14:textId="33FE545D" w:rsidR="00CC7BED" w:rsidRDefault="00CC7BED" w:rsidP="00CC7BED">
      <w:pPr>
        <w:pStyle w:val="Heading2"/>
        <w:numPr>
          <w:ilvl w:val="1"/>
          <w:numId w:val="1"/>
        </w:numPr>
      </w:pPr>
      <w:r>
        <w:t>Dependency and Conduct Risk</w:t>
      </w:r>
    </w:p>
    <w:p w14:paraId="11724EFC" w14:textId="5A76F6FD" w:rsidR="00011917" w:rsidRDefault="00011917" w:rsidP="00011917">
      <w:pPr>
        <w:spacing w:after="160" w:line="278" w:lineRule="auto"/>
      </w:pPr>
      <w:r>
        <w:t>If the engine consistently rescues customers from shortfalls, they may begin to treat contextual liquidity as part of their expected balance. This invisible credit creep reduces financial discipline and increases long-term risk exposure.</w:t>
      </w:r>
    </w:p>
    <w:p w14:paraId="6B2FAD4E" w14:textId="77777777" w:rsidR="00CC7BED" w:rsidRDefault="00011917" w:rsidP="00011917">
      <w:pPr>
        <w:spacing w:after="160" w:line="278" w:lineRule="auto"/>
      </w:pPr>
      <w:r w:rsidRPr="00CC7BED">
        <w:rPr>
          <w:b/>
          <w:bCs/>
        </w:rPr>
        <w:t>The risk scenario.</w:t>
      </w:r>
      <w:r>
        <w:t xml:space="preserve"> </w:t>
      </w:r>
    </w:p>
    <w:p w14:paraId="442B3C4A" w14:textId="1F188C9D" w:rsidR="00011917" w:rsidRDefault="00011917" w:rsidP="00011917">
      <w:pPr>
        <w:spacing w:after="160" w:line="278" w:lineRule="auto"/>
      </w:pPr>
      <w:r>
        <w:t>A customer relies on contextual funding for small gaps every month, never noticing the cumulative cost or recognising that their cashflow pattern signals a deeper problem.</w:t>
      </w:r>
    </w:p>
    <w:p w14:paraId="47FD5D0E" w14:textId="77777777" w:rsidR="00CC7BED" w:rsidRDefault="00011917" w:rsidP="00011917">
      <w:pPr>
        <w:spacing w:after="160" w:line="278" w:lineRule="auto"/>
        <w:rPr>
          <w:b/>
          <w:bCs/>
        </w:rPr>
      </w:pPr>
      <w:r w:rsidRPr="00CC7BED">
        <w:rPr>
          <w:b/>
          <w:bCs/>
        </w:rPr>
        <w:t>The safeguard</w:t>
      </w:r>
      <w:r w:rsidR="00CC7BED">
        <w:rPr>
          <w:b/>
          <w:bCs/>
        </w:rPr>
        <w:t>.</w:t>
      </w:r>
    </w:p>
    <w:p w14:paraId="49B4B933" w14:textId="4A4158ED" w:rsidR="00011917" w:rsidRDefault="00011917" w:rsidP="00011917">
      <w:pPr>
        <w:spacing w:after="160" w:line="278" w:lineRule="auto"/>
      </w:pPr>
      <w:r>
        <w:t xml:space="preserve"> The CCE requires explicit cost comparison before any credit activation. It shows cumulative usage over rolling periods. It introduces graduated friction after repeated reliance. And it maintains a clear distinction between timing mismatches, where funds exist, and genuine affordability gaps, where they do not. This prevents the engine from masking structural stress with repeated micro-interventions.</w:t>
      </w:r>
    </w:p>
    <w:p w14:paraId="1E6081ED" w14:textId="77777777" w:rsidR="00CC7BED" w:rsidRDefault="00CC7BED" w:rsidP="00011917">
      <w:pPr>
        <w:spacing w:after="160" w:line="278" w:lineRule="auto"/>
      </w:pPr>
    </w:p>
    <w:p w14:paraId="7C6CDEA7" w14:textId="0084F8EA" w:rsidR="00CC7BED" w:rsidRDefault="00CC7BED" w:rsidP="00CC7BED">
      <w:pPr>
        <w:pStyle w:val="Heading2"/>
        <w:numPr>
          <w:ilvl w:val="1"/>
          <w:numId w:val="1"/>
        </w:numPr>
      </w:pPr>
      <w:r>
        <w:lastRenderedPageBreak/>
        <w:t>Correlated Liquidity Stress</w:t>
      </w:r>
    </w:p>
    <w:p w14:paraId="18E94665" w14:textId="710E7703" w:rsidR="00011917" w:rsidRDefault="00011917" w:rsidP="00011917">
      <w:pPr>
        <w:spacing w:after="160" w:line="278" w:lineRule="auto"/>
      </w:pPr>
      <w:r>
        <w:t>Shortfalls cluster around month-end, seasonal spikes, and economic shocks. If thousands of customers trigger contextual funding simultaneously, the engine becomes a large-scale short-term funding channel, straining liquidity buffers.</w:t>
      </w:r>
    </w:p>
    <w:p w14:paraId="408D3076" w14:textId="77777777" w:rsidR="00CC7BED" w:rsidRDefault="00011917" w:rsidP="00011917">
      <w:pPr>
        <w:spacing w:after="160" w:line="278" w:lineRule="auto"/>
      </w:pPr>
      <w:r w:rsidRPr="00CC7BED">
        <w:rPr>
          <w:b/>
          <w:bCs/>
        </w:rPr>
        <w:t>The risk scenario.</w:t>
      </w:r>
    </w:p>
    <w:p w14:paraId="171D7F0E" w14:textId="038908D2" w:rsidR="00011917" w:rsidRDefault="00011917" w:rsidP="00011917">
      <w:pPr>
        <w:spacing w:after="160" w:line="278" w:lineRule="auto"/>
      </w:pPr>
      <w:r>
        <w:t xml:space="preserve"> A month-end confluence of salary delays and high debit volumes sees twenty percent of eligible customers trigger funding at once. Portfolio exposure spikes faster than anticipated.</w:t>
      </w:r>
    </w:p>
    <w:p w14:paraId="712B627A" w14:textId="77777777" w:rsidR="00CC7BED" w:rsidRDefault="00011917" w:rsidP="00011917">
      <w:pPr>
        <w:spacing w:after="160" w:line="278" w:lineRule="auto"/>
      </w:pPr>
      <w:r w:rsidRPr="00CC7BED">
        <w:rPr>
          <w:b/>
          <w:bCs/>
        </w:rPr>
        <w:t>The safeguard.</w:t>
      </w:r>
      <w:r>
        <w:t xml:space="preserve"> </w:t>
      </w:r>
    </w:p>
    <w:p w14:paraId="61A00032" w14:textId="3B240D9F" w:rsidR="00011917" w:rsidRDefault="00011917" w:rsidP="00011917">
      <w:pPr>
        <w:spacing w:after="160" w:line="278" w:lineRule="auto"/>
      </w:pPr>
      <w:r>
        <w:t>The CCE operates under dynamic portfolio constraints. During systemic stress, repayment thresholds rise, funding limits compress, and preference shifts toward facilities already capitalised, such as approved overdrafts. The engine expands in stable environments and tightens under pressure, aligning with prudential risk principles.</w:t>
      </w:r>
    </w:p>
    <w:p w14:paraId="646F94E9" w14:textId="12B7A163" w:rsidR="00CC7BED" w:rsidRDefault="00CC7BED" w:rsidP="00CC7BED">
      <w:pPr>
        <w:pStyle w:val="Heading2"/>
        <w:numPr>
          <w:ilvl w:val="1"/>
          <w:numId w:val="1"/>
        </w:numPr>
      </w:pPr>
      <w:r>
        <w:t>Macroeconomic Shock</w:t>
      </w:r>
    </w:p>
    <w:p w14:paraId="26C4972E" w14:textId="2A84422E" w:rsidR="00011917" w:rsidRDefault="00011917" w:rsidP="00011917">
      <w:pPr>
        <w:spacing w:after="160" w:line="278" w:lineRule="auto"/>
      </w:pPr>
      <w:r>
        <w:t>Models built on historical data fail during structural breaks. A recession changes income patterns, recovery rates, and default correlation. The engine cannot assume the past will repeat.</w:t>
      </w:r>
    </w:p>
    <w:p w14:paraId="3145BD5A" w14:textId="77777777" w:rsidR="00CC7BED" w:rsidRDefault="00011917" w:rsidP="00011917">
      <w:pPr>
        <w:spacing w:after="160" w:line="278" w:lineRule="auto"/>
      </w:pPr>
      <w:r w:rsidRPr="00CC7BED">
        <w:rPr>
          <w:b/>
          <w:bCs/>
        </w:rPr>
        <w:t>The risk scenario.</w:t>
      </w:r>
      <w:r>
        <w:t xml:space="preserve"> </w:t>
      </w:r>
    </w:p>
    <w:p w14:paraId="18E50F9A" w14:textId="5B7DF891" w:rsidR="00011917" w:rsidRDefault="00011917" w:rsidP="00011917">
      <w:pPr>
        <w:spacing w:after="160" w:line="278" w:lineRule="auto"/>
      </w:pPr>
      <w:r>
        <w:t>A recession hits. Customers with previously stable incomes experience irregular salaries. The engine, calibrated on pre-recession data, continues recommending credit that customers can no longer reliably service.</w:t>
      </w:r>
    </w:p>
    <w:p w14:paraId="797F54E7" w14:textId="77777777" w:rsidR="00CC7BED" w:rsidRDefault="00011917" w:rsidP="00011917">
      <w:pPr>
        <w:spacing w:after="160" w:line="278" w:lineRule="auto"/>
      </w:pPr>
      <w:r w:rsidRPr="00CC7BED">
        <w:rPr>
          <w:b/>
          <w:bCs/>
        </w:rPr>
        <w:t>The safeguard.</w:t>
      </w:r>
      <w:r>
        <w:t xml:space="preserve"> </w:t>
      </w:r>
    </w:p>
    <w:p w14:paraId="26943926" w14:textId="0AB5BF7A" w:rsidR="00011917" w:rsidRDefault="00011917" w:rsidP="00011917">
      <w:pPr>
        <w:spacing w:after="160" w:line="278" w:lineRule="auto"/>
      </w:pPr>
      <w:r>
        <w:t>The CCE monitors unemployment trends, sector volatility, and portfolio-level repayment slippage. When indicators signal deterioration, confidence weightings adjust downward. Stress testing simulates delayed salaries, elevated retry failures, and increased penalty propagation. The goal is to understand how quickly expected loss expands under pressure, not to pretend it won't.</w:t>
      </w:r>
    </w:p>
    <w:p w14:paraId="2F648CF5" w14:textId="41D24132" w:rsidR="00CC7BED" w:rsidRDefault="00CC7BED" w:rsidP="00CC7BED">
      <w:pPr>
        <w:pStyle w:val="Heading2"/>
        <w:numPr>
          <w:ilvl w:val="1"/>
          <w:numId w:val="1"/>
        </w:numPr>
      </w:pPr>
      <w:r>
        <w:t>Model Drift</w:t>
      </w:r>
    </w:p>
    <w:p w14:paraId="75AB27AB" w14:textId="3B0A0DCB" w:rsidR="00011917" w:rsidRDefault="00011917" w:rsidP="00011917">
      <w:pPr>
        <w:spacing w:after="160" w:line="278" w:lineRule="auto"/>
      </w:pPr>
      <w:r>
        <w:t>Payment systems evolve. Retry logic changes. Customer behaviour shifts. A model calibrated on last year's patterns quietly degrades.</w:t>
      </w:r>
    </w:p>
    <w:p w14:paraId="20D0F5C7" w14:textId="77777777" w:rsidR="00CC7BED" w:rsidRDefault="00011917" w:rsidP="00011917">
      <w:pPr>
        <w:spacing w:after="160" w:line="278" w:lineRule="auto"/>
        <w:rPr>
          <w:b/>
          <w:bCs/>
        </w:rPr>
      </w:pPr>
      <w:r w:rsidRPr="00CC7BED">
        <w:rPr>
          <w:b/>
          <w:bCs/>
        </w:rPr>
        <w:t>The risk scenario.</w:t>
      </w:r>
    </w:p>
    <w:p w14:paraId="0BC62436" w14:textId="0B718A12" w:rsidR="00011917" w:rsidRDefault="00011917" w:rsidP="00011917">
      <w:pPr>
        <w:spacing w:after="160" w:line="278" w:lineRule="auto"/>
      </w:pPr>
      <w:r>
        <w:t xml:space="preserve"> A change in industry retry windows means debits now retry two days later. The engine, unaware, continues recommending one-day facilities, and customers face unexpected second-day shortfalls.</w:t>
      </w:r>
    </w:p>
    <w:p w14:paraId="7C8C01BC" w14:textId="77777777" w:rsidR="00CC7BED" w:rsidRDefault="00011917" w:rsidP="00011917">
      <w:pPr>
        <w:spacing w:after="160" w:line="278" w:lineRule="auto"/>
      </w:pPr>
      <w:r w:rsidRPr="00CC7BED">
        <w:rPr>
          <w:b/>
          <w:bCs/>
        </w:rPr>
        <w:t>The safeguard.</w:t>
      </w:r>
      <w:r>
        <w:t xml:space="preserve"> </w:t>
      </w:r>
    </w:p>
    <w:p w14:paraId="4B67E084" w14:textId="1DCA7F8D" w:rsidR="00011917" w:rsidRDefault="00011917" w:rsidP="00011917">
      <w:pPr>
        <w:spacing w:after="160" w:line="278" w:lineRule="auto"/>
      </w:pPr>
      <w:r>
        <w:t xml:space="preserve">The CCE continuously </w:t>
      </w:r>
      <w:proofErr w:type="spellStart"/>
      <w:r>
        <w:t>backtests</w:t>
      </w:r>
      <w:proofErr w:type="spellEnd"/>
      <w:r>
        <w:t xml:space="preserve"> against realised outcomes, monitors prediction error dispersion, and recalibrates regularly. Qualitative review complements quantitative monitoring: if customer support tickets spike around specific recommendations, model assumptions are interrogated. Automation without governance is fragility.</w:t>
      </w:r>
    </w:p>
    <w:p w14:paraId="54394AA4" w14:textId="7F662063" w:rsidR="00011917" w:rsidRDefault="00CC7BED" w:rsidP="00CC7BED">
      <w:pPr>
        <w:pStyle w:val="Heading2"/>
        <w:numPr>
          <w:ilvl w:val="1"/>
          <w:numId w:val="1"/>
        </w:numPr>
      </w:pPr>
      <w:r>
        <w:t>Fraud and Malicious Abuse</w:t>
      </w:r>
    </w:p>
    <w:p w14:paraId="27D4154E" w14:textId="4FD0FE7A" w:rsidR="00011917" w:rsidRDefault="00011917" w:rsidP="00011917">
      <w:pPr>
        <w:spacing w:after="160" w:line="278" w:lineRule="auto"/>
      </w:pPr>
      <w:r>
        <w:lastRenderedPageBreak/>
        <w:t>While most risks are behavioural, not criminal, malicious patterns remain possible: coordinated inflow cycling, synthetic accounts built to trigger credit, rapid abandonment after drawdown.</w:t>
      </w:r>
    </w:p>
    <w:p w14:paraId="107B56FF" w14:textId="77777777" w:rsidR="00CC7BED" w:rsidRDefault="00011917" w:rsidP="00011917">
      <w:pPr>
        <w:spacing w:after="160" w:line="278" w:lineRule="auto"/>
        <w:rPr>
          <w:b/>
          <w:bCs/>
        </w:rPr>
      </w:pPr>
      <w:r w:rsidRPr="00CC7BED">
        <w:rPr>
          <w:b/>
          <w:bCs/>
        </w:rPr>
        <w:t>The risk scenario.</w:t>
      </w:r>
    </w:p>
    <w:p w14:paraId="183D9487" w14:textId="66C52C9B" w:rsidR="00011917" w:rsidRDefault="00011917" w:rsidP="00011917">
      <w:pPr>
        <w:spacing w:after="160" w:line="278" w:lineRule="auto"/>
      </w:pPr>
      <w:r>
        <w:t xml:space="preserve"> A group opens multiple accounts, cycles small amounts to establish apparent income patterns, draws contextual credit across all accounts simultaneously, and abandons them.</w:t>
      </w:r>
    </w:p>
    <w:p w14:paraId="6C624615" w14:textId="77777777" w:rsidR="00CC7BED" w:rsidRDefault="00011917" w:rsidP="00011917">
      <w:pPr>
        <w:spacing w:after="160" w:line="278" w:lineRule="auto"/>
        <w:rPr>
          <w:b/>
          <w:bCs/>
        </w:rPr>
      </w:pPr>
      <w:r w:rsidRPr="00CC7BED">
        <w:rPr>
          <w:b/>
          <w:bCs/>
        </w:rPr>
        <w:t>The safeguard.</w:t>
      </w:r>
    </w:p>
    <w:p w14:paraId="0D77B7EB" w14:textId="354D2A73" w:rsidR="00011917" w:rsidRDefault="00011917" w:rsidP="00011917">
      <w:pPr>
        <w:spacing w:after="160" w:line="278" w:lineRule="auto"/>
      </w:pPr>
      <w:r>
        <w:t xml:space="preserve"> The CCE integrates with the bank's fraud detection systems. It consumes fraud risk signals in real time and suppresses recommendations in high-risk environments. Liquidity features cannot become low-friction exploitation channels.</w:t>
      </w:r>
    </w:p>
    <w:p w14:paraId="55E1EF26" w14:textId="600D5B20" w:rsidR="00CC7BED" w:rsidRDefault="00CC7BED" w:rsidP="00CC7BED">
      <w:pPr>
        <w:pStyle w:val="Heading2"/>
        <w:numPr>
          <w:ilvl w:val="1"/>
          <w:numId w:val="1"/>
        </w:numPr>
      </w:pPr>
      <w:r>
        <w:t>Ethical and Reputational Safeguards</w:t>
      </w:r>
    </w:p>
    <w:p w14:paraId="303D22D9" w14:textId="26379081" w:rsidR="00011917" w:rsidRDefault="00011917" w:rsidP="00011917">
      <w:pPr>
        <w:spacing w:after="160" w:line="278" w:lineRule="auto"/>
      </w:pPr>
      <w:r>
        <w:t>If the engine appears to prioritise fee extraction over customer stability, or to penalise vulnerable customers disproportionately, it undermines its strategic purpose. Credibility depends on perceived fairness.</w:t>
      </w:r>
    </w:p>
    <w:p w14:paraId="2E0AD136" w14:textId="77777777" w:rsidR="00CC7BED" w:rsidRDefault="00011917" w:rsidP="00011917">
      <w:pPr>
        <w:spacing w:after="160" w:line="278" w:lineRule="auto"/>
      </w:pPr>
      <w:r w:rsidRPr="00CC7BED">
        <w:rPr>
          <w:b/>
          <w:bCs/>
        </w:rPr>
        <w:t>The risk scenario.</w:t>
      </w:r>
      <w:r>
        <w:t xml:space="preserve"> </w:t>
      </w:r>
    </w:p>
    <w:p w14:paraId="167E925C" w14:textId="7008C26E" w:rsidR="00011917" w:rsidRDefault="00011917" w:rsidP="00011917">
      <w:pPr>
        <w:spacing w:after="160" w:line="278" w:lineRule="auto"/>
      </w:pPr>
      <w:r>
        <w:t>A customer with irregular income repeatedly triggers funding. The engine recommends the lowest-cost option each time but never signals that their pattern warrants a broader conversation about affordability.</w:t>
      </w:r>
    </w:p>
    <w:p w14:paraId="0073E4A2" w14:textId="77777777" w:rsidR="00CC7BED" w:rsidRDefault="00011917" w:rsidP="00011917">
      <w:pPr>
        <w:spacing w:after="160" w:line="278" w:lineRule="auto"/>
      </w:pPr>
      <w:r w:rsidRPr="00CC7BED">
        <w:rPr>
          <w:b/>
          <w:bCs/>
        </w:rPr>
        <w:t>The safeguard.</w:t>
      </w:r>
      <w:r>
        <w:t xml:space="preserve"> </w:t>
      </w:r>
    </w:p>
    <w:p w14:paraId="10C17FC8" w14:textId="1B17F08C" w:rsidR="00011917" w:rsidRDefault="00011917" w:rsidP="00011917">
      <w:pPr>
        <w:spacing w:after="160" w:line="278" w:lineRule="auto"/>
      </w:pPr>
      <w:r>
        <w:t>In timing-risk scenarios, where funds exist but timing fails, costs are minimised. In affordability-risk scenarios, where repeated shortfalls signal structural stress, escalation to advisory support is available. A mathematically optimal recommendation that feels unfair erodes trust. A transparent recommendation, even at slightly higher cost, builds it.</w:t>
      </w:r>
    </w:p>
    <w:p w14:paraId="6035A1FB" w14:textId="563450E9" w:rsidR="000D365D" w:rsidRPr="00F71CBA" w:rsidRDefault="000D365D" w:rsidP="00011917">
      <w:pPr>
        <w:spacing w:after="160" w:line="278" w:lineRule="auto"/>
      </w:pPr>
      <w:r w:rsidRPr="00F71CBA">
        <w:br w:type="page"/>
      </w:r>
    </w:p>
    <w:p w14:paraId="04940748" w14:textId="5B8D7CD0" w:rsidR="00631106" w:rsidRPr="00F71CBA" w:rsidRDefault="00631106" w:rsidP="00FA665D">
      <w:pPr>
        <w:pStyle w:val="Heading1"/>
      </w:pPr>
      <w:r w:rsidRPr="00F71CBA">
        <w:lastRenderedPageBreak/>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Pr="00F71CBA" w:rsidRDefault="00E753CE" w:rsidP="00E753CE">
      <w:pPr>
        <w:pStyle w:val="Heading2"/>
      </w:pPr>
      <w:r w:rsidRPr="00F71CBA">
        <w:t>Financial &amp; Strategic Impact</w:t>
      </w:r>
    </w:p>
    <w:p w14:paraId="562231BA" w14:textId="01B7D754" w:rsidR="00E753CE" w:rsidRPr="00F71CBA" w:rsidRDefault="3BC120D1" w:rsidP="00E753CE">
      <w:r>
        <w:t xml:space="preserve">This section quantifies </w:t>
      </w:r>
      <w:proofErr w:type="spellStart"/>
      <w:r>
        <w:t>Flowguard’s</w:t>
      </w:r>
      <w:proofErr w:type="spellEnd"/>
      <w:r>
        <w:t xml:space="preserve"> potential to avoid costs, protect/expand revenue, and keep balance-sheet exposure tight using only bank-wide debit-order </w:t>
      </w:r>
      <w:r w:rsidR="1CA19C94">
        <w:t>volumes</w:t>
      </w:r>
      <w:r>
        <w:t xml:space="preserve"> and outcomes from the </w:t>
      </w:r>
      <w:r w:rsidRPr="6E73558D">
        <w:rPr>
          <w:i/>
        </w:rPr>
        <w:t xml:space="preserve">Overall Volumes </w:t>
      </w:r>
      <w:proofErr w:type="spellStart"/>
      <w:r w:rsidRPr="6E73558D">
        <w:rPr>
          <w:i/>
        </w:rPr>
        <w:t>incl</w:t>
      </w:r>
      <w:proofErr w:type="spellEnd"/>
      <w:r w:rsidRPr="6E73558D">
        <w:rPr>
          <w:i/>
        </w:rPr>
        <w:t xml:space="preserve"> I</w:t>
      </w:r>
      <w:r w:rsidR="31161C0B" w:rsidRPr="6E73558D">
        <w:rPr>
          <w:i/>
        </w:rPr>
        <w:t xml:space="preserve">nsure </w:t>
      </w:r>
      <w:r w:rsidR="1CD5EE22" w:rsidRPr="4F2AF4CB">
        <w:t xml:space="preserve">that can </w:t>
      </w:r>
      <w:r w:rsidR="1CD5EE22" w:rsidRPr="49354ADD">
        <w:t xml:space="preserve">be found in data provided by </w:t>
      </w:r>
      <w:r w:rsidR="1CD5EE22" w:rsidRPr="1C98CC81">
        <w:t xml:space="preserve">team members of </w:t>
      </w:r>
      <w:r w:rsidR="1CD5EE22" w:rsidRPr="278A5894">
        <w:t>debit-</w:t>
      </w:r>
      <w:r w:rsidR="1CD5EE22" w:rsidRPr="21D72F8E">
        <w:t xml:space="preserve">order related </w:t>
      </w:r>
      <w:r w:rsidR="43D7B4CA" w:rsidRPr="58D12C89">
        <w:t>BUs</w:t>
      </w:r>
      <w:r w:rsidR="1CD5EE22" w:rsidRPr="09488AE3">
        <w:t>.</w:t>
      </w:r>
    </w:p>
    <w:p w14:paraId="088460A2" w14:textId="4BD0DCFE" w:rsidR="6431FB17" w:rsidRDefault="232A7496" w:rsidP="285AEAE4">
      <w:pPr>
        <w:pStyle w:val="Heading3"/>
        <w:rPr>
          <w:sz w:val="20"/>
          <w:szCs w:val="20"/>
        </w:rPr>
      </w:pPr>
      <w:r w:rsidRPr="6AE56AAE">
        <w:rPr>
          <w:rStyle w:val="Heading2Char"/>
        </w:rPr>
        <w:t>10.1 WHAT THE OPERATIONAL BASE LOOKS LIKE (Bank-wide</w:t>
      </w:r>
      <w:r w:rsidRPr="086124D6">
        <w:rPr>
          <w:rStyle w:val="Heading2Char"/>
        </w:rPr>
        <w:t>)</w:t>
      </w:r>
    </w:p>
    <w:p w14:paraId="351CC9DE" w14:textId="4C877CDD" w:rsidR="6CD2BA6F" w:rsidRDefault="61BD3046" w:rsidP="4F2BDCF3">
      <w:pPr>
        <w:rPr>
          <w:b/>
        </w:rPr>
      </w:pPr>
      <w:r w:rsidRPr="558B3339">
        <w:rPr>
          <w:b/>
          <w:bCs/>
        </w:rPr>
        <w:t xml:space="preserve">Cumulative </w:t>
      </w:r>
      <w:r w:rsidRPr="6A51318D">
        <w:rPr>
          <w:b/>
          <w:bCs/>
        </w:rPr>
        <w:t>(</w:t>
      </w:r>
      <w:r w:rsidRPr="5E4D8576">
        <w:rPr>
          <w:b/>
          <w:bCs/>
        </w:rPr>
        <w:t>2024</w:t>
      </w:r>
      <w:r w:rsidRPr="584E8DEF">
        <w:rPr>
          <w:b/>
          <w:bCs/>
        </w:rPr>
        <w:t>/</w:t>
      </w:r>
      <w:r w:rsidRPr="51B2880C">
        <w:rPr>
          <w:b/>
          <w:bCs/>
        </w:rPr>
        <w:t>04 - 2026</w:t>
      </w:r>
      <w:r w:rsidRPr="53E25960">
        <w:rPr>
          <w:b/>
          <w:bCs/>
        </w:rPr>
        <w:t>/01)</w:t>
      </w:r>
    </w:p>
    <w:tbl>
      <w:tblPr>
        <w:tblStyle w:val="TableGrid"/>
        <w:tblW w:w="0" w:type="auto"/>
        <w:tblLook w:val="06A0" w:firstRow="1" w:lastRow="0" w:firstColumn="1" w:lastColumn="0" w:noHBand="1" w:noVBand="1"/>
      </w:tblPr>
      <w:tblGrid>
        <w:gridCol w:w="5755"/>
        <w:gridCol w:w="5755"/>
      </w:tblGrid>
      <w:tr w:rsidR="37832562" w14:paraId="1E5677B7" w14:textId="77777777" w:rsidTr="37832562">
        <w:trPr>
          <w:trHeight w:val="300"/>
        </w:trPr>
        <w:tc>
          <w:tcPr>
            <w:tcW w:w="5760" w:type="dxa"/>
          </w:tcPr>
          <w:p w14:paraId="5D797454" w14:textId="09BFA59F" w:rsidR="37832562" w:rsidRDefault="07635E05" w:rsidP="37832562">
            <w:pPr>
              <w:rPr>
                <w:b/>
                <w:bCs/>
              </w:rPr>
            </w:pPr>
            <w:r w:rsidRPr="27AD6FF0">
              <w:rPr>
                <w:b/>
                <w:bCs/>
              </w:rPr>
              <w:t xml:space="preserve">Submitted </w:t>
            </w:r>
            <w:r w:rsidRPr="5C5CFDFB">
              <w:rPr>
                <w:b/>
                <w:bCs/>
              </w:rPr>
              <w:t>Debit Orders</w:t>
            </w:r>
          </w:p>
        </w:tc>
        <w:tc>
          <w:tcPr>
            <w:tcW w:w="5760" w:type="dxa"/>
          </w:tcPr>
          <w:p w14:paraId="6962B41E" w14:textId="0C2A7EC2" w:rsidR="37832562" w:rsidRDefault="07635E05" w:rsidP="1B53231E">
            <w:pPr>
              <w:spacing w:after="0" w:line="300" w:lineRule="auto"/>
            </w:pPr>
            <w:r w:rsidRPr="32AF5D3F">
              <w:rPr>
                <w:rFonts w:ascii="Segoe UI" w:eastAsia="Segoe UI" w:hAnsi="Segoe UI" w:cs="Segoe UI"/>
                <w:sz w:val="21"/>
                <w:szCs w:val="21"/>
              </w:rPr>
              <w:t>233,211,673</w:t>
            </w:r>
          </w:p>
        </w:tc>
      </w:tr>
      <w:tr w:rsidR="37832562" w14:paraId="165712B0" w14:textId="77777777" w:rsidTr="37832562">
        <w:trPr>
          <w:trHeight w:val="300"/>
        </w:trPr>
        <w:tc>
          <w:tcPr>
            <w:tcW w:w="5760" w:type="dxa"/>
          </w:tcPr>
          <w:p w14:paraId="6044EB95" w14:textId="1D98B599" w:rsidR="37832562" w:rsidRDefault="07635E05" w:rsidP="37832562">
            <w:pPr>
              <w:rPr>
                <w:b/>
                <w:bCs/>
              </w:rPr>
            </w:pPr>
            <w:r w:rsidRPr="15BFADDF">
              <w:rPr>
                <w:b/>
                <w:bCs/>
              </w:rPr>
              <w:t>Successful</w:t>
            </w:r>
            <w:r w:rsidRPr="0D989B8D">
              <w:rPr>
                <w:b/>
                <w:bCs/>
              </w:rPr>
              <w:t xml:space="preserve"> Debit Orders</w:t>
            </w:r>
          </w:p>
        </w:tc>
        <w:tc>
          <w:tcPr>
            <w:tcW w:w="5760" w:type="dxa"/>
          </w:tcPr>
          <w:p w14:paraId="6A2F397D" w14:textId="3E0BC158" w:rsidR="37832562" w:rsidRDefault="07635E05" w:rsidP="3934D12F">
            <w:pPr>
              <w:spacing w:after="0" w:line="300" w:lineRule="auto"/>
            </w:pPr>
            <w:r w:rsidRPr="1B53231E">
              <w:rPr>
                <w:rFonts w:ascii="Segoe UI" w:eastAsia="Segoe UI" w:hAnsi="Segoe UI" w:cs="Segoe UI"/>
                <w:sz w:val="21"/>
                <w:szCs w:val="21"/>
              </w:rPr>
              <w:t>187,642,515</w:t>
            </w:r>
          </w:p>
        </w:tc>
      </w:tr>
      <w:tr w:rsidR="37832562" w14:paraId="4A4535D3" w14:textId="77777777" w:rsidTr="37832562">
        <w:trPr>
          <w:trHeight w:val="300"/>
        </w:trPr>
        <w:tc>
          <w:tcPr>
            <w:tcW w:w="5760" w:type="dxa"/>
          </w:tcPr>
          <w:p w14:paraId="4EDD9846" w14:textId="7013DC63" w:rsidR="37832562" w:rsidRDefault="07635E05" w:rsidP="37832562">
            <w:pPr>
              <w:rPr>
                <w:b/>
                <w:bCs/>
              </w:rPr>
            </w:pPr>
            <w:proofErr w:type="gramStart"/>
            <w:r w:rsidRPr="15BFADDF">
              <w:rPr>
                <w:b/>
                <w:bCs/>
              </w:rPr>
              <w:t>Overall</w:t>
            </w:r>
            <w:proofErr w:type="gramEnd"/>
            <w:r w:rsidRPr="15BFADDF">
              <w:rPr>
                <w:b/>
                <w:bCs/>
              </w:rPr>
              <w:t xml:space="preserve"> Success Rate</w:t>
            </w:r>
          </w:p>
        </w:tc>
        <w:tc>
          <w:tcPr>
            <w:tcW w:w="5760" w:type="dxa"/>
          </w:tcPr>
          <w:p w14:paraId="2A0AFA6A" w14:textId="67A6DF5A" w:rsidR="37832562" w:rsidRDefault="07635E05" w:rsidP="3135F8D2">
            <w:pPr>
              <w:spacing w:after="0" w:line="300" w:lineRule="auto"/>
            </w:pPr>
            <w:r w:rsidRPr="59499016">
              <w:rPr>
                <w:rFonts w:ascii="Segoe UI" w:eastAsia="Segoe UI" w:hAnsi="Segoe UI" w:cs="Segoe UI"/>
                <w:sz w:val="21"/>
                <w:szCs w:val="21"/>
              </w:rPr>
              <w:t xml:space="preserve">80.46% --&gt; Implied </w:t>
            </w:r>
            <w:r w:rsidRPr="6913FD59">
              <w:rPr>
                <w:rFonts w:ascii="Segoe UI" w:eastAsia="Segoe UI" w:hAnsi="Segoe UI" w:cs="Segoe UI"/>
                <w:sz w:val="21"/>
                <w:szCs w:val="21"/>
              </w:rPr>
              <w:t xml:space="preserve">19.54% </w:t>
            </w:r>
            <w:r w:rsidRPr="36C050FA">
              <w:rPr>
                <w:rFonts w:ascii="Segoe UI" w:eastAsia="Segoe UI" w:hAnsi="Segoe UI" w:cs="Segoe UI"/>
                <w:sz w:val="21"/>
                <w:szCs w:val="21"/>
              </w:rPr>
              <w:t>failure rate</w:t>
            </w:r>
          </w:p>
        </w:tc>
      </w:tr>
    </w:tbl>
    <w:p w14:paraId="0869903E" w14:textId="1EC44CD6" w:rsidR="031C21E1" w:rsidRDefault="031C21E1" w:rsidP="031C21E1"/>
    <w:p w14:paraId="33D07F89" w14:textId="5FEF2DE1" w:rsidR="09488AE3" w:rsidRDefault="0C8195F2" w:rsidP="09488AE3">
      <w:pPr>
        <w:rPr>
          <w:b/>
        </w:rPr>
      </w:pPr>
      <w:r w:rsidRPr="2184E466">
        <w:rPr>
          <w:b/>
          <w:bCs/>
        </w:rPr>
        <w:t>By Channel (</w:t>
      </w:r>
      <w:r w:rsidRPr="0569DDFD">
        <w:rPr>
          <w:b/>
          <w:bCs/>
        </w:rPr>
        <w:t>Cumulative)</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19B2CE7F">
        <w:trPr>
          <w:trHeight w:val="300"/>
        </w:trPr>
        <w:tc>
          <w:tcPr>
            <w:tcW w:w="2880" w:type="dxa"/>
          </w:tcPr>
          <w:p w14:paraId="5D469000" w14:textId="7318CB7A" w:rsidR="19B2CE7F" w:rsidRDefault="0C8195F2" w:rsidP="19B2CE7F">
            <w:pPr>
              <w:rPr>
                <w:b/>
                <w:bCs/>
              </w:rPr>
            </w:pPr>
            <w:r w:rsidRPr="20965954">
              <w:rPr>
                <w:b/>
                <w:bCs/>
              </w:rPr>
              <w:t>Channel</w:t>
            </w:r>
          </w:p>
        </w:tc>
        <w:tc>
          <w:tcPr>
            <w:tcW w:w="2880" w:type="dxa"/>
          </w:tcPr>
          <w:p w14:paraId="71150175" w14:textId="0EF54F72" w:rsidR="19B2CE7F" w:rsidRDefault="0C8195F2" w:rsidP="19B2CE7F">
            <w:pPr>
              <w:rPr>
                <w:b/>
                <w:bCs/>
              </w:rPr>
            </w:pPr>
            <w:r w:rsidRPr="4BB9C8F5">
              <w:rPr>
                <w:b/>
                <w:bCs/>
              </w:rPr>
              <w:t>Submitted</w:t>
            </w:r>
          </w:p>
        </w:tc>
        <w:tc>
          <w:tcPr>
            <w:tcW w:w="2880" w:type="dxa"/>
          </w:tcPr>
          <w:p w14:paraId="2208F098" w14:textId="3069FC1E" w:rsidR="19B2CE7F" w:rsidRDefault="0C8195F2" w:rsidP="19B2CE7F">
            <w:pPr>
              <w:rPr>
                <w:b/>
                <w:bCs/>
              </w:rPr>
            </w:pPr>
            <w:r w:rsidRPr="2246FA02">
              <w:rPr>
                <w:b/>
                <w:bCs/>
              </w:rPr>
              <w:t>Successful</w:t>
            </w:r>
          </w:p>
        </w:tc>
        <w:tc>
          <w:tcPr>
            <w:tcW w:w="2880" w:type="dxa"/>
          </w:tcPr>
          <w:p w14:paraId="652D34DD" w14:textId="7FC7F14B" w:rsidR="19B2CE7F" w:rsidRDefault="0C8195F2" w:rsidP="19B2CE7F">
            <w:pPr>
              <w:rPr>
                <w:b/>
                <w:bCs/>
              </w:rPr>
            </w:pPr>
            <w:r w:rsidRPr="2246FA02">
              <w:rPr>
                <w:b/>
                <w:bCs/>
              </w:rPr>
              <w:t>Rate</w:t>
            </w:r>
          </w:p>
        </w:tc>
      </w:tr>
      <w:tr w:rsidR="4AF69A35" w14:paraId="53D7D930" w14:textId="77777777" w:rsidTr="4AF69A35">
        <w:trPr>
          <w:trHeight w:val="300"/>
        </w:trPr>
        <w:tc>
          <w:tcPr>
            <w:tcW w:w="2880" w:type="dxa"/>
          </w:tcPr>
          <w:p w14:paraId="4A37948D" w14:textId="212E00C6" w:rsidR="4AF69A35" w:rsidRDefault="0C8195F2" w:rsidP="4AF69A35">
            <w:pPr>
              <w:rPr>
                <w:b/>
                <w:bCs/>
              </w:rPr>
            </w:pPr>
            <w:r w:rsidRPr="62A80541">
              <w:rPr>
                <w:b/>
                <w:bCs/>
              </w:rPr>
              <w:t>DC (</w:t>
            </w:r>
            <w:proofErr w:type="spellStart"/>
            <w:r w:rsidRPr="62A80541">
              <w:rPr>
                <w:b/>
                <w:bCs/>
              </w:rPr>
              <w:t>DebiCheck</w:t>
            </w:r>
            <w:proofErr w:type="spellEnd"/>
            <w:r w:rsidRPr="62A80541">
              <w:rPr>
                <w:b/>
                <w:bCs/>
              </w:rPr>
              <w:t>)</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4AF69A35">
        <w:trPr>
          <w:trHeight w:val="300"/>
        </w:trPr>
        <w:tc>
          <w:tcPr>
            <w:tcW w:w="2880" w:type="dxa"/>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4AF69A35">
        <w:trPr>
          <w:trHeight w:val="300"/>
        </w:trPr>
        <w:tc>
          <w:tcPr>
            <w:tcW w:w="2880" w:type="dxa"/>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3556077" w14:textId="1BBE6758" w:rsidR="41445198" w:rsidRDefault="41445198" w:rsidP="1E3737B8">
      <w:r w:rsidRPr="33B2CA93">
        <w:rPr>
          <w:b/>
          <w:bCs/>
        </w:rPr>
        <w:t xml:space="preserve">Interpretation: </w:t>
      </w:r>
      <w:r w:rsidRPr="72A1C4C6">
        <w:t>EFT carries</w:t>
      </w:r>
      <w:r w:rsidRPr="18C4F404">
        <w:t xml:space="preserve"> the </w:t>
      </w:r>
      <w:r w:rsidRPr="66929FD4">
        <w:rPr>
          <w:b/>
          <w:bCs/>
        </w:rPr>
        <w:t xml:space="preserve">largest </w:t>
      </w:r>
      <w:r w:rsidRPr="59139586">
        <w:rPr>
          <w:b/>
          <w:bCs/>
        </w:rPr>
        <w:t xml:space="preserve">volume and the largest </w:t>
      </w:r>
      <w:r w:rsidRPr="6F5874CA">
        <w:rPr>
          <w:b/>
          <w:bCs/>
        </w:rPr>
        <w:t xml:space="preserve">absolute </w:t>
      </w:r>
      <w:r w:rsidRPr="554524A5">
        <w:rPr>
          <w:b/>
          <w:bCs/>
        </w:rPr>
        <w:t xml:space="preserve">failure </w:t>
      </w:r>
      <w:r w:rsidRPr="06AD5E5D">
        <w:rPr>
          <w:b/>
          <w:bCs/>
        </w:rPr>
        <w:t>count;</w:t>
      </w:r>
      <w:r w:rsidRPr="09FC3040">
        <w:t xml:space="preserve"> </w:t>
      </w:r>
      <w:r w:rsidRPr="1BF15CA3">
        <w:t xml:space="preserve">it’s the </w:t>
      </w:r>
      <w:r w:rsidRPr="78CDE9EA">
        <w:rPr>
          <w:b/>
          <w:bCs/>
        </w:rPr>
        <w:t xml:space="preserve">first place to </w:t>
      </w:r>
      <w:r w:rsidRPr="43792187">
        <w:rPr>
          <w:b/>
          <w:bCs/>
        </w:rPr>
        <w:t>hun</w:t>
      </w:r>
      <w:r w:rsidR="2CD9448A" w:rsidRPr="43792187">
        <w:rPr>
          <w:b/>
          <w:bCs/>
        </w:rPr>
        <w:t>t</w:t>
      </w:r>
      <w:r w:rsidRPr="78CDE9EA">
        <w:t xml:space="preserve"> </w:t>
      </w:r>
      <w:r w:rsidRPr="192A273F">
        <w:t xml:space="preserve">for avoided </w:t>
      </w:r>
      <w:r w:rsidRPr="64E6FCAC">
        <w:t>failures and revenue protection</w:t>
      </w:r>
      <w:r w:rsidRPr="464C62FD">
        <w:t>.</w:t>
      </w:r>
      <w:r w:rsidR="6E181133" w:rsidRPr="0CE7080B">
        <w:t xml:space="preserve"> </w:t>
      </w:r>
      <w:r w:rsidR="6E181133" w:rsidRPr="3E462CD7">
        <w:rPr>
          <w:b/>
          <w:bCs/>
        </w:rPr>
        <w:t xml:space="preserve">Note: </w:t>
      </w:r>
      <w:r w:rsidR="6E181133" w:rsidRPr="3E462CD7">
        <w:t>Registered</w:t>
      </w:r>
      <w:r w:rsidR="6E181133" w:rsidRPr="7A2F940A">
        <w:t xml:space="preserve"> mandates </w:t>
      </w:r>
      <w:r w:rsidR="6E181133" w:rsidRPr="07AEEE14">
        <w:t>have</w:t>
      </w:r>
      <w:r w:rsidR="6E181133" w:rsidRPr="7A2F940A">
        <w:t xml:space="preserve"> only been around </w:t>
      </w:r>
      <w:r w:rsidR="6E181133" w:rsidRPr="3994C050">
        <w:t xml:space="preserve">since </w:t>
      </w:r>
      <w:r w:rsidR="6E181133" w:rsidRPr="0EE87D72">
        <w:t>2025/06</w:t>
      </w:r>
      <w:r w:rsidR="6E181133" w:rsidRPr="430B673B">
        <w:t xml:space="preserve">. </w:t>
      </w:r>
    </w:p>
    <w:p w14:paraId="4ABFF7A5" w14:textId="4EDA2666" w:rsidR="5941D932" w:rsidRDefault="2720C14D" w:rsidP="1C0950BC">
      <w:pPr>
        <w:pStyle w:val="Heading2"/>
        <w:numPr>
          <w:ilvl w:val="0"/>
          <w:numId w:val="0"/>
        </w:numPr>
      </w:pPr>
      <w:r>
        <w:t>10.2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3CC9DAFB">
        <w:trPr>
          <w:trHeight w:val="300"/>
        </w:trPr>
        <w:tc>
          <w:tcPr>
            <w:tcW w:w="3126" w:type="dxa"/>
          </w:tcPr>
          <w:p w14:paraId="4A2C62D7" w14:textId="43385407" w:rsidR="77230C75" w:rsidRDefault="2720C14D" w:rsidP="77230C75">
            <w:r>
              <w:t>Segment (2025/01 - 2026/01)</w:t>
            </w:r>
          </w:p>
        </w:tc>
        <w:tc>
          <w:tcPr>
            <w:tcW w:w="2634" w:type="dxa"/>
          </w:tcPr>
          <w:p w14:paraId="01C5B1A7" w14:textId="7E0CAC96" w:rsidR="77230C75" w:rsidRDefault="2720C14D" w:rsidP="77230C75">
            <w:r>
              <w:t>Current Failures</w:t>
            </w:r>
          </w:p>
        </w:tc>
        <w:tc>
          <w:tcPr>
            <w:tcW w:w="2880" w:type="dxa"/>
          </w:tcPr>
          <w:p w14:paraId="6C818A63" w14:textId="5C082DAD" w:rsidR="77230C75" w:rsidRDefault="2720C14D" w:rsidP="77230C75">
            <w:r>
              <w:t>1% fewer</w:t>
            </w:r>
          </w:p>
        </w:tc>
        <w:tc>
          <w:tcPr>
            <w:tcW w:w="2880" w:type="dxa"/>
          </w:tcPr>
          <w:p w14:paraId="36DC845F" w14:textId="0E74D5AB" w:rsidR="77230C75" w:rsidRDefault="2720C14D" w:rsidP="77230C75">
            <w:r>
              <w:t>3% fewer</w:t>
            </w:r>
          </w:p>
        </w:tc>
      </w:tr>
      <w:tr w:rsidR="77230C75" w14:paraId="15A6DC97" w14:textId="77777777" w:rsidTr="3CC9DAFB">
        <w:trPr>
          <w:trHeight w:val="300"/>
        </w:trPr>
        <w:tc>
          <w:tcPr>
            <w:tcW w:w="3126" w:type="dxa"/>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3CC9DAFB">
        <w:trPr>
          <w:trHeight w:val="300"/>
        </w:trPr>
        <w:tc>
          <w:tcPr>
            <w:tcW w:w="3126" w:type="dxa"/>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3CC9DAFB">
        <w:trPr>
          <w:trHeight w:val="300"/>
        </w:trPr>
        <w:tc>
          <w:tcPr>
            <w:tcW w:w="3126" w:type="dxa"/>
          </w:tcPr>
          <w:p w14:paraId="2B9A0B16" w14:textId="58D63478" w:rsidR="77230C75" w:rsidRDefault="2720C14D" w:rsidP="77230C75">
            <w:r>
              <w:lastRenderedPageBreak/>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3CC9DAFB">
        <w:trPr>
          <w:trHeight w:val="300"/>
        </w:trPr>
        <w:tc>
          <w:tcPr>
            <w:tcW w:w="3126" w:type="dxa"/>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00E7B2E8" w14:textId="4B1CFAF4"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proofErr w:type="spellStart"/>
            <w:r w:rsidRPr="302E0D08">
              <w:rPr>
                <w:rFonts w:ascii="Open Sans" w:eastAsia="Open Sans" w:hAnsi="Open Sans" w:cs="Open Sans"/>
              </w:rPr>
              <w:t>Cost_Avoided</w:t>
            </w:r>
            <w:proofErr w:type="spellEnd"/>
            <w:r w:rsidRPr="302E0D08">
              <w:rPr>
                <w:rFonts w:ascii="Open Sans" w:eastAsia="Open Sans" w:hAnsi="Open Sans" w:cs="Open Sans"/>
              </w:rPr>
              <w:t xml:space="preserve">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21F53EDA">
        <w:rPr>
          <w:b/>
          <w:bCs/>
        </w:rPr>
        <w:t>fastest quantified win</w:t>
      </w:r>
      <w:r>
        <w:t>, price the EFT rows first; that’s where most savings will materialise.</w:t>
      </w:r>
    </w:p>
    <w:p w14:paraId="4536CF1C" w14:textId="0506D7DD" w:rsidR="044AF115" w:rsidRDefault="355199E6" w:rsidP="57B7D913">
      <w:pPr>
        <w:pStyle w:val="Heading2"/>
        <w:numPr>
          <w:ilvl w:val="0"/>
          <w:numId w:val="0"/>
        </w:numPr>
      </w:pPr>
      <w:r>
        <w:t>10.3 REVENUE GENERATION (PREDICTIVE OVERDRAFT &amp; Cashflow PROTECTION)</w:t>
      </w:r>
    </w:p>
    <w:p w14:paraId="19E3A372" w14:textId="463A0A50" w:rsidR="355199E6" w:rsidRDefault="355199E6" w:rsidP="63D9F3FE">
      <w:proofErr w:type="spellStart"/>
      <w:r>
        <w:t>Flowguard</w:t>
      </w:r>
      <w:proofErr w:type="spellEnd"/>
      <w:r>
        <w:t xml:space="preserve"> monetises</w:t>
      </w:r>
      <w:r w:rsidRPr="0BBBE3F4">
        <w:rPr>
          <w:b/>
        </w:rPr>
        <w:t xml:space="preserve"> </w:t>
      </w:r>
      <w:proofErr w:type="gramStart"/>
      <w:r w:rsidRPr="0BBBE3F4">
        <w:rPr>
          <w:b/>
        </w:rPr>
        <w:t>at the moment</w:t>
      </w:r>
      <w:proofErr w:type="gramEnd"/>
      <w:r w:rsidRPr="0BBBE3F4">
        <w:rPr>
          <w:b/>
        </w:rPr>
        <w:t xml:space="preserve"> of need</w:t>
      </w:r>
      <w:r>
        <w:t xml:space="preserve"> when a shortfall is predicted for a specific upcoming debit</w:t>
      </w:r>
      <w:r w:rsidR="0F0C2B2D">
        <w:t xml:space="preserve"> (or any other cashflow related issue)</w:t>
      </w:r>
      <w:r>
        <w:t>.</w:t>
      </w:r>
    </w:p>
    <w:tbl>
      <w:tblPr>
        <w:tblStyle w:val="TableGrid"/>
        <w:tblW w:w="0" w:type="auto"/>
        <w:tblLook w:val="06A0" w:firstRow="1" w:lastRow="0" w:firstColumn="1" w:lastColumn="0" w:noHBand="1" w:noVBand="1"/>
      </w:tblPr>
      <w:tblGrid>
        <w:gridCol w:w="11510"/>
      </w:tblGrid>
      <w:tr w:rsidR="285464C6" w14:paraId="6ABD115C" w14:textId="77777777" w:rsidTr="285464C6">
        <w:trPr>
          <w:trHeight w:val="300"/>
        </w:trPr>
        <w:tc>
          <w:tcPr>
            <w:tcW w:w="11520" w:type="dxa"/>
          </w:tcPr>
          <w:p w14:paraId="6F3D2021" w14:textId="01950913" w:rsidR="1B2B9790" w:rsidRDefault="1B2B9790" w:rsidP="292853A8">
            <w:pPr>
              <w:spacing w:after="0"/>
              <w:jc w:val="center"/>
            </w:pPr>
            <w:proofErr w:type="spellStart"/>
            <w:r w:rsidRPr="292853A8">
              <w:rPr>
                <w:rFonts w:ascii="Open Sans" w:eastAsia="Open Sans" w:hAnsi="Open Sans" w:cs="Open Sans"/>
                <w:szCs w:val="20"/>
              </w:rPr>
              <w:t>Overdraft_Revenue</w:t>
            </w:r>
            <w:proofErr w:type="spellEnd"/>
            <w:r w:rsidRPr="292853A8">
              <w:rPr>
                <w:rFonts w:ascii="Open Sans" w:eastAsia="Open Sans" w:hAnsi="Open Sans" w:cs="Open Sans"/>
                <w:szCs w:val="20"/>
              </w:rPr>
              <w:t xml:space="preserve"> (R)</w:t>
            </w:r>
          </w:p>
          <w:p w14:paraId="60F7DD69" w14:textId="209BF78C" w:rsidR="1B2B9790" w:rsidRDefault="1B2B9790" w:rsidP="292853A8">
            <w:pPr>
              <w:spacing w:after="0"/>
              <w:jc w:val="center"/>
            </w:pPr>
            <w:r w:rsidRPr="292853A8">
              <w:rPr>
                <w:rFonts w:ascii="Open Sans" w:eastAsia="Open Sans" w:hAnsi="Open Sans" w:cs="Open Sans"/>
                <w:szCs w:val="20"/>
              </w:rPr>
              <w:t>= [</w:t>
            </w:r>
            <w:proofErr w:type="spellStart"/>
            <w:r w:rsidRPr="292853A8">
              <w:rPr>
                <w:rFonts w:ascii="Open Sans" w:eastAsia="Open Sans" w:hAnsi="Open Sans" w:cs="Open Sans"/>
                <w:szCs w:val="20"/>
              </w:rPr>
              <w:t>Avoided_Failures_funded</w:t>
            </w:r>
            <w:proofErr w:type="spellEnd"/>
            <w:r w:rsidRPr="292853A8">
              <w:rPr>
                <w:rFonts w:ascii="Open Sans" w:eastAsia="Open Sans" w:hAnsi="Open Sans" w:cs="Open Sans"/>
                <w:szCs w:val="20"/>
              </w:rPr>
              <w:t xml:space="preserve">] </w:t>
            </w:r>
          </w:p>
          <w:p w14:paraId="1DE682DE" w14:textId="4761A7A1"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Top-up Amount (R)] </w:t>
            </w:r>
          </w:p>
          <w:p w14:paraId="11B3BD84" w14:textId="3C879798"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Utilisation Days / 365] </w:t>
            </w:r>
          </w:p>
          <w:p w14:paraId="7FE11CF0" w14:textId="3FA9B175" w:rsidR="285464C6" w:rsidRDefault="1B2B9790" w:rsidP="4D75DD2D">
            <w:pPr>
              <w:spacing w:after="0"/>
              <w:jc w:val="center"/>
            </w:pPr>
            <w:r w:rsidRPr="292853A8">
              <w:rPr>
                <w:rFonts w:ascii="Open Sans" w:eastAsia="Open Sans" w:hAnsi="Open Sans" w:cs="Open Sans"/>
                <w:szCs w:val="20"/>
              </w:rPr>
              <w:t xml:space="preserve">  × [Effective Annual Rate]</w:t>
            </w:r>
          </w:p>
        </w:tc>
      </w:tr>
    </w:tbl>
    <w:p w14:paraId="00A63F80" w14:textId="2F17E870" w:rsidR="00631106" w:rsidRPr="00F71CBA" w:rsidRDefault="53A2E31E" w:rsidP="3C1D46D6">
      <w:proofErr w:type="gramStart"/>
      <w:r>
        <w:t>Where</w:t>
      </w:r>
      <w:proofErr w:type="gramEnd"/>
    </w:p>
    <w:p w14:paraId="2468E3A0" w14:textId="55FB7B9B" w:rsidR="00631106" w:rsidRPr="00F71CBA" w:rsidRDefault="53A2E31E" w:rsidP="7148A22D">
      <w:pPr>
        <w:pStyle w:val="ListParagraph"/>
        <w:rPr>
          <w:rFonts w:ascii="Open Sans" w:eastAsia="Open Sans" w:hAnsi="Open Sans" w:cs="Open Sans"/>
          <w:szCs w:val="20"/>
        </w:rPr>
      </w:pPr>
      <w:proofErr w:type="spellStart"/>
      <w:r w:rsidRPr="26B095F7">
        <w:rPr>
          <w:b/>
          <w:szCs w:val="20"/>
        </w:rPr>
        <w:t>Avoided_Failures_funded</w:t>
      </w:r>
      <w:proofErr w:type="spellEnd"/>
      <w:r w:rsidRPr="26B095F7">
        <w:rPr>
          <w:szCs w:val="20"/>
        </w:rPr>
        <w:t xml:space="preserve"> = </w:t>
      </w:r>
      <w:proofErr w:type="spellStart"/>
      <w:r w:rsidRPr="7A0BFECA">
        <w:rPr>
          <w:szCs w:val="20"/>
        </w:rPr>
        <w:t>Avoided</w:t>
      </w:r>
      <w:r w:rsidRPr="25F48748">
        <w:rPr>
          <w:szCs w:val="20"/>
        </w:rPr>
        <w:t>_</w:t>
      </w:r>
      <w:proofErr w:type="gramStart"/>
      <w:r w:rsidRPr="2312FE4A">
        <w:rPr>
          <w:szCs w:val="20"/>
        </w:rPr>
        <w:t>Failures</w:t>
      </w:r>
      <w:proofErr w:type="spellEnd"/>
      <w:r w:rsidRPr="2312FE4A">
        <w:rPr>
          <w:szCs w:val="20"/>
        </w:rPr>
        <w:t xml:space="preserve"> </w:t>
      </w:r>
      <w:r w:rsidRPr="5339F842">
        <w:rPr>
          <w:szCs w:val="20"/>
        </w:rPr>
        <w:t xml:space="preserve"> </w:t>
      </w:r>
      <w:r w:rsidRPr="6B98572B">
        <w:rPr>
          <w:rFonts w:ascii="Open Sans" w:eastAsia="Open Sans" w:hAnsi="Open Sans" w:cs="Open Sans"/>
          <w:szCs w:val="20"/>
        </w:rPr>
        <w:t>×</w:t>
      </w:r>
      <w:proofErr w:type="gramEnd"/>
      <w:r w:rsidRPr="6B98572B">
        <w:rPr>
          <w:rFonts w:ascii="Open Sans" w:eastAsia="Open Sans" w:hAnsi="Open Sans" w:cs="Open Sans"/>
          <w:szCs w:val="20"/>
        </w:rPr>
        <w:t xml:space="preserve"> </w:t>
      </w:r>
      <w:r w:rsidRPr="1AB2F49E">
        <w:rPr>
          <w:rFonts w:ascii="Open Sans" w:eastAsia="Open Sans" w:hAnsi="Open Sans" w:cs="Open Sans"/>
          <w:szCs w:val="20"/>
        </w:rPr>
        <w:t xml:space="preserve">[% of customers </w:t>
      </w:r>
      <w:r w:rsidRPr="7E353C32">
        <w:rPr>
          <w:rFonts w:ascii="Open Sans" w:eastAsia="Open Sans" w:hAnsi="Open Sans" w:cs="Open Sans"/>
          <w:szCs w:val="20"/>
        </w:rPr>
        <w:t xml:space="preserve">who accept the funding </w:t>
      </w:r>
      <w:r w:rsidRPr="7148A22D">
        <w:rPr>
          <w:rFonts w:ascii="Open Sans" w:eastAsia="Open Sans" w:hAnsi="Open Sans" w:cs="Open Sans"/>
          <w:szCs w:val="20"/>
        </w:rPr>
        <w:t>option]</w:t>
      </w:r>
    </w:p>
    <w:p w14:paraId="66FBC1E5" w14:textId="4EDACE5F" w:rsidR="00631106" w:rsidRPr="00F71CBA" w:rsidRDefault="53A2E31E" w:rsidP="7CBD93F9">
      <w:pPr>
        <w:pStyle w:val="ListParagraph"/>
        <w:rPr>
          <w:rFonts w:ascii="Open Sans" w:eastAsia="Open Sans" w:hAnsi="Open Sans" w:cs="Open Sans"/>
          <w:szCs w:val="20"/>
        </w:rPr>
      </w:pPr>
      <w:r w:rsidRPr="5E89AE76">
        <w:rPr>
          <w:rFonts w:ascii="Open Sans" w:eastAsia="Open Sans" w:hAnsi="Open Sans" w:cs="Open Sans"/>
          <w:b/>
          <w:szCs w:val="20"/>
        </w:rPr>
        <w:t>Effective Annual Rate</w:t>
      </w:r>
      <w:r w:rsidRPr="5E89AE76">
        <w:rPr>
          <w:rFonts w:ascii="Open Sans" w:eastAsia="Open Sans" w:hAnsi="Open Sans" w:cs="Open Sans"/>
          <w:b/>
          <w:bCs/>
          <w:szCs w:val="20"/>
        </w:rPr>
        <w:t xml:space="preserve"> = </w:t>
      </w:r>
      <w:r w:rsidRPr="7C7E0E5E">
        <w:rPr>
          <w:rFonts w:ascii="Open Sans" w:eastAsia="Open Sans" w:hAnsi="Open Sans" w:cs="Open Sans"/>
          <w:szCs w:val="20"/>
        </w:rPr>
        <w:t>applicable interest</w:t>
      </w:r>
      <w:r w:rsidRPr="74B21BD1">
        <w:rPr>
          <w:rFonts w:ascii="Open Sans" w:eastAsia="Open Sans" w:hAnsi="Open Sans" w:cs="Open Sans"/>
          <w:szCs w:val="20"/>
        </w:rPr>
        <w:t xml:space="preserve"> </w:t>
      </w:r>
      <w:r w:rsidRPr="361B1D2E">
        <w:rPr>
          <w:rFonts w:ascii="Open Sans" w:eastAsia="Open Sans" w:hAnsi="Open Sans" w:cs="Open Sans"/>
          <w:szCs w:val="20"/>
        </w:rPr>
        <w:t xml:space="preserve">(and appliable fees) net of </w:t>
      </w:r>
      <w:r w:rsidRPr="4A208997">
        <w:rPr>
          <w:rFonts w:ascii="Open Sans" w:eastAsia="Open Sans" w:hAnsi="Open Sans" w:cs="Open Sans"/>
          <w:szCs w:val="20"/>
        </w:rPr>
        <w:t>waivers</w:t>
      </w:r>
    </w:p>
    <w:p w14:paraId="2793B5BD" w14:textId="2A31CBDD" w:rsidR="00631106" w:rsidRPr="00F71CBA" w:rsidRDefault="77B2DD71" w:rsidP="11FB2C7B">
      <w:pPr>
        <w:pStyle w:val="Heading2"/>
        <w:numPr>
          <w:ilvl w:val="0"/>
          <w:numId w:val="0"/>
        </w:numPr>
      </w:pPr>
      <w:r w:rsidRPr="218B0804">
        <w:t>10.4 Revenue protected from successful collections</w:t>
      </w:r>
    </w:p>
    <w:p w14:paraId="743618BE" w14:textId="0F1E9178" w:rsidR="00631106" w:rsidRPr="00F71CBA" w:rsidRDefault="77B2DD71" w:rsidP="218B0804">
      <w:r w:rsidRPr="218B0804">
        <w:t xml:space="preserve">Every avoided failure also </w:t>
      </w:r>
      <w:r w:rsidRPr="7BB2FE93">
        <w:rPr>
          <w:b/>
          <w:bCs/>
        </w:rPr>
        <w:t>protects</w:t>
      </w:r>
      <w:r w:rsidRPr="4E100706">
        <w:t xml:space="preserve"> the underlying</w:t>
      </w:r>
      <w:r w:rsidRPr="168919BA">
        <w:t xml:space="preserve"> product </w:t>
      </w:r>
      <w:r w:rsidRPr="5E437028">
        <w:t>revenue (</w:t>
      </w:r>
      <w:r w:rsidRPr="185B922E">
        <w:t xml:space="preserve">premiums, </w:t>
      </w:r>
      <w:r w:rsidRPr="6FFD79B0">
        <w:t xml:space="preserve">repayments, </w:t>
      </w:r>
      <w:r w:rsidRPr="38B44031">
        <w:t>subscription-</w:t>
      </w:r>
      <w:r w:rsidRPr="0384AF78">
        <w:t>linked fees</w:t>
      </w:r>
      <w:r w:rsidRPr="03C9BE70">
        <w:t>).</w:t>
      </w:r>
    </w:p>
    <w:tbl>
      <w:tblPr>
        <w:tblStyle w:val="TableGrid"/>
        <w:tblW w:w="0" w:type="auto"/>
        <w:tblLook w:val="06A0" w:firstRow="1" w:lastRow="0" w:firstColumn="1" w:lastColumn="0" w:noHBand="1" w:noVBand="1"/>
      </w:tblPr>
      <w:tblGrid>
        <w:gridCol w:w="11510"/>
      </w:tblGrid>
      <w:tr w:rsidR="16BE1F77" w14:paraId="7FD88AB2" w14:textId="77777777" w:rsidTr="16BE1F77">
        <w:trPr>
          <w:trHeight w:val="300"/>
        </w:trPr>
        <w:tc>
          <w:tcPr>
            <w:tcW w:w="11520" w:type="dxa"/>
          </w:tcPr>
          <w:p w14:paraId="42EF30BC" w14:textId="6A07429B" w:rsidR="77B2DD71" w:rsidRDefault="77B2DD71" w:rsidP="3DC151F6">
            <w:pPr>
              <w:spacing w:after="0"/>
              <w:jc w:val="center"/>
            </w:pPr>
            <w:proofErr w:type="spellStart"/>
            <w:r w:rsidRPr="261392F9">
              <w:rPr>
                <w:rFonts w:ascii="Open Sans" w:eastAsia="Open Sans" w:hAnsi="Open Sans" w:cs="Open Sans"/>
                <w:szCs w:val="20"/>
              </w:rPr>
              <w:t>Revenue_Protected</w:t>
            </w:r>
            <w:proofErr w:type="spellEnd"/>
            <w:r w:rsidRPr="261392F9">
              <w:rPr>
                <w:rFonts w:ascii="Open Sans" w:eastAsia="Open Sans" w:hAnsi="Open Sans" w:cs="Open Sans"/>
                <w:szCs w:val="20"/>
              </w:rPr>
              <w:t xml:space="preserve"> (R)</w:t>
            </w:r>
          </w:p>
          <w:p w14:paraId="6D9A42B9" w14:textId="2A08C311" w:rsidR="16BE1F77" w:rsidRDefault="77B2DD71" w:rsidP="3DC151F6">
            <w:pPr>
              <w:spacing w:after="0"/>
              <w:jc w:val="center"/>
            </w:pPr>
            <w:r w:rsidRPr="261392F9">
              <w:rPr>
                <w:rFonts w:ascii="Open Sans" w:eastAsia="Open Sans" w:hAnsi="Open Sans" w:cs="Open Sans"/>
                <w:szCs w:val="20"/>
              </w:rPr>
              <w:t xml:space="preserve">= </w:t>
            </w:r>
            <w:proofErr w:type="spellStart"/>
            <w:r w:rsidRPr="261392F9">
              <w:rPr>
                <w:rFonts w:ascii="Open Sans" w:eastAsia="Open Sans" w:hAnsi="Open Sans" w:cs="Open Sans"/>
                <w:szCs w:val="20"/>
              </w:rPr>
              <w:t>Avoided_Failures</w:t>
            </w:r>
            <w:proofErr w:type="spellEnd"/>
            <w:r w:rsidRPr="261392F9">
              <w:rPr>
                <w:rFonts w:ascii="Open Sans" w:eastAsia="Open Sans" w:hAnsi="Open Sans" w:cs="Open Sans"/>
                <w:szCs w:val="20"/>
              </w:rPr>
              <w:t xml:space="preserve"> × [</w:t>
            </w:r>
            <w:proofErr w:type="spellStart"/>
            <w:r w:rsidRPr="261392F9">
              <w:rPr>
                <w:rFonts w:ascii="Open Sans" w:eastAsia="Open Sans" w:hAnsi="Open Sans" w:cs="Open Sans"/>
                <w:szCs w:val="20"/>
              </w:rPr>
              <w:t>Avg</w:t>
            </w:r>
            <w:proofErr w:type="spellEnd"/>
            <w:r w:rsidRPr="261392F9">
              <w:rPr>
                <w:rFonts w:ascii="Open Sans" w:eastAsia="Open Sans" w:hAnsi="Open Sans" w:cs="Open Sans"/>
                <w:szCs w:val="20"/>
              </w:rPr>
              <w:t xml:space="preserve"> Debit Amount (R)] × [Product Margin %]</w:t>
            </w:r>
          </w:p>
        </w:tc>
      </w:tr>
    </w:tbl>
    <w:p w14:paraId="7FC3304E" w14:textId="32B28870" w:rsidR="00631106" w:rsidRPr="00F71CBA" w:rsidRDefault="77B2DD71" w:rsidP="3B5D79D8">
      <w:pPr>
        <w:pStyle w:val="Heading2"/>
        <w:numPr>
          <w:ilvl w:val="0"/>
          <w:numId w:val="0"/>
        </w:numPr>
      </w:pPr>
      <w:r w:rsidRPr="4AD7F850">
        <w:t>10.5 BALANCE SHEET EXPOSURE (TIME-</w:t>
      </w:r>
      <w:r w:rsidRPr="7E3EC07F">
        <w:t>Bound,</w:t>
      </w:r>
      <w:r w:rsidRPr="708AA568">
        <w:t xml:space="preserve"> capped)</w:t>
      </w:r>
    </w:p>
    <w:p w14:paraId="5CDAF6FB" w14:textId="3B770714" w:rsidR="00631106" w:rsidRPr="00F71CBA" w:rsidRDefault="77B2DD71" w:rsidP="708AA568">
      <w:pPr>
        <w:spacing w:before="210" w:after="210" w:line="300" w:lineRule="auto"/>
        <w:rPr>
          <w:szCs w:val="20"/>
        </w:rPr>
      </w:pPr>
      <w:proofErr w:type="spellStart"/>
      <w:r w:rsidRPr="552CC4AA">
        <w:rPr>
          <w:szCs w:val="20"/>
        </w:rPr>
        <w:t>Flowguard</w:t>
      </w:r>
      <w:proofErr w:type="spellEnd"/>
      <w:r w:rsidRPr="552CC4AA">
        <w:rPr>
          <w:szCs w:val="20"/>
        </w:rPr>
        <w:t xml:space="preserve"> is designed to </w:t>
      </w:r>
      <w:r w:rsidRPr="552CC4AA">
        <w:rPr>
          <w:b/>
          <w:szCs w:val="20"/>
        </w:rPr>
        <w:t>minimise risk</w:t>
      </w:r>
      <w:r w:rsidRPr="552CC4AA">
        <w:rPr>
          <w:szCs w:val="20"/>
        </w:rPr>
        <w:t xml:space="preserve"> by matching credit to verified, near‑term debit needs:</w:t>
      </w:r>
    </w:p>
    <w:p w14:paraId="6A462CD3" w14:textId="1842BF3F" w:rsidR="00631106" w:rsidRPr="00F71CBA" w:rsidRDefault="77B2DD71" w:rsidP="708AA568">
      <w:pPr>
        <w:pStyle w:val="ListParagraph"/>
        <w:spacing w:before="0" w:after="0" w:line="300" w:lineRule="auto"/>
        <w:rPr>
          <w:szCs w:val="20"/>
        </w:rPr>
      </w:pPr>
      <w:r w:rsidRPr="552CC4AA">
        <w:rPr>
          <w:b/>
          <w:szCs w:val="20"/>
        </w:rPr>
        <w:t>Time‑bound exposure</w:t>
      </w:r>
      <w:r w:rsidRPr="552CC4AA">
        <w:rPr>
          <w:szCs w:val="20"/>
        </w:rPr>
        <w:t xml:space="preserve"> — top‑ups typically last </w:t>
      </w:r>
      <w:r w:rsidRPr="552CC4AA">
        <w:rPr>
          <w:b/>
          <w:szCs w:val="20"/>
        </w:rPr>
        <w:t>24–72 hours</w:t>
      </w:r>
      <w:r w:rsidRPr="552CC4AA">
        <w:rPr>
          <w:szCs w:val="20"/>
        </w:rPr>
        <w:t xml:space="preserve"> until the debit clears.</w:t>
      </w:r>
    </w:p>
    <w:p w14:paraId="7A1C04FF" w14:textId="20E8EF5B" w:rsidR="00631106" w:rsidRPr="00F71CBA" w:rsidRDefault="77B2DD71" w:rsidP="708AA568">
      <w:pPr>
        <w:pStyle w:val="ListParagraph"/>
        <w:spacing w:before="0" w:after="0" w:line="300" w:lineRule="auto"/>
        <w:rPr>
          <w:szCs w:val="20"/>
        </w:rPr>
      </w:pPr>
      <w:r w:rsidRPr="552CC4AA">
        <w:rPr>
          <w:b/>
          <w:szCs w:val="20"/>
        </w:rPr>
        <w:t>Capped amounts</w:t>
      </w:r>
      <w:r w:rsidRPr="552CC4AA">
        <w:rPr>
          <w:szCs w:val="20"/>
        </w:rPr>
        <w:t xml:space="preserve"> — limited to the </w:t>
      </w:r>
      <w:r w:rsidRPr="552CC4AA">
        <w:rPr>
          <w:b/>
          <w:szCs w:val="20"/>
        </w:rPr>
        <w:t>specific shortfall</w:t>
      </w:r>
      <w:r w:rsidRPr="552CC4AA">
        <w:rPr>
          <w:szCs w:val="20"/>
        </w:rPr>
        <w:t xml:space="preserve"> (not full facility drawdowns).</w:t>
      </w:r>
    </w:p>
    <w:p w14:paraId="5FE907C5" w14:textId="3D5462C6" w:rsidR="00631106" w:rsidRPr="00F71CBA" w:rsidRDefault="77B2DD71" w:rsidP="708AA568">
      <w:pPr>
        <w:pStyle w:val="ListParagraph"/>
        <w:spacing w:before="0" w:after="0" w:line="300" w:lineRule="auto"/>
        <w:rPr>
          <w:szCs w:val="20"/>
        </w:rPr>
      </w:pPr>
      <w:r w:rsidRPr="552CC4AA">
        <w:rPr>
          <w:b/>
          <w:szCs w:val="20"/>
        </w:rPr>
        <w:t>Policy limits by channel/merchant</w:t>
      </w:r>
      <w:r w:rsidRPr="552CC4AA">
        <w:rPr>
          <w:szCs w:val="20"/>
        </w:rPr>
        <w:t xml:space="preserve"> — prioritise high‑volume EFT flows first to maximise ROI without expanding risk footprint.</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581657CB">
        <w:trPr>
          <w:trHeight w:val="300"/>
        </w:trPr>
        <w:tc>
          <w:tcPr>
            <w:tcW w:w="11520" w:type="dxa"/>
          </w:tcPr>
          <w:p w14:paraId="63527FF2" w14:textId="24660E09" w:rsidR="77B2DD71" w:rsidRDefault="77B2DD71" w:rsidP="53626866">
            <w:pPr>
              <w:spacing w:after="0"/>
              <w:jc w:val="center"/>
            </w:pPr>
            <w:proofErr w:type="spellStart"/>
            <w:r w:rsidRPr="5E15FE67">
              <w:rPr>
                <w:rFonts w:ascii="Open Sans" w:eastAsia="Open Sans" w:hAnsi="Open Sans" w:cs="Open Sans"/>
                <w:szCs w:val="20"/>
              </w:rPr>
              <w:t>EAD_Flowguard</w:t>
            </w:r>
            <w:proofErr w:type="spellEnd"/>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xml:space="preserve">= Σ [Top-up </w:t>
            </w:r>
            <w:proofErr w:type="spellStart"/>
            <w:r w:rsidRPr="5E15FE67">
              <w:rPr>
                <w:rFonts w:ascii="Open Sans" w:eastAsia="Open Sans" w:hAnsi="Open Sans" w:cs="Open Sans"/>
                <w:szCs w:val="20"/>
              </w:rPr>
              <w:t>Amount_i</w:t>
            </w:r>
            <w:proofErr w:type="spellEnd"/>
            <w:r w:rsidRPr="5E15FE67">
              <w:rPr>
                <w:rFonts w:ascii="Open Sans" w:eastAsia="Open Sans" w:hAnsi="Open Sans" w:cs="Open Sans"/>
                <w:szCs w:val="20"/>
              </w:rPr>
              <w:t xml:space="preserve"> × (</w:t>
            </w:r>
            <w:proofErr w:type="spellStart"/>
            <w:r w:rsidRPr="5E15FE67">
              <w:rPr>
                <w:rFonts w:ascii="Open Sans" w:eastAsia="Open Sans" w:hAnsi="Open Sans" w:cs="Open Sans"/>
                <w:szCs w:val="20"/>
              </w:rPr>
              <w:t>Avg</w:t>
            </w:r>
            <w:proofErr w:type="spellEnd"/>
            <w:r w:rsidRPr="5E15FE67">
              <w:rPr>
                <w:rFonts w:ascii="Open Sans" w:eastAsia="Open Sans" w:hAnsi="Open Sans" w:cs="Open Sans"/>
                <w:szCs w:val="20"/>
              </w:rPr>
              <w:t xml:space="preserve"> Days </w:t>
            </w:r>
            <w:proofErr w:type="spellStart"/>
            <w:r w:rsidRPr="5E15FE67">
              <w:rPr>
                <w:rFonts w:ascii="Open Sans" w:eastAsia="Open Sans" w:hAnsi="Open Sans" w:cs="Open Sans"/>
                <w:szCs w:val="20"/>
              </w:rPr>
              <w:t>Outstanding_i</w:t>
            </w:r>
            <w:proofErr w:type="spellEnd"/>
            <w:r w:rsidRPr="5E15FE67">
              <w:rPr>
                <w:rFonts w:ascii="Open Sans" w:eastAsia="Open Sans" w:hAnsi="Open Sans" w:cs="Open Sans"/>
                <w:szCs w:val="20"/>
              </w:rPr>
              <w:t xml:space="preserve"> / 365)]</w:t>
            </w:r>
          </w:p>
        </w:tc>
      </w:tr>
    </w:tbl>
    <w:p w14:paraId="07196EEF" w14:textId="058BBBC6" w:rsidR="00631106" w:rsidRPr="00F71CBA" w:rsidRDefault="00631106" w:rsidP="708AA568"/>
    <w:p w14:paraId="665EB104" w14:textId="27D88378" w:rsidR="00631106" w:rsidRPr="00F71CBA" w:rsidRDefault="00E753CE" w:rsidP="2623399F">
      <w:r>
        <w:br w:type="page"/>
      </w:r>
    </w:p>
    <w:p w14:paraId="21B2E180" w14:textId="58A78496" w:rsidR="00631106" w:rsidRPr="00F71CBA" w:rsidRDefault="25AAA789" w:rsidP="2623399F">
      <w:pPr>
        <w:pStyle w:val="Heading2"/>
      </w:pPr>
      <w:r>
        <w:lastRenderedPageBreak/>
        <w:t xml:space="preserve">Competitive and strategic </w:t>
      </w:r>
      <w:r w:rsidR="685B34BA">
        <w:t>positioning</w:t>
      </w:r>
      <w:r>
        <w:t xml:space="preserve"> </w:t>
      </w:r>
    </w:p>
    <w:p w14:paraId="570F58BA" w14:textId="129B9AE8" w:rsidR="2623399F" w:rsidRDefault="1244809F" w:rsidP="3BED9DA6">
      <w:pPr>
        <w:spacing w:after="0" w:line="300" w:lineRule="auto"/>
      </w:pPr>
      <w:r>
        <w:t>This section</w:t>
      </w:r>
      <w:r w:rsidR="2CFB9E80">
        <w:t xml:space="preserve"> outlines </w:t>
      </w:r>
      <w:r w:rsidR="7D602351">
        <w:t>why F</w:t>
      </w:r>
      <w:r w:rsidR="7D602351" w:rsidRPr="3BED9DA6">
        <w:rPr>
          <w:rFonts w:ascii="Segoe UI" w:eastAsia="Segoe UI" w:hAnsi="Segoe UI" w:cs="Segoe UI"/>
          <w:sz w:val="21"/>
          <w:szCs w:val="21"/>
        </w:rPr>
        <w:t>lowguard works uniquely well in FNB’s ecosystem because it relies on deep internal data—like customer cash‑flow patterns, debit‑order timing, and credit‑behaviour signals—that only FNB can see and model accurately. Competitors may copy the idea, but they can’t replicate the underlying prediction engine, because their MM tools are surface‑level and lack the integrated forecasting, alerting, and credit‑pathing capabilities FNB already has. By solving a major customer pain point proactively, Flowguard creates a level of daily usefulness that strengthens loyalty and makes FNB significantly harder to replace.</w:t>
      </w:r>
    </w:p>
    <w:p w14:paraId="46C90A1D" w14:textId="5CA98C34" w:rsidR="2623399F" w:rsidRDefault="1244809F" w:rsidP="3BED9DA6">
      <w:pPr>
        <w:pStyle w:val="Heading2"/>
        <w:numPr>
          <w:ilvl w:val="0"/>
          <w:numId w:val="0"/>
        </w:numPr>
      </w:pPr>
      <w:r>
        <w:t>11.1</w:t>
      </w:r>
      <w:r w:rsidR="2D0C9371">
        <w:t xml:space="preserve"> Flowguard relies on data that only FNB has</w:t>
      </w:r>
    </w:p>
    <w:p w14:paraId="5AAAA4A8" w14:textId="481346FF" w:rsidR="2623399F" w:rsidRDefault="2D0C9371" w:rsidP="3BED9DA6">
      <w:r>
        <w:t>Flowguard needs deep, fine-grained visibility into:</w:t>
      </w:r>
    </w:p>
    <w:p w14:paraId="666B1A62" w14:textId="3A3C45B8" w:rsidR="2623399F" w:rsidRDefault="2D0C9371" w:rsidP="3BED9DA6">
      <w:pPr>
        <w:pStyle w:val="ListParagraph"/>
        <w:rPr>
          <w:szCs w:val="20"/>
        </w:rPr>
      </w:pPr>
      <w:r w:rsidRPr="3BED9DA6">
        <w:rPr>
          <w:szCs w:val="20"/>
        </w:rPr>
        <w:t>Customers' daily cash-flow patterns</w:t>
      </w:r>
    </w:p>
    <w:p w14:paraId="1CAC0A56" w14:textId="250D04D0" w:rsidR="2623399F" w:rsidRDefault="2D0C9371" w:rsidP="3BED9DA6">
      <w:pPr>
        <w:pStyle w:val="ListParagraph"/>
        <w:rPr>
          <w:szCs w:val="20"/>
        </w:rPr>
      </w:pPr>
      <w:r w:rsidRPr="3BED9DA6">
        <w:rPr>
          <w:szCs w:val="20"/>
        </w:rPr>
        <w:t>Debit-order timing across rails</w:t>
      </w:r>
    </w:p>
    <w:p w14:paraId="7D63A693" w14:textId="7C34EADB" w:rsidR="2623399F" w:rsidRDefault="2D0C9371" w:rsidP="3BED9DA6">
      <w:pPr>
        <w:pStyle w:val="ListParagraph"/>
        <w:rPr>
          <w:szCs w:val="20"/>
        </w:rPr>
      </w:pPr>
      <w:r w:rsidRPr="3BED9DA6">
        <w:rPr>
          <w:szCs w:val="20"/>
        </w:rPr>
        <w:t>Balance trajectories and volatility</w:t>
      </w:r>
    </w:p>
    <w:p w14:paraId="782D48F6" w14:textId="1A0BF7C6" w:rsidR="2623399F" w:rsidRDefault="2D0C9371" w:rsidP="3BED9DA6">
      <w:pPr>
        <w:pStyle w:val="ListParagraph"/>
        <w:rPr>
          <w:szCs w:val="20"/>
        </w:rPr>
      </w:pPr>
      <w:r w:rsidRPr="3BED9DA6">
        <w:rPr>
          <w:szCs w:val="20"/>
        </w:rPr>
        <w:t>Salary deposits and spending patterns</w:t>
      </w:r>
    </w:p>
    <w:p w14:paraId="45C9399A" w14:textId="5FEDFC50" w:rsidR="2623399F" w:rsidRDefault="2D0C9371" w:rsidP="3BED9DA6">
      <w:pPr>
        <w:pStyle w:val="ListParagraph"/>
        <w:rPr>
          <w:szCs w:val="20"/>
        </w:rPr>
      </w:pPr>
      <w:r w:rsidRPr="3BED9DA6">
        <w:rPr>
          <w:szCs w:val="20"/>
        </w:rPr>
        <w:t>Credit facility utilisation</w:t>
      </w:r>
    </w:p>
    <w:p w14:paraId="68A95E22" w14:textId="4D751C25" w:rsidR="2623399F" w:rsidRDefault="2D0C9371" w:rsidP="3BED9DA6">
      <w:pPr>
        <w:rPr>
          <w:szCs w:val="20"/>
        </w:rPr>
      </w:pPr>
      <w:r w:rsidRPr="3BED9DA6">
        <w:rPr>
          <w:szCs w:val="20"/>
        </w:rPr>
        <w:t>These signals live inside FNB’s core ecosystem.</w:t>
      </w:r>
    </w:p>
    <w:p w14:paraId="5AF15459" w14:textId="566A64AA" w:rsidR="2623399F" w:rsidRDefault="2D0C9371" w:rsidP="3BED9DA6">
      <w:pPr>
        <w:rPr>
          <w:szCs w:val="20"/>
        </w:rPr>
      </w:pPr>
      <w:r w:rsidRPr="3BED9DA6">
        <w:rPr>
          <w:szCs w:val="20"/>
        </w:rPr>
        <w:t xml:space="preserve">Because the model learns from </w:t>
      </w:r>
      <w:r w:rsidRPr="3BED9DA6">
        <w:rPr>
          <w:i/>
          <w:iCs/>
          <w:szCs w:val="20"/>
        </w:rPr>
        <w:t xml:space="preserve">FNB-specific </w:t>
      </w:r>
      <w:r w:rsidRPr="3BED9DA6">
        <w:rPr>
          <w:szCs w:val="20"/>
        </w:rPr>
        <w:t>behaviour, accuracy is tied directly to FNB’s environment.</w:t>
      </w:r>
    </w:p>
    <w:p w14:paraId="42DCAB5F" w14:textId="7639A6E6" w:rsidR="2623399F" w:rsidRDefault="2D0C9371" w:rsidP="3BED9DA6">
      <w:pPr>
        <w:rPr>
          <w:szCs w:val="20"/>
        </w:rPr>
      </w:pPr>
      <w:r w:rsidRPr="3BED9DA6">
        <w:rPr>
          <w:szCs w:val="20"/>
        </w:rPr>
        <w:t>Competitors cannot access our behavioural data, so even if they copy the concept, they cannot directly copy the capability.</w:t>
      </w:r>
    </w:p>
    <w:p w14:paraId="372EB3A2" w14:textId="11424334" w:rsidR="2623399F" w:rsidRDefault="2D0C9371" w:rsidP="3BED9DA6">
      <w:pPr>
        <w:pStyle w:val="Heading2"/>
        <w:numPr>
          <w:ilvl w:val="0"/>
          <w:numId w:val="0"/>
        </w:numPr>
      </w:pPr>
      <w:r>
        <w:t>11.2 FNB ALREADY HAS THE BUILDING BLOCKS – THE PRODUCT FITS NATURALLY</w:t>
      </w:r>
    </w:p>
    <w:p w14:paraId="01DD4DE3" w14:textId="1E096FF2" w:rsidR="2623399F" w:rsidRDefault="41C78FE7" w:rsidP="3BED9DA6">
      <w:r>
        <w:t>FNB has:</w:t>
      </w:r>
    </w:p>
    <w:p w14:paraId="7803DDB0" w14:textId="5AAFC2A9" w:rsidR="2623399F" w:rsidRDefault="41C78FE7" w:rsidP="3BED9DA6">
      <w:pPr>
        <w:pStyle w:val="ListParagraph"/>
        <w:rPr>
          <w:szCs w:val="20"/>
        </w:rPr>
      </w:pPr>
      <w:r w:rsidRPr="3BED9DA6">
        <w:rPr>
          <w:b/>
          <w:bCs/>
          <w:szCs w:val="20"/>
        </w:rPr>
        <w:t>InContact</w:t>
      </w:r>
      <w:r w:rsidRPr="3BED9DA6">
        <w:rPr>
          <w:szCs w:val="20"/>
        </w:rPr>
        <w:t xml:space="preserve"> (real-time alerts)</w:t>
      </w:r>
    </w:p>
    <w:p w14:paraId="36363A19" w14:textId="52E53CC0" w:rsidR="2623399F" w:rsidRDefault="41C78FE7" w:rsidP="3BED9DA6">
      <w:pPr>
        <w:pStyle w:val="ListParagraph"/>
        <w:rPr>
          <w:szCs w:val="20"/>
        </w:rPr>
      </w:pPr>
      <w:r w:rsidRPr="3BED9DA6">
        <w:rPr>
          <w:b/>
          <w:bCs/>
          <w:szCs w:val="20"/>
        </w:rPr>
        <w:t>Nav&gt;&gt;Money</w:t>
      </w:r>
      <w:r w:rsidRPr="3BED9DA6">
        <w:rPr>
          <w:szCs w:val="20"/>
        </w:rPr>
        <w:t xml:space="preserve"> (Budgeting + My Available Funds)</w:t>
      </w:r>
    </w:p>
    <w:p w14:paraId="118BC5C8" w14:textId="67ECA856" w:rsidR="2623399F" w:rsidRDefault="41C78FE7" w:rsidP="3BED9DA6">
      <w:pPr>
        <w:pStyle w:val="ListParagraph"/>
        <w:rPr>
          <w:b/>
          <w:bCs/>
          <w:szCs w:val="20"/>
        </w:rPr>
      </w:pPr>
      <w:r w:rsidRPr="3BED9DA6">
        <w:rPr>
          <w:b/>
          <w:bCs/>
          <w:szCs w:val="20"/>
        </w:rPr>
        <w:t>Rich transactional history</w:t>
      </w:r>
    </w:p>
    <w:p w14:paraId="784373B9" w14:textId="7CF134B2" w:rsidR="2623399F" w:rsidRDefault="41C78FE7" w:rsidP="3BED9DA6">
      <w:pPr>
        <w:pStyle w:val="ListParagraph"/>
        <w:rPr>
          <w:b/>
          <w:bCs/>
          <w:szCs w:val="20"/>
        </w:rPr>
      </w:pPr>
      <w:r w:rsidRPr="3BED9DA6">
        <w:rPr>
          <w:b/>
          <w:bCs/>
          <w:szCs w:val="20"/>
        </w:rPr>
        <w:t>Credit rails (temp loans, overdrafts, credit card)</w:t>
      </w:r>
    </w:p>
    <w:p w14:paraId="3B7A9D31" w14:textId="7FCAFA08" w:rsidR="2623399F" w:rsidRDefault="41C78FE7" w:rsidP="3BED9DA6">
      <w:pPr>
        <w:pStyle w:val="ListParagraph"/>
        <w:rPr>
          <w:b/>
          <w:bCs/>
          <w:szCs w:val="20"/>
        </w:rPr>
      </w:pPr>
      <w:r w:rsidRPr="3BED9DA6">
        <w:rPr>
          <w:b/>
          <w:bCs/>
          <w:szCs w:val="20"/>
        </w:rPr>
        <w:t>Advanced internal data science infrastructure</w:t>
      </w:r>
    </w:p>
    <w:p w14:paraId="4A455F1A" w14:textId="13D551DD" w:rsidR="2623399F" w:rsidRDefault="41C78FE7" w:rsidP="3BED9DA6">
      <w:pPr>
        <w:rPr>
          <w:szCs w:val="20"/>
        </w:rPr>
      </w:pPr>
      <w:r w:rsidRPr="3BED9DA6">
        <w:rPr>
          <w:szCs w:val="20"/>
        </w:rPr>
        <w:t>Flowguard uses all four in one integrated loop:</w:t>
      </w:r>
    </w:p>
    <w:p w14:paraId="3976575B" w14:textId="59791079" w:rsidR="2623399F" w:rsidRDefault="205F1853" w:rsidP="3BED9DA6">
      <w:pPr>
        <w:rPr>
          <w:b/>
          <w:bCs/>
          <w:szCs w:val="20"/>
        </w:rPr>
      </w:pPr>
      <w:r w:rsidRPr="3BED9DA6">
        <w:rPr>
          <w:szCs w:val="20"/>
        </w:rPr>
        <w:t xml:space="preserve">In the case of debit orders: </w:t>
      </w:r>
      <w:r w:rsidRPr="3BED9DA6">
        <w:rPr>
          <w:b/>
          <w:bCs/>
          <w:szCs w:val="20"/>
        </w:rPr>
        <w:t>Predicts debit-order risk --&gt; alerts the customer</w:t>
      </w:r>
      <w:r w:rsidR="2376FADC" w:rsidRPr="3BED9DA6">
        <w:rPr>
          <w:b/>
          <w:bCs/>
          <w:szCs w:val="20"/>
        </w:rPr>
        <w:t xml:space="preserve"> --&gt; offer right funding option --&gt; ensures debit order success</w:t>
      </w:r>
      <w:r w:rsidR="53B6EB76" w:rsidRPr="3BED9DA6">
        <w:rPr>
          <w:b/>
          <w:bCs/>
          <w:szCs w:val="20"/>
        </w:rPr>
        <w:t>.</w:t>
      </w:r>
    </w:p>
    <w:p w14:paraId="675D4295" w14:textId="18DF099C" w:rsidR="2623399F" w:rsidRDefault="53B6EB76" w:rsidP="3BED9DA6">
      <w:pPr>
        <w:rPr>
          <w:szCs w:val="20"/>
        </w:rPr>
      </w:pPr>
      <w:r w:rsidRPr="3BED9DA6">
        <w:rPr>
          <w:szCs w:val="20"/>
        </w:rPr>
        <w:t>No other bank has this combination of forecasting + alerting + credit rails already working together.</w:t>
      </w:r>
    </w:p>
    <w:p w14:paraId="6FC93252" w14:textId="0C59452E" w:rsidR="2623399F" w:rsidRDefault="2623399F" w:rsidP="3BED9DA6">
      <w:pPr>
        <w:rPr>
          <w:szCs w:val="20"/>
        </w:rPr>
      </w:pPr>
    </w:p>
    <w:p w14:paraId="6B216E9B" w14:textId="4F80300E" w:rsidR="2623399F" w:rsidRDefault="6EFE453F" w:rsidP="3BED9DA6">
      <w:pPr>
        <w:pStyle w:val="Heading2"/>
        <w:numPr>
          <w:ilvl w:val="0"/>
          <w:numId w:val="0"/>
        </w:numPr>
        <w:rPr>
          <w:sz w:val="20"/>
          <w:szCs w:val="20"/>
        </w:rPr>
      </w:pPr>
      <w:r>
        <w:lastRenderedPageBreak/>
        <w:t>11.3 OTHER BANKS FOCUS ON VISIBILITY, NOT PREDICTION</w:t>
      </w:r>
    </w:p>
    <w:p w14:paraId="0865164A" w14:textId="5A662A7C" w:rsidR="2623399F" w:rsidRDefault="4BE0E47F" w:rsidP="3BED9DA6">
      <w:pPr>
        <w:spacing w:after="0" w:line="300" w:lineRule="auto"/>
        <w:rPr>
          <w:szCs w:val="20"/>
        </w:rPr>
      </w:pPr>
      <w:r w:rsidRPr="3BED9DA6">
        <w:rPr>
          <w:szCs w:val="20"/>
        </w:rPr>
        <w:t>Flowguard builds on FNB’s already strong money‑management ecosystem by adding a predictive layer that anticipates debit‑order risks before they happen, turning existing tools like My Available Funds and InContact into a proactive safety net. By integrating debit‑order forecasting with real‑time alerts and seamless access to funding options, FNB can offer customers a more complete and empowered way to manage their cashflow. This added predictive intelligence elevates the overall banking experience, making FNB even more indispensable in customers’ daily financial routines.</w:t>
      </w:r>
    </w:p>
    <w:p w14:paraId="4FE0C4ED" w14:textId="1150B52D" w:rsidR="2623399F" w:rsidRDefault="2623399F" w:rsidP="3BED9DA6"/>
    <w:p w14:paraId="4C54096F" w14:textId="4F86492A" w:rsidR="2623399F" w:rsidRDefault="775827F5" w:rsidP="3BED9DA6">
      <w:pPr>
        <w:pStyle w:val="Heading2"/>
        <w:numPr>
          <w:ilvl w:val="0"/>
          <w:numId w:val="0"/>
        </w:numPr>
      </w:pPr>
      <w:r>
        <w:t>11.4 FLOWGUARD CREATES Ecosystem LOCK-IN THROUGH Usefulness – NOT Stickiness</w:t>
      </w:r>
    </w:p>
    <w:p w14:paraId="1EFD18CE" w14:textId="4ACE7396" w:rsidR="2623399F" w:rsidRDefault="7F74BD8D" w:rsidP="3BED9DA6">
      <w:pPr>
        <w:spacing w:before="210" w:after="210" w:line="300" w:lineRule="auto"/>
        <w:rPr>
          <w:szCs w:val="20"/>
        </w:rPr>
      </w:pPr>
      <w:r w:rsidRPr="3BED9DA6">
        <w:rPr>
          <w:szCs w:val="20"/>
        </w:rPr>
        <w:t>Once customers experience:</w:t>
      </w:r>
    </w:p>
    <w:p w14:paraId="22C6ED31" w14:textId="30DB9B77" w:rsidR="2623399F" w:rsidRDefault="7F74BD8D" w:rsidP="3BED9DA6">
      <w:pPr>
        <w:pStyle w:val="ListParagraph"/>
        <w:spacing w:before="0" w:after="0" w:line="300" w:lineRule="auto"/>
        <w:rPr>
          <w:szCs w:val="20"/>
        </w:rPr>
      </w:pPr>
      <w:r w:rsidRPr="3BED9DA6">
        <w:rPr>
          <w:szCs w:val="20"/>
        </w:rPr>
        <w:t>early warnings of upcoming failures</w:t>
      </w:r>
    </w:p>
    <w:p w14:paraId="29E4FD97" w14:textId="38D8A274" w:rsidR="2623399F" w:rsidRDefault="7F74BD8D" w:rsidP="3BED9DA6">
      <w:pPr>
        <w:pStyle w:val="ListParagraph"/>
        <w:spacing w:before="0" w:after="0" w:line="300" w:lineRule="auto"/>
        <w:rPr>
          <w:szCs w:val="20"/>
        </w:rPr>
      </w:pPr>
      <w:r w:rsidRPr="3BED9DA6">
        <w:rPr>
          <w:szCs w:val="20"/>
        </w:rPr>
        <w:t>predicted future balances</w:t>
      </w:r>
    </w:p>
    <w:p w14:paraId="50B86746" w14:textId="4E807C14" w:rsidR="2623399F" w:rsidRDefault="7F74BD8D" w:rsidP="3BED9DA6">
      <w:pPr>
        <w:pStyle w:val="ListParagraph"/>
        <w:spacing w:before="0" w:after="0" w:line="300" w:lineRule="auto"/>
        <w:rPr>
          <w:szCs w:val="20"/>
        </w:rPr>
      </w:pPr>
      <w:r w:rsidRPr="3BED9DA6">
        <w:rPr>
          <w:szCs w:val="20"/>
        </w:rPr>
        <w:t xml:space="preserve">personalised credit paths </w:t>
      </w:r>
      <w:bookmarkStart w:id="2" w:name="_Int_q2R5AFk0"/>
      <w:proofErr w:type="gramStart"/>
      <w:r w:rsidRPr="3BED9DA6">
        <w:rPr>
          <w:szCs w:val="20"/>
        </w:rPr>
        <w:t>at the moment</w:t>
      </w:r>
      <w:bookmarkEnd w:id="2"/>
      <w:proofErr w:type="gramEnd"/>
      <w:r w:rsidRPr="3BED9DA6">
        <w:rPr>
          <w:szCs w:val="20"/>
        </w:rPr>
        <w:t xml:space="preserve"> of need</w:t>
      </w:r>
    </w:p>
    <w:p w14:paraId="639E2388" w14:textId="4F6B7502" w:rsidR="2623399F" w:rsidRDefault="7F74BD8D" w:rsidP="3BED9DA6">
      <w:pPr>
        <w:spacing w:before="210" w:after="210" w:line="300" w:lineRule="auto"/>
        <w:rPr>
          <w:szCs w:val="20"/>
        </w:rPr>
      </w:pPr>
      <w:r w:rsidRPr="3BED9DA6">
        <w:rPr>
          <w:szCs w:val="20"/>
        </w:rPr>
        <w:t xml:space="preserve">Flowguard becomes something they </w:t>
      </w:r>
      <w:r w:rsidRPr="3BED9DA6">
        <w:rPr>
          <w:b/>
          <w:bCs/>
          <w:szCs w:val="20"/>
        </w:rPr>
        <w:t>depend on</w:t>
      </w:r>
      <w:r w:rsidRPr="3BED9DA6">
        <w:rPr>
          <w:szCs w:val="20"/>
        </w:rPr>
        <w:t>, not something they “check”.</w:t>
      </w:r>
    </w:p>
    <w:p w14:paraId="534F63E5" w14:textId="014D6102" w:rsidR="2623399F" w:rsidRDefault="7F74BD8D" w:rsidP="3BED9DA6">
      <w:pPr>
        <w:spacing w:before="210" w:after="210" w:line="300" w:lineRule="auto"/>
        <w:rPr>
          <w:szCs w:val="20"/>
        </w:rPr>
      </w:pPr>
      <w:r w:rsidRPr="3BED9DA6">
        <w:rPr>
          <w:szCs w:val="20"/>
        </w:rPr>
        <w:t xml:space="preserve">A customer who avoids fees, stress, and failed debit orders </w:t>
      </w:r>
      <w:r w:rsidRPr="3BED9DA6">
        <w:rPr>
          <w:b/>
          <w:bCs/>
          <w:szCs w:val="20"/>
        </w:rPr>
        <w:t>because of FNB</w:t>
      </w:r>
      <w:r w:rsidRPr="3BED9DA6">
        <w:rPr>
          <w:szCs w:val="20"/>
        </w:rPr>
        <w:t xml:space="preserve"> becomes significantly less likely to leave, because the benefit is tied to:</w:t>
      </w:r>
    </w:p>
    <w:p w14:paraId="57FF72C7" w14:textId="7FF83962" w:rsidR="2623399F" w:rsidRDefault="7F74BD8D" w:rsidP="3BED9DA6">
      <w:pPr>
        <w:pStyle w:val="ListParagraph"/>
        <w:spacing w:before="0" w:after="0" w:line="300" w:lineRule="auto"/>
        <w:rPr>
          <w:szCs w:val="20"/>
        </w:rPr>
      </w:pPr>
      <w:r w:rsidRPr="3BED9DA6">
        <w:rPr>
          <w:szCs w:val="20"/>
        </w:rPr>
        <w:t>their FNB income behaviour</w:t>
      </w:r>
    </w:p>
    <w:p w14:paraId="55091E8E" w14:textId="47FB28EA" w:rsidR="2623399F" w:rsidRDefault="7F74BD8D" w:rsidP="3BED9DA6">
      <w:pPr>
        <w:pStyle w:val="ListParagraph"/>
        <w:spacing w:before="0" w:after="0" w:line="300" w:lineRule="auto"/>
        <w:rPr>
          <w:szCs w:val="20"/>
        </w:rPr>
      </w:pPr>
      <w:r w:rsidRPr="3BED9DA6">
        <w:rPr>
          <w:szCs w:val="20"/>
        </w:rPr>
        <w:t>their FNB debit‑order patterns</w:t>
      </w:r>
    </w:p>
    <w:p w14:paraId="65F839D4" w14:textId="6E1DF119" w:rsidR="2623399F" w:rsidRDefault="7F74BD8D" w:rsidP="3BED9DA6">
      <w:pPr>
        <w:pStyle w:val="ListParagraph"/>
        <w:spacing w:before="0" w:after="0" w:line="300" w:lineRule="auto"/>
        <w:rPr>
          <w:szCs w:val="20"/>
        </w:rPr>
      </w:pPr>
      <w:r w:rsidRPr="3BED9DA6">
        <w:rPr>
          <w:szCs w:val="20"/>
        </w:rPr>
        <w:t>their FNB credit products</w:t>
      </w:r>
    </w:p>
    <w:p w14:paraId="38F32275" w14:textId="5D8F3251" w:rsidR="2623399F" w:rsidRDefault="7F74BD8D" w:rsidP="3BED9DA6">
      <w:pPr>
        <w:pStyle w:val="ListParagraph"/>
        <w:spacing w:before="0" w:after="0" w:line="300" w:lineRule="auto"/>
        <w:rPr>
          <w:szCs w:val="20"/>
        </w:rPr>
      </w:pPr>
      <w:r w:rsidRPr="3BED9DA6">
        <w:rPr>
          <w:szCs w:val="20"/>
        </w:rPr>
        <w:t>their FNB notification stream</w:t>
      </w:r>
    </w:p>
    <w:p w14:paraId="53A8C1AE" w14:textId="22FE1175" w:rsidR="2623399F" w:rsidRDefault="7F74BD8D" w:rsidP="3BED9DA6">
      <w:pPr>
        <w:pStyle w:val="ListParagraph"/>
        <w:spacing w:before="0" w:after="0" w:line="300" w:lineRule="auto"/>
        <w:rPr>
          <w:szCs w:val="20"/>
        </w:rPr>
      </w:pPr>
      <w:r w:rsidRPr="3BED9DA6">
        <w:rPr>
          <w:szCs w:val="20"/>
        </w:rPr>
        <w:t>their FNB cash‑flow data</w:t>
      </w:r>
    </w:p>
    <w:p w14:paraId="309C037E" w14:textId="44F7D32F" w:rsidR="2623399F" w:rsidRDefault="7F74BD8D" w:rsidP="3BED9DA6">
      <w:pPr>
        <w:spacing w:before="210" w:after="210" w:line="300" w:lineRule="auto"/>
        <w:rPr>
          <w:szCs w:val="20"/>
        </w:rPr>
      </w:pPr>
      <w:r w:rsidRPr="3BED9DA6">
        <w:rPr>
          <w:szCs w:val="20"/>
        </w:rPr>
        <w:t>None of this transfer cleanly if they move banks.</w:t>
      </w:r>
    </w:p>
    <w:p w14:paraId="11AB8E8C" w14:textId="272734A5" w:rsidR="2623399F" w:rsidRDefault="5FC4233B" w:rsidP="3BED9DA6">
      <w:pPr>
        <w:pStyle w:val="Heading2"/>
        <w:numPr>
          <w:ilvl w:val="0"/>
          <w:numId w:val="0"/>
        </w:numPr>
      </w:pPr>
      <w:r w:rsidRPr="3BED9DA6">
        <w:t xml:space="preserve">11.5 </w:t>
      </w:r>
      <w:r w:rsidR="5D15338E" w:rsidRPr="3BED9DA6">
        <w:t>Competitors CAN COPY THE Idea, but not the execution</w:t>
      </w:r>
    </w:p>
    <w:p w14:paraId="5CE71CF4" w14:textId="2B24452C" w:rsidR="2623399F" w:rsidRDefault="05AA491E" w:rsidP="3BED9DA6">
      <w:pPr>
        <w:spacing w:before="210" w:after="210" w:line="300" w:lineRule="auto"/>
        <w:rPr>
          <w:szCs w:val="20"/>
        </w:rPr>
      </w:pPr>
      <w:r w:rsidRPr="3BED9DA6">
        <w:rPr>
          <w:szCs w:val="20"/>
        </w:rPr>
        <w:t>They would need to rebuild:</w:t>
      </w:r>
    </w:p>
    <w:p w14:paraId="60D03443" w14:textId="7A70794E" w:rsidR="2623399F" w:rsidRDefault="05AA491E" w:rsidP="3BED9DA6">
      <w:pPr>
        <w:pStyle w:val="ListParagraph"/>
        <w:spacing w:before="0" w:after="0" w:line="300" w:lineRule="auto"/>
        <w:rPr>
          <w:szCs w:val="20"/>
        </w:rPr>
      </w:pPr>
      <w:r w:rsidRPr="3BED9DA6">
        <w:rPr>
          <w:szCs w:val="20"/>
        </w:rPr>
        <w:t>predictive balance modelling</w:t>
      </w:r>
    </w:p>
    <w:p w14:paraId="5F5EFA5F" w14:textId="070CDBA5" w:rsidR="2623399F" w:rsidRDefault="05AA491E" w:rsidP="3BED9DA6">
      <w:pPr>
        <w:pStyle w:val="ListParagraph"/>
        <w:spacing w:before="0" w:after="0" w:line="300" w:lineRule="auto"/>
        <w:rPr>
          <w:szCs w:val="20"/>
        </w:rPr>
      </w:pPr>
      <w:r w:rsidRPr="3BED9DA6">
        <w:rPr>
          <w:szCs w:val="20"/>
        </w:rPr>
        <w:t>debit-order risk scoring</w:t>
      </w:r>
    </w:p>
    <w:p w14:paraId="6578773D" w14:textId="226196C2" w:rsidR="2623399F" w:rsidRDefault="05AA491E" w:rsidP="3BED9DA6">
      <w:pPr>
        <w:pStyle w:val="ListParagraph"/>
        <w:spacing w:before="0" w:after="0" w:line="300" w:lineRule="auto"/>
        <w:rPr>
          <w:szCs w:val="20"/>
        </w:rPr>
      </w:pPr>
      <w:r w:rsidRPr="3BED9DA6">
        <w:rPr>
          <w:szCs w:val="20"/>
        </w:rPr>
        <w:t>real-time shortfall simulation</w:t>
      </w:r>
    </w:p>
    <w:p w14:paraId="066C13AB" w14:textId="5B64F86D" w:rsidR="2623399F" w:rsidRDefault="05AA491E" w:rsidP="3BED9DA6">
      <w:pPr>
        <w:pStyle w:val="ListParagraph"/>
        <w:spacing w:before="0" w:after="0" w:line="300" w:lineRule="auto"/>
        <w:rPr>
          <w:szCs w:val="20"/>
        </w:rPr>
      </w:pPr>
      <w:r w:rsidRPr="3BED9DA6">
        <w:rPr>
          <w:szCs w:val="20"/>
        </w:rPr>
        <w:t>credit decisioning integration</w:t>
      </w:r>
    </w:p>
    <w:p w14:paraId="73164ABC" w14:textId="07C290EF" w:rsidR="2623399F" w:rsidRDefault="05AA491E" w:rsidP="3BED9DA6">
      <w:pPr>
        <w:pStyle w:val="ListParagraph"/>
        <w:spacing w:before="0" w:after="0" w:line="300" w:lineRule="auto"/>
        <w:rPr>
          <w:szCs w:val="20"/>
        </w:rPr>
      </w:pPr>
      <w:r w:rsidRPr="3BED9DA6">
        <w:rPr>
          <w:szCs w:val="20"/>
        </w:rPr>
        <w:t>notification‑system integration</w:t>
      </w:r>
    </w:p>
    <w:p w14:paraId="3E3074E8" w14:textId="2870BA20" w:rsidR="2623399F" w:rsidRDefault="05AA491E" w:rsidP="3BED9DA6">
      <w:pPr>
        <w:pStyle w:val="ListParagraph"/>
        <w:spacing w:before="0" w:after="0" w:line="300" w:lineRule="auto"/>
        <w:rPr>
          <w:szCs w:val="20"/>
        </w:rPr>
      </w:pPr>
      <w:r w:rsidRPr="3BED9DA6">
        <w:rPr>
          <w:szCs w:val="20"/>
        </w:rPr>
        <w:t>risk and affordability guardrails</w:t>
      </w:r>
    </w:p>
    <w:p w14:paraId="598CC0B1" w14:textId="0435AE6F" w:rsidR="2623399F" w:rsidRDefault="05AA491E" w:rsidP="3BED9DA6">
      <w:pPr>
        <w:spacing w:before="210" w:after="210" w:line="300" w:lineRule="auto"/>
        <w:rPr>
          <w:szCs w:val="20"/>
        </w:rPr>
      </w:pPr>
      <w:r w:rsidRPr="3BED9DA6">
        <w:rPr>
          <w:szCs w:val="20"/>
        </w:rPr>
        <w:t>These require years of internal data, regulatory alignment, and system redesign.</w:t>
      </w:r>
      <w:r w:rsidR="62F1B38A" w:rsidRPr="3BED9DA6">
        <w:rPr>
          <w:szCs w:val="20"/>
        </w:rPr>
        <w:t xml:space="preserve"> </w:t>
      </w:r>
      <w:r w:rsidRPr="3BED9DA6">
        <w:rPr>
          <w:szCs w:val="20"/>
        </w:rPr>
        <w:t>In practice, most banks struggle just to unify their MM tools and notifications.</w:t>
      </w:r>
      <w:r w:rsidR="789E70DD" w:rsidRPr="3BED9DA6">
        <w:rPr>
          <w:szCs w:val="20"/>
        </w:rPr>
        <w:t xml:space="preserve"> </w:t>
      </w:r>
      <w:r w:rsidRPr="3BED9DA6">
        <w:rPr>
          <w:szCs w:val="20"/>
        </w:rPr>
        <w:t xml:space="preserve">Flowguard is a </w:t>
      </w:r>
      <w:r w:rsidRPr="3BED9DA6">
        <w:rPr>
          <w:b/>
          <w:bCs/>
          <w:szCs w:val="20"/>
        </w:rPr>
        <w:t>multi‑layer system</w:t>
      </w:r>
      <w:r w:rsidRPr="3BED9DA6">
        <w:rPr>
          <w:szCs w:val="20"/>
        </w:rPr>
        <w:t>, not a feature.</w:t>
      </w:r>
    </w:p>
    <w:p w14:paraId="7CF00CE7" w14:textId="54E55F39" w:rsidR="2623399F" w:rsidRDefault="2623399F" w:rsidP="3BED9DA6"/>
    <w:p w14:paraId="5481BA4B" w14:textId="00FC4BD5" w:rsidR="001726C3" w:rsidRPr="00F71CBA" w:rsidRDefault="4B4A63CF" w:rsidP="3BED9DA6">
      <w:pPr>
        <w:pStyle w:val="Heading1"/>
      </w:pPr>
      <w:r>
        <w:lastRenderedPageBreak/>
        <w:t>0</w:t>
      </w:r>
      <w:r w:rsidR="76B86698">
        <w:t>3</w:t>
      </w:r>
    </w:p>
    <w:p w14:paraId="0FD4ADF5" w14:textId="77777777" w:rsidR="00631106" w:rsidRPr="00F71CBA" w:rsidRDefault="00631106" w:rsidP="001726C3">
      <w:pPr>
        <w:pStyle w:val="Heading2"/>
      </w:pPr>
      <w:r w:rsidRPr="00F71CBA">
        <w:t>roadmap</w:t>
      </w:r>
    </w:p>
    <w:p w14:paraId="4D21CF27" w14:textId="73B106E2" w:rsidR="0058258A" w:rsidRPr="00F71CBA" w:rsidRDefault="0058258A" w:rsidP="0058258A">
      <w:r w:rsidRPr="00F71CBA">
        <w:t>Phased rollout:</w:t>
      </w:r>
    </w:p>
    <w:p w14:paraId="2EFE1FC0" w14:textId="7B0C159C" w:rsidR="0058258A" w:rsidRPr="00F71CBA" w:rsidRDefault="0058258A" w:rsidP="00C308C9">
      <w:pPr>
        <w:pStyle w:val="ListParagraph"/>
        <w:numPr>
          <w:ilvl w:val="0"/>
          <w:numId w:val="7"/>
        </w:numPr>
      </w:pPr>
      <w:r w:rsidRPr="00F71CBA">
        <w:t>Phase 1</w:t>
      </w:r>
    </w:p>
    <w:p w14:paraId="4A372D2C" w14:textId="19A5F9EF" w:rsidR="0058258A" w:rsidRPr="00F71CBA" w:rsidRDefault="0058258A" w:rsidP="00C308C9">
      <w:pPr>
        <w:pStyle w:val="ListParagraph"/>
        <w:numPr>
          <w:ilvl w:val="0"/>
          <w:numId w:val="7"/>
        </w:numPr>
      </w:pPr>
      <w:r w:rsidRPr="00F71CBA">
        <w:t>Phase 2</w:t>
      </w:r>
    </w:p>
    <w:p w14:paraId="6B930F88" w14:textId="4A985AD2" w:rsidR="0058258A" w:rsidRPr="00F71CBA" w:rsidRDefault="0058258A" w:rsidP="00C308C9">
      <w:pPr>
        <w:pStyle w:val="ListParagraph"/>
        <w:numPr>
          <w:ilvl w:val="0"/>
          <w:numId w:val="7"/>
        </w:numPr>
      </w:pPr>
      <w:r w:rsidRPr="00F71CBA">
        <w:t>Phase 3</w:t>
      </w:r>
    </w:p>
    <w:p w14:paraId="24BB506B" w14:textId="1296CB91" w:rsidR="0058258A" w:rsidRPr="00F71CBA" w:rsidRDefault="0058258A" w:rsidP="0058258A">
      <w:r w:rsidRPr="00F71CBA">
        <w:t>Include:</w:t>
      </w:r>
    </w:p>
    <w:p w14:paraId="0B51CFF6" w14:textId="3E0C4069" w:rsidR="0058258A" w:rsidRPr="00F71CBA" w:rsidRDefault="0058258A" w:rsidP="00C308C9">
      <w:pPr>
        <w:pStyle w:val="ListParagraph"/>
        <w:numPr>
          <w:ilvl w:val="0"/>
          <w:numId w:val="8"/>
        </w:numPr>
      </w:pPr>
      <w:r w:rsidRPr="00F71CBA">
        <w:t>What is reused</w:t>
      </w:r>
    </w:p>
    <w:p w14:paraId="310C601B" w14:textId="5CA3D0CE" w:rsidR="0058258A" w:rsidRPr="00F71CBA" w:rsidRDefault="0058258A" w:rsidP="00C308C9">
      <w:pPr>
        <w:pStyle w:val="ListParagraph"/>
        <w:numPr>
          <w:ilvl w:val="0"/>
          <w:numId w:val="8"/>
        </w:numPr>
      </w:pPr>
      <w:r w:rsidRPr="00F71CBA">
        <w:t>What is new</w:t>
      </w:r>
    </w:p>
    <w:p w14:paraId="2844D5D7" w14:textId="0B4FE717" w:rsidR="00631106" w:rsidRPr="00F71CBA" w:rsidRDefault="0058258A" w:rsidP="001726C3">
      <w:pPr>
        <w:pStyle w:val="Heading2"/>
      </w:pPr>
      <w:r w:rsidRPr="00F71CBA">
        <w:t>SUCCESS metric</w:t>
      </w:r>
    </w:p>
    <w:p w14:paraId="73CC6CF3" w14:textId="38C2339A" w:rsidR="00631106" w:rsidRPr="00F71CBA" w:rsidRDefault="0058258A" w:rsidP="001726C3">
      <w:r w:rsidRPr="00F71CBA">
        <w:t>Prove how we know it worked.</w:t>
      </w:r>
    </w:p>
    <w:p w14:paraId="5C505860" w14:textId="77777777" w:rsidR="0058258A" w:rsidRPr="00F71CBA" w:rsidRDefault="0058258A" w:rsidP="00C308C9">
      <w:pPr>
        <w:numPr>
          <w:ilvl w:val="0"/>
          <w:numId w:val="6"/>
        </w:numPr>
      </w:pPr>
      <w:r w:rsidRPr="00F71CBA">
        <w:t>Predictive Overdraft utilisation vs repayment rate</w:t>
      </w:r>
    </w:p>
    <w:p w14:paraId="163EC2DC" w14:textId="62266A2D" w:rsidR="0058258A" w:rsidRPr="00F71CBA" w:rsidRDefault="0058258A" w:rsidP="00C308C9">
      <w:pPr>
        <w:numPr>
          <w:ilvl w:val="0"/>
          <w:numId w:val="6"/>
        </w:numPr>
      </w:pPr>
      <w:r w:rsidRPr="00F71CBA">
        <w:t>Reduction in debit order failures</w:t>
      </w:r>
    </w:p>
    <w:p w14:paraId="001818AB" w14:textId="71C1B4EB" w:rsidR="0058258A" w:rsidRPr="00F71CBA" w:rsidRDefault="0058258A" w:rsidP="00C308C9">
      <w:pPr>
        <w:numPr>
          <w:ilvl w:val="0"/>
          <w:numId w:val="6"/>
        </w:numPr>
      </w:pPr>
      <w:r w:rsidRPr="00F71CBA">
        <w:t>Reduction in involuntary churn</w:t>
      </w:r>
    </w:p>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F71CBA" w:rsidRDefault="005E7DC0" w:rsidP="005E7DC0">
      <w:pPr>
        <w:pStyle w:val="Heading1"/>
      </w:pPr>
      <w:r w:rsidRPr="00F71CBA">
        <w:lastRenderedPageBreak/>
        <w:t>APPENDIX</w:t>
      </w:r>
      <w:r w:rsidR="000A28DB" w:rsidRPr="00F71CBA">
        <w:t xml:space="preserve"> A</w:t>
      </w:r>
    </w:p>
    <w:p w14:paraId="1F8C6BD1" w14:textId="77777777" w:rsidR="005E7DC0" w:rsidRPr="00F71CBA" w:rsidRDefault="005E7DC0" w:rsidP="005E7DC0">
      <w:pPr>
        <w:pStyle w:val="NoSpacing"/>
        <w:rPr>
          <w:lang w:val="en-ZA"/>
        </w:rPr>
      </w:pPr>
    </w:p>
    <w:p w14:paraId="2524BD74" w14:textId="455BFFB3" w:rsidR="00CE1D03" w:rsidRPr="00F71CBA" w:rsidRDefault="000A28DB" w:rsidP="005E7DC0">
      <w:pPr>
        <w:rPr>
          <w:rFonts w:asciiTheme="majorHAnsi" w:hAnsiTheme="majorHAnsi"/>
          <w:sz w:val="32"/>
          <w:szCs w:val="32"/>
        </w:rPr>
      </w:pPr>
      <w:r w:rsidRPr="00F71CBA">
        <w:rPr>
          <w:rFonts w:asciiTheme="majorHAnsi" w:hAnsiTheme="majorHAnsi"/>
          <w:sz w:val="32"/>
          <w:szCs w:val="32"/>
        </w:rPr>
        <w:t xml:space="preserve">A.1 </w:t>
      </w:r>
      <w:r w:rsidR="004B5A94" w:rsidRPr="00F71CBA">
        <w:rPr>
          <w:rFonts w:asciiTheme="majorHAnsi" w:hAnsiTheme="majorHAnsi"/>
          <w:sz w:val="32"/>
          <w:szCs w:val="32"/>
        </w:rPr>
        <w:t>OVERVIEW</w:t>
      </w:r>
    </w:p>
    <w:p w14:paraId="3CF2E7B6" w14:textId="70C54FBC" w:rsidR="004B5A94" w:rsidRPr="00F71CBA" w:rsidRDefault="000A28DB" w:rsidP="000A28DB">
      <w:pPr>
        <w:pStyle w:val="Heading2"/>
        <w:numPr>
          <w:ilvl w:val="0"/>
          <w:numId w:val="0"/>
        </w:numPr>
        <w:ind w:left="360" w:hanging="360"/>
      </w:pPr>
      <w:r w:rsidRPr="00F71CBA">
        <w:t xml:space="preserve">A.2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 xml:space="preserve">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w:t>
      </w:r>
      <w:proofErr w:type="gramStart"/>
      <w:r w:rsidRPr="255166EE">
        <w:rPr>
          <w:lang w:val="en-US"/>
        </w:rPr>
        <w:t>pain points</w:t>
      </w:r>
      <w:proofErr w:type="gramEnd"/>
      <w:r w:rsidRPr="255166EE">
        <w:rPr>
          <w:lang w:val="en-US"/>
        </w:rPr>
        <w:t>.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9360" w:type="dxa"/>
        <w:tblInd w:w="106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8262AE" w:rsidRPr="008262AE" w14:paraId="084E06DB" w14:textId="77777777" w:rsidTr="00CE1D03">
        <w:tc>
          <w:tcPr>
            <w:tcW w:w="0" w:type="auto"/>
            <w:tcBorders>
              <w:top w:val="single" w:sz="4" w:space="0" w:color="000000"/>
              <w:left w:val="single" w:sz="4" w:space="0" w:color="000000"/>
              <w:bottom w:val="single" w:sz="4" w:space="0" w:color="000000"/>
              <w:right w:val="single" w:sz="4" w:space="0" w:color="000000"/>
            </w:tcBorders>
            <w:shd w:val="clear" w:color="auto" w:fill="45B0E1"/>
            <w:tcMar>
              <w:top w:w="150" w:type="dxa"/>
              <w:left w:w="150" w:type="dxa"/>
              <w:bottom w:w="150" w:type="dxa"/>
              <w:right w:w="150" w:type="dxa"/>
            </w:tcMar>
          </w:tcPr>
          <w:p w14:paraId="6400A886" w14:textId="77777777" w:rsidR="008262AE" w:rsidRPr="008262AE" w:rsidRDefault="008262AE"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Security </w:t>
            </w:r>
          </w:p>
        </w:tc>
      </w:tr>
      <w:tr w:rsidR="008262AE" w:rsidRPr="008262AE" w14:paraId="76417AB8" w14:textId="77777777" w:rsidTr="00CE1D03">
        <w:trPr>
          <w:trHeight w:val="1201"/>
        </w:trPr>
        <w:tc>
          <w:tcPr>
            <w:tcW w:w="0" w:type="auto"/>
            <w:tcBorders>
              <w:top w:val="single" w:sz="4" w:space="0" w:color="000000"/>
              <w:left w:val="single" w:sz="4" w:space="0" w:color="000000"/>
              <w:bottom w:val="single" w:sz="4" w:space="0" w:color="000000"/>
              <w:right w:val="single" w:sz="4" w:space="0" w:color="000000"/>
            </w:tcBorders>
            <w:shd w:val="clear" w:color="auto" w:fill="D6EAF8"/>
            <w:tcMar>
              <w:top w:w="150" w:type="dxa"/>
              <w:left w:w="180" w:type="dxa"/>
              <w:bottom w:w="150" w:type="dxa"/>
              <w:right w:w="180" w:type="dxa"/>
            </w:tcMar>
          </w:tcPr>
          <w:p w14:paraId="3469C1CC" w14:textId="77777777" w:rsidR="008262AE" w:rsidRPr="008262AE" w:rsidRDefault="008262AE" w:rsidP="008262AE">
            <w:pPr>
              <w:spacing w:after="0" w:line="240" w:lineRule="auto"/>
              <w:rPr>
                <w:rFonts w:eastAsia="Arial" w:cstheme="minorHAnsi"/>
                <w:szCs w:val="20"/>
                <w:lang w:eastAsia="en-ZA"/>
              </w:rPr>
            </w:pPr>
            <w:r w:rsidRPr="008262AE">
              <w:rPr>
                <w:rFonts w:eastAsia="Arial" w:cstheme="minorHAnsi"/>
                <w:b/>
                <w:bCs/>
                <w:szCs w:val="20"/>
                <w:lang w:eastAsia="en-ZA"/>
              </w:rPr>
              <w:t>Ideas Explored:</w:t>
            </w:r>
          </w:p>
          <w:p w14:paraId="583C7877" w14:textId="5609F9F9" w:rsidR="008262AE" w:rsidRPr="008262AE" w:rsidRDefault="008262AE" w:rsidP="008262AE">
            <w:pPr>
              <w:spacing w:before="120" w:after="80" w:line="24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Pr="008262AE">
              <w:rPr>
                <w:rFonts w:eastAsia="Arial" w:cstheme="minorHAnsi"/>
                <w:szCs w:val="20"/>
                <w:lang w:eastAsia="en-ZA"/>
              </w:rPr>
              <w:t xml:space="preserve">Virtual cards linked to prepaid accounts for additional fraud protection </w:t>
            </w:r>
            <w:r w:rsidR="00961C0B" w:rsidRPr="00F71CBA">
              <w:rPr>
                <w:rFonts w:eastAsia="Arial" w:cstheme="minorHAnsi"/>
                <w:szCs w:val="20"/>
                <w:lang w:eastAsia="en-ZA"/>
              </w:rPr>
              <w:t>and possible budgeting use.</w:t>
            </w:r>
          </w:p>
          <w:p w14:paraId="22E64067" w14:textId="77777777" w:rsidR="008262AE" w:rsidRPr="008262AE" w:rsidRDefault="008262AE" w:rsidP="008262AE">
            <w:pPr>
              <w:spacing w:after="80" w:line="36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Pr="008262AE">
              <w:rPr>
                <w:rFonts w:eastAsia="Arial" w:cstheme="minorHAnsi"/>
                <w:szCs w:val="20"/>
                <w:lang w:eastAsia="en-ZA"/>
              </w:rPr>
              <w:t>Auto-logout when phone is locked to prevent unauthorised access</w:t>
            </w:r>
          </w:p>
        </w:tc>
      </w:tr>
    </w:tbl>
    <w:tbl>
      <w:tblPr>
        <w:tblpPr w:leftFromText="180" w:rightFromText="180" w:vertAnchor="text" w:horzAnchor="margin" w:tblpXSpec="center" w:tblpY="383"/>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5C3708" w:rsidRPr="005C3708" w14:paraId="412C4275" w14:textId="77777777" w:rsidTr="00CE1D03">
        <w:tc>
          <w:tcPr>
            <w:tcW w:w="0" w:type="auto"/>
            <w:tcBorders>
              <w:top w:val="single" w:sz="4" w:space="0" w:color="000000"/>
              <w:left w:val="single" w:sz="4" w:space="0" w:color="000000"/>
              <w:right w:val="single" w:sz="4" w:space="0" w:color="000000"/>
            </w:tcBorders>
            <w:shd w:val="clear" w:color="auto" w:fill="F1A983" w:themeFill="accent2" w:themeFillTint="99"/>
            <w:tcMar>
              <w:top w:w="150" w:type="dxa"/>
              <w:left w:w="150" w:type="dxa"/>
              <w:bottom w:w="150" w:type="dxa"/>
              <w:right w:w="150" w:type="dxa"/>
            </w:tcMar>
          </w:tcPr>
          <w:p w14:paraId="5F75B1A0" w14:textId="77777777" w:rsidR="005C3708" w:rsidRPr="005C3708" w:rsidRDefault="005C3708" w:rsidP="005C3708">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t xml:space="preserve">DOMAIN 2: Operations </w:t>
            </w:r>
          </w:p>
        </w:tc>
      </w:tr>
      <w:tr w:rsidR="005C3708" w:rsidRPr="005C3708" w14:paraId="6BD6A74A" w14:textId="77777777" w:rsidTr="00CE1D03">
        <w:tc>
          <w:tcPr>
            <w:tcW w:w="0" w:type="auto"/>
            <w:tcBorders>
              <w:left w:val="single" w:sz="4" w:space="0" w:color="000000"/>
              <w:bottom w:val="single" w:sz="4" w:space="0" w:color="000000"/>
              <w:right w:val="single" w:sz="4" w:space="0" w:color="000000"/>
            </w:tcBorders>
            <w:shd w:val="clear" w:color="auto" w:fill="FAE2D5" w:themeFill="accent2" w:themeFillTint="33"/>
            <w:tcMar>
              <w:top w:w="150" w:type="dxa"/>
              <w:left w:w="180" w:type="dxa"/>
              <w:bottom w:w="150" w:type="dxa"/>
              <w:right w:w="180" w:type="dxa"/>
            </w:tcMar>
          </w:tcPr>
          <w:p w14:paraId="59FE5B98" w14:textId="77777777" w:rsidR="005C3708" w:rsidRPr="005C3708" w:rsidRDefault="005C3708" w:rsidP="005C3708">
            <w:pPr>
              <w:spacing w:after="0" w:line="360" w:lineRule="auto"/>
              <w:rPr>
                <w:rFonts w:eastAsia="Arial" w:cstheme="minorHAnsi"/>
                <w:szCs w:val="20"/>
                <w:lang w:eastAsia="en-ZA"/>
              </w:rPr>
            </w:pPr>
            <w:r w:rsidRPr="005C3708">
              <w:rPr>
                <w:rFonts w:eastAsia="Arial" w:cstheme="minorHAnsi"/>
                <w:b/>
                <w:bCs/>
                <w:szCs w:val="20"/>
                <w:lang w:eastAsia="en-ZA"/>
              </w:rPr>
              <w:t>Ideas Explored:</w:t>
            </w:r>
          </w:p>
          <w:p w14:paraId="0E0CAEF0" w14:textId="77777777" w:rsidR="005C3708" w:rsidRPr="005C3708" w:rsidRDefault="005C3708" w:rsidP="005C3708">
            <w:pPr>
              <w:spacing w:after="180" w:line="240" w:lineRule="auto"/>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Customer Effort Index: </w:t>
            </w:r>
            <w:r w:rsidRPr="00011B23">
              <w:rPr>
                <w:rFonts w:eastAsia="Arial" w:cstheme="minorHAnsi"/>
                <w:szCs w:val="20"/>
                <w:lang w:eastAsia="en-ZA"/>
              </w:rPr>
              <w:t>I</w:t>
            </w:r>
            <w:r w:rsidRPr="005C3708">
              <w:rPr>
                <w:rFonts w:eastAsia="Arial" w:cstheme="minorHAnsi"/>
                <w:szCs w:val="20"/>
                <w:lang w:eastAsia="en-ZA"/>
              </w:rPr>
              <w:t>dentify high-friction touchpoints across FNB’s banking channels and measure task difficulty through analytics.</w:t>
            </w:r>
          </w:p>
          <w:p w14:paraId="179FE310" w14:textId="77777777" w:rsidR="005C3708" w:rsidRPr="005C3708" w:rsidRDefault="005C3708" w:rsidP="005C3708">
            <w:pPr>
              <w:spacing w:after="80" w:line="240" w:lineRule="auto"/>
              <w:rPr>
                <w:rFonts w:ascii="Arial" w:eastAsia="Arial" w:hAnsi="Arial" w:cs="Arial"/>
                <w:sz w:val="22"/>
                <w:szCs w:val="22"/>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Rural ATM Access: </w:t>
            </w:r>
            <w:r w:rsidRPr="005C3708">
              <w:rPr>
                <w:rFonts w:eastAsia="Arial" w:cstheme="minorHAnsi"/>
                <w:szCs w:val="20"/>
                <w:lang w:eastAsia="en-ZA"/>
              </w:rPr>
              <w:t>Expand infrastructure for cash deposits in underserved areas</w:t>
            </w:r>
          </w:p>
        </w:tc>
      </w:tr>
    </w:tbl>
    <w:p w14:paraId="51F81B48" w14:textId="0914902F" w:rsidR="005C3708" w:rsidRPr="00F71CBA" w:rsidRDefault="005C3708" w:rsidP="004B5A94">
      <w:pPr>
        <w:spacing w:before="240" w:after="240"/>
      </w:pPr>
    </w:p>
    <w:tbl>
      <w:tblPr>
        <w:tblpPr w:leftFromText="180" w:rightFromText="180" w:vertAnchor="page" w:horzAnchor="margin" w:tblpXSpec="center" w:tblpY="12018"/>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3D4048" w:rsidRPr="00AC38EF" w14:paraId="4F55CDA4" w14:textId="77777777" w:rsidTr="00CE1D03">
        <w:tc>
          <w:tcPr>
            <w:tcW w:w="0" w:type="auto"/>
            <w:tcBorders>
              <w:top w:val="single" w:sz="4" w:space="0" w:color="000000"/>
              <w:left w:val="single" w:sz="4" w:space="0" w:color="000000"/>
              <w:right w:val="single" w:sz="4" w:space="0" w:color="000000"/>
            </w:tcBorders>
            <w:shd w:val="clear" w:color="auto" w:fill="3A7C22" w:themeFill="accent6" w:themeFillShade="BF"/>
            <w:tcMar>
              <w:top w:w="150" w:type="dxa"/>
              <w:left w:w="150" w:type="dxa"/>
              <w:bottom w:w="150" w:type="dxa"/>
              <w:right w:w="150" w:type="dxa"/>
            </w:tcMar>
          </w:tcPr>
          <w:p w14:paraId="10D4D0AA" w14:textId="77777777" w:rsidR="003D4048" w:rsidRPr="00AC38EF" w:rsidRDefault="003D4048" w:rsidP="00E175FB">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3: Cash Flow Management </w:t>
            </w:r>
          </w:p>
        </w:tc>
      </w:tr>
      <w:tr w:rsidR="003D4048" w:rsidRPr="00AC38EF" w14:paraId="10F77237" w14:textId="77777777" w:rsidTr="00CE1D03">
        <w:trPr>
          <w:trHeight w:val="1120"/>
        </w:trPr>
        <w:tc>
          <w:tcPr>
            <w:tcW w:w="0" w:type="auto"/>
            <w:tcBorders>
              <w:left w:val="single" w:sz="4" w:space="0" w:color="000000"/>
              <w:bottom w:val="single" w:sz="4" w:space="0" w:color="000000"/>
              <w:right w:val="single" w:sz="4" w:space="0" w:color="000000"/>
            </w:tcBorders>
            <w:shd w:val="clear" w:color="auto" w:fill="D9F2D0" w:themeFill="accent6" w:themeFillTint="33"/>
            <w:tcMar>
              <w:top w:w="150" w:type="dxa"/>
              <w:left w:w="180" w:type="dxa"/>
              <w:bottom w:w="150" w:type="dxa"/>
              <w:right w:w="180" w:type="dxa"/>
            </w:tcMar>
          </w:tcPr>
          <w:p w14:paraId="29BEFC26" w14:textId="77777777" w:rsidR="003D4048" w:rsidRPr="00011B23" w:rsidRDefault="003D4048" w:rsidP="00E175FB">
            <w:pPr>
              <w:spacing w:after="0" w:line="240" w:lineRule="auto"/>
              <w:rPr>
                <w:rFonts w:eastAsia="Arial" w:cstheme="minorHAnsi"/>
                <w:szCs w:val="20"/>
                <w:lang w:eastAsia="en-ZA"/>
              </w:rPr>
            </w:pPr>
            <w:r w:rsidRPr="00011B23">
              <w:rPr>
                <w:rFonts w:eastAsia="Arial" w:cstheme="minorHAnsi"/>
                <w:b/>
                <w:bCs/>
                <w:szCs w:val="20"/>
                <w:lang w:eastAsia="en-ZA"/>
              </w:rPr>
              <w:t>Ideas Explored:</w:t>
            </w:r>
          </w:p>
          <w:p w14:paraId="1EDC030A" w14:textId="77777777" w:rsidR="003D4048" w:rsidRPr="00011B23" w:rsidRDefault="003D4048" w:rsidP="00E175FB">
            <w:pPr>
              <w:spacing w:before="120" w:after="80" w:line="240" w:lineRule="auto"/>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011B23">
              <w:rPr>
                <w:rFonts w:eastAsia="Arial" w:cstheme="minorHAnsi"/>
                <w:szCs w:val="20"/>
                <w:lang w:eastAsia="en-ZA"/>
              </w:rPr>
              <w:t>Alerts customers 2-3 days before debit orders due</w:t>
            </w:r>
          </w:p>
          <w:p w14:paraId="758F2E7D" w14:textId="5250B0FC" w:rsidR="003D4048" w:rsidRPr="00AC38EF" w:rsidRDefault="003D4048" w:rsidP="00CA18FA">
            <w:pPr>
              <w:spacing w:after="80" w:line="240" w:lineRule="auto"/>
              <w:rPr>
                <w:rFonts w:ascii="Arial" w:eastAsia="Arial" w:hAnsi="Arial" w:cs="Arial"/>
                <w:sz w:val="22"/>
                <w:szCs w:val="22"/>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Predictive Overdraft: </w:t>
            </w:r>
            <w:r w:rsidRPr="00011B23">
              <w:rPr>
                <w:rFonts w:eastAsia="Arial" w:cstheme="minorHAnsi"/>
                <w:szCs w:val="20"/>
                <w:lang w:eastAsia="en-ZA"/>
              </w:rPr>
              <w:t>Machine learning model predicting shortfalls and offering tailored short-term overdraft cover</w:t>
            </w:r>
          </w:p>
        </w:tc>
      </w:tr>
    </w:tbl>
    <w:p w14:paraId="2058C217" w14:textId="77777777" w:rsidR="005C3708" w:rsidRPr="00F71CBA" w:rsidRDefault="005C3708" w:rsidP="004B5A94">
      <w:pPr>
        <w:spacing w:before="240" w:after="240"/>
      </w:pPr>
    </w:p>
    <w:p w14:paraId="776DC83D" w14:textId="77777777" w:rsidR="00AC38EF" w:rsidRPr="00F71CBA" w:rsidRDefault="00AC38EF" w:rsidP="004B5A94">
      <w:pPr>
        <w:spacing w:before="240" w:after="240"/>
      </w:pPr>
    </w:p>
    <w:p w14:paraId="41B7673B" w14:textId="77777777" w:rsidR="00AC38EF" w:rsidRPr="00F71CBA" w:rsidRDefault="00AC38EF" w:rsidP="004B5A94">
      <w:pPr>
        <w:spacing w:before="240" w:after="240"/>
      </w:pPr>
    </w:p>
    <w:p w14:paraId="1E56D924" w14:textId="2E23DF56" w:rsidR="003D4048" w:rsidRDefault="003D4048" w:rsidP="004B5A94">
      <w:pPr>
        <w:spacing w:before="240" w:after="240"/>
      </w:pPr>
    </w:p>
    <w:p w14:paraId="21508D70" w14:textId="77777777" w:rsidR="00BD7F8F" w:rsidRDefault="00BD7F8F" w:rsidP="004B5A94">
      <w:pPr>
        <w:spacing w:before="240" w:after="240"/>
      </w:pPr>
    </w:p>
    <w:p w14:paraId="2B463E60" w14:textId="77777777" w:rsidR="00BD7F8F" w:rsidRDefault="00BD7F8F" w:rsidP="004B5A94">
      <w:pPr>
        <w:spacing w:before="240" w:after="240"/>
      </w:pPr>
    </w:p>
    <w:p w14:paraId="274DFF09" w14:textId="77777777" w:rsidR="00BD7F8F" w:rsidRDefault="00BD7F8F" w:rsidP="004B5A94">
      <w:pPr>
        <w:spacing w:before="240" w:after="240"/>
      </w:pPr>
    </w:p>
    <w:p w14:paraId="2DA36BBA" w14:textId="77777777" w:rsidR="00BD7F8F" w:rsidRDefault="00BD7F8F" w:rsidP="004B5A94">
      <w:pPr>
        <w:spacing w:before="240" w:after="240"/>
      </w:pPr>
    </w:p>
    <w:p w14:paraId="7C74134E" w14:textId="77777777" w:rsidR="00BD7F8F" w:rsidRDefault="00BD7F8F" w:rsidP="004B5A94">
      <w:pPr>
        <w:spacing w:before="240" w:after="240"/>
      </w:pPr>
    </w:p>
    <w:p w14:paraId="7E7367F7" w14:textId="77777777" w:rsidR="00BD7F8F" w:rsidRDefault="00BD7F8F" w:rsidP="004B5A94">
      <w:pPr>
        <w:spacing w:before="240" w:after="240"/>
      </w:pPr>
    </w:p>
    <w:p w14:paraId="0C55EBBC" w14:textId="77777777" w:rsidR="00BD7F8F" w:rsidRPr="00F71CBA" w:rsidRDefault="00BD7F8F" w:rsidP="004B5A94">
      <w:pPr>
        <w:spacing w:before="240" w:after="240"/>
      </w:pPr>
    </w:p>
    <w:p w14:paraId="731B006A" w14:textId="090822F1" w:rsidR="004B5A94" w:rsidRPr="00F71CBA" w:rsidRDefault="000A28DB" w:rsidP="006E7FE8">
      <w:pPr>
        <w:pStyle w:val="Heading2"/>
        <w:numPr>
          <w:ilvl w:val="0"/>
          <w:numId w:val="0"/>
        </w:numPr>
        <w:tabs>
          <w:tab w:val="left" w:pos="8800"/>
        </w:tabs>
        <w:ind w:left="360" w:hanging="360"/>
        <w:rPr>
          <w:lang w:val="en-US"/>
        </w:rPr>
      </w:pPr>
      <w:bookmarkStart w:id="3" w:name="_Hlk221776773"/>
      <w:r w:rsidRPr="255166EE">
        <w:rPr>
          <w:lang w:val="en-US"/>
        </w:rPr>
        <w:lastRenderedPageBreak/>
        <w:t>a.3</w:t>
      </w:r>
      <w:r w:rsidR="004B5A94" w:rsidRPr="255166EE">
        <w:rPr>
          <w:lang w:val="en-US"/>
        </w:rPr>
        <w:t xml:space="preserve"> Impact Matrix &amp; Prioritisation</w:t>
      </w:r>
      <w:bookmarkEnd w:id="3"/>
      <w:r w:rsidR="005C3708" w:rsidRPr="00F71CBA">
        <w:tab/>
      </w:r>
    </w:p>
    <w:p w14:paraId="51EDCCEC" w14:textId="237A48B5"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in Table </w:t>
      </w:r>
      <w:r w:rsidR="004D1641" w:rsidRPr="00F71CBA">
        <w:rPr>
          <w:szCs w:val="20"/>
        </w:rPr>
        <w:tab/>
      </w:r>
    </w:p>
    <w:tbl>
      <w:tblPr>
        <w:tblW w:w="8784" w:type="dxa"/>
        <w:tblInd w:w="1380"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80"/>
        <w:gridCol w:w="2268"/>
        <w:gridCol w:w="2268"/>
        <w:gridCol w:w="2268"/>
      </w:tblGrid>
      <w:tr w:rsidR="002A5787" w:rsidRPr="00F71CBA" w14:paraId="33E0AC19" w14:textId="77777777" w:rsidTr="00F71CBA">
        <w:tc>
          <w:tcPr>
            <w:tcW w:w="1980" w:type="dxa"/>
            <w:tcBorders>
              <w:bottom w:val="nil"/>
              <w:right w:val="single" w:sz="4" w:space="0" w:color="auto"/>
            </w:tcBorders>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268" w:type="dxa"/>
            <w:tcBorders>
              <w:left w:val="single" w:sz="4" w:space="0" w:color="auto"/>
              <w:bottom w:val="single" w:sz="4" w:space="0" w:color="auto"/>
              <w:right w:val="nil"/>
            </w:tcBorders>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2268" w:type="dxa"/>
            <w:tcBorders>
              <w:left w:val="nil"/>
              <w:bottom w:val="single" w:sz="4" w:space="0" w:color="auto"/>
              <w:right w:val="nil"/>
            </w:tcBorders>
            <w:tcMar>
              <w:top w:w="100" w:type="dxa"/>
              <w:left w:w="80" w:type="dxa"/>
              <w:bottom w:w="100" w:type="dxa"/>
              <w:right w:w="80" w:type="dxa"/>
            </w:tcMar>
            <w:vAlign w:val="center"/>
          </w:tcPr>
          <w:p w14:paraId="0AA2082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2: Operations</w:t>
            </w:r>
          </w:p>
        </w:tc>
        <w:tc>
          <w:tcPr>
            <w:tcW w:w="2268" w:type="dxa"/>
            <w:tcBorders>
              <w:left w:val="nil"/>
              <w:bottom w:val="single" w:sz="4" w:space="0" w:color="auto"/>
            </w:tcBorders>
            <w:tcMar>
              <w:top w:w="100" w:type="dxa"/>
              <w:left w:w="80" w:type="dxa"/>
              <w:bottom w:w="100" w:type="dxa"/>
              <w:right w:w="80" w:type="dxa"/>
            </w:tcMar>
            <w:vAlign w:val="center"/>
          </w:tcPr>
          <w:p w14:paraId="051FE6A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3: Cash Flow</w:t>
            </w:r>
          </w:p>
        </w:tc>
      </w:tr>
      <w:tr w:rsidR="00547DFF" w:rsidRPr="00812D92" w14:paraId="4C009086" w14:textId="77777777" w:rsidTr="00F71CBA">
        <w:trPr>
          <w:trHeight w:val="381"/>
        </w:trPr>
        <w:tc>
          <w:tcPr>
            <w:tcW w:w="1980" w:type="dxa"/>
            <w:tcBorders>
              <w:top w:val="nil"/>
              <w:bottom w:val="nil"/>
              <w:right w:val="single" w:sz="4" w:space="0" w:color="auto"/>
            </w:tcBorders>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268" w:type="dxa"/>
            <w:tcBorders>
              <w:top w:val="single" w:sz="4" w:space="0" w:color="auto"/>
              <w:left w:val="single" w:sz="4" w:space="0" w:color="auto"/>
              <w:bottom w:val="nil"/>
              <w:right w:val="nil"/>
            </w:tcBorders>
            <w:shd w:val="clear" w:color="auto" w:fill="EDE3CB"/>
            <w:tcMar>
              <w:top w:w="80" w:type="dxa"/>
              <w:left w:w="80" w:type="dxa"/>
              <w:bottom w:w="80" w:type="dxa"/>
              <w:right w:w="80" w:type="dxa"/>
            </w:tcMar>
            <w:vAlign w:val="center"/>
          </w:tcPr>
          <w:p w14:paraId="55B74D11"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right w:val="nil"/>
            </w:tcBorders>
            <w:shd w:val="clear" w:color="auto" w:fill="EDE3CB"/>
            <w:tcMar>
              <w:top w:w="80" w:type="dxa"/>
              <w:left w:w="80" w:type="dxa"/>
              <w:bottom w:w="80" w:type="dxa"/>
              <w:right w:w="80" w:type="dxa"/>
            </w:tcMar>
            <w:vAlign w:val="center"/>
          </w:tcPr>
          <w:p w14:paraId="74147AC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tcBorders>
            <w:shd w:val="clear" w:color="auto" w:fill="D5F4E6"/>
            <w:tcMar>
              <w:top w:w="80" w:type="dxa"/>
              <w:left w:w="80" w:type="dxa"/>
              <w:bottom w:w="80" w:type="dxa"/>
              <w:right w:w="80" w:type="dxa"/>
            </w:tcMar>
            <w:vAlign w:val="center"/>
          </w:tcPr>
          <w:p w14:paraId="50B85E2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734031EE"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CB551C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Potential fraud (rare)</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costs</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6D1FAD1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3412AAD2"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App-only changes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Physical infrastructure or complex backend processes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6051ECD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Medium-High</w:t>
            </w:r>
          </w:p>
          <w:p w14:paraId="41F6CC91"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App and backend changes </w:t>
            </w:r>
          </w:p>
        </w:tc>
      </w:tr>
      <w:tr w:rsidR="00547DFF" w:rsidRPr="00812D92" w14:paraId="4BA67251" w14:textId="77777777" w:rsidTr="00F71CBA">
        <w:trPr>
          <w:trHeight w:val="348"/>
        </w:trPr>
        <w:tc>
          <w:tcPr>
            <w:tcW w:w="1980" w:type="dxa"/>
            <w:tcBorders>
              <w:top w:val="nil"/>
              <w:bottom w:val="nil"/>
              <w:right w:val="single" w:sz="4" w:space="0" w:color="auto"/>
            </w:tcBorders>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0E6728D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Fast</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2695FEC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tc>
        <w:tc>
          <w:tcPr>
            <w:tcW w:w="2268" w:type="dxa"/>
            <w:tcBorders>
              <w:top w:val="nil"/>
              <w:left w:val="nil"/>
              <w:bottom w:val="nil"/>
            </w:tcBorders>
            <w:shd w:val="clear" w:color="auto" w:fill="EDE3CB"/>
            <w:tcMar>
              <w:top w:w="80" w:type="dxa"/>
              <w:left w:w="80" w:type="dxa"/>
              <w:bottom w:w="80" w:type="dxa"/>
              <w:right w:w="80" w:type="dxa"/>
            </w:tcMar>
            <w:vAlign w:val="center"/>
          </w:tcPr>
          <w:p w14:paraId="635B966B"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tc>
      </w:tr>
      <w:tr w:rsidR="00547DFF" w:rsidRPr="00812D92" w14:paraId="4982AF3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268" w:type="dxa"/>
            <w:tcBorders>
              <w:top w:val="nil"/>
              <w:left w:val="single" w:sz="4" w:space="0" w:color="auto"/>
              <w:bottom w:val="nil"/>
              <w:right w:val="nil"/>
            </w:tcBorders>
            <w:shd w:val="clear" w:color="auto" w:fill="EDE3CB"/>
            <w:tcMar>
              <w:top w:w="80" w:type="dxa"/>
              <w:left w:w="80" w:type="dxa"/>
              <w:bottom w:w="80" w:type="dxa"/>
              <w:right w:w="80" w:type="dxa"/>
            </w:tcMar>
            <w:vAlign w:val="center"/>
          </w:tcPr>
          <w:p w14:paraId="014A0E1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10AEE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Fraud incident tracking</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Difficult attribution</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01F9FA9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6E0ED15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Clear transaction data</w:t>
            </w:r>
          </w:p>
        </w:tc>
      </w:tr>
      <w:tr w:rsidR="00547DFF" w:rsidRPr="00812D92" w14:paraId="33E5CD7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35886DA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Problem Classification</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4DE475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Bug/Feature</w:t>
            </w:r>
          </w:p>
          <w:p w14:paraId="507C2EF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Technical fixes and minor feature additions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722FC3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Infrastructure</w:t>
            </w:r>
          </w:p>
          <w:p w14:paraId="2433C50B"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Capital and Resource Investment</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711B0DC3"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Experience Design</w:t>
            </w:r>
          </w:p>
          <w:p w14:paraId="35EBD8B8"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Systemic journey</w:t>
            </w:r>
          </w:p>
        </w:tc>
      </w:tr>
      <w:tr w:rsidR="00547DFF" w:rsidRPr="00812D92" w14:paraId="3BEED907"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1207C757" w14:textId="5EE0031C"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4F77132C"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Neutral</w:t>
            </w:r>
          </w:p>
          <w:p w14:paraId="26274C2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No revenue loss</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4CA19E2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Unknown</w:t>
            </w:r>
          </w:p>
          <w:p w14:paraId="6F3E2A04"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3EDEDD7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Negative</w:t>
            </w:r>
          </w:p>
          <w:p w14:paraId="06E28AAE" w14:textId="2EB60E23"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Loss of </w:t>
            </w:r>
            <w:r w:rsidR="00E30901" w:rsidRPr="00F71CBA">
              <w:rPr>
                <w:rFonts w:eastAsia="Arial" w:cstheme="minorHAnsi"/>
                <w:b/>
                <w:bCs/>
                <w:sz w:val="14"/>
                <w:szCs w:val="14"/>
                <w:lang w:eastAsia="en-ZA"/>
              </w:rPr>
              <w:t xml:space="preserve">income from </w:t>
            </w:r>
            <w:r w:rsidRPr="00812D92">
              <w:rPr>
                <w:rFonts w:eastAsia="Arial" w:cstheme="minorHAnsi"/>
                <w:b/>
                <w:bCs/>
                <w:sz w:val="14"/>
                <w:szCs w:val="14"/>
                <w:lang w:eastAsia="en-ZA"/>
              </w:rPr>
              <w:t xml:space="preserve">penalty fees </w:t>
            </w:r>
          </w:p>
        </w:tc>
      </w:tr>
      <w:tr w:rsidR="002A5787" w:rsidRPr="00F71CBA" w14:paraId="088E00A6" w14:textId="77777777" w:rsidTr="00F71CBA">
        <w:tc>
          <w:tcPr>
            <w:tcW w:w="1980" w:type="dxa"/>
            <w:tcBorders>
              <w:top w:val="nil"/>
              <w:right w:val="single" w:sz="4" w:space="0" w:color="auto"/>
            </w:tcBorders>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268" w:type="dxa"/>
            <w:tcBorders>
              <w:top w:val="nil"/>
              <w:left w:val="single" w:sz="4" w:space="0" w:color="auto"/>
              <w:right w:val="nil"/>
            </w:tcBorders>
            <w:shd w:val="clear" w:color="auto" w:fill="EDE3CB"/>
            <w:tcMar>
              <w:top w:w="100" w:type="dxa"/>
              <w:left w:w="80" w:type="dxa"/>
              <w:bottom w:w="100" w:type="dxa"/>
              <w:right w:w="80" w:type="dxa"/>
            </w:tcMar>
            <w:vAlign w:val="center"/>
          </w:tcPr>
          <w:p w14:paraId="4A06BBEA"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12/21</w:t>
            </w:r>
          </w:p>
        </w:tc>
        <w:tc>
          <w:tcPr>
            <w:tcW w:w="2268" w:type="dxa"/>
            <w:tcBorders>
              <w:top w:val="nil"/>
              <w:left w:val="nil"/>
              <w:right w:val="nil"/>
            </w:tcBorders>
            <w:shd w:val="clear" w:color="auto" w:fill="FADBD8"/>
            <w:tcMar>
              <w:top w:w="100" w:type="dxa"/>
              <w:left w:w="80" w:type="dxa"/>
              <w:bottom w:w="100" w:type="dxa"/>
              <w:right w:w="80" w:type="dxa"/>
            </w:tcMar>
            <w:vAlign w:val="center"/>
          </w:tcPr>
          <w:p w14:paraId="7F63CCA8"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10/21</w:t>
            </w:r>
          </w:p>
        </w:tc>
        <w:tc>
          <w:tcPr>
            <w:tcW w:w="2268" w:type="dxa"/>
            <w:tcBorders>
              <w:top w:val="nil"/>
              <w:left w:val="nil"/>
            </w:tcBorders>
            <w:shd w:val="clear" w:color="auto" w:fill="D5F4E6"/>
            <w:tcMar>
              <w:top w:w="100" w:type="dxa"/>
              <w:left w:w="80" w:type="dxa"/>
              <w:bottom w:w="100" w:type="dxa"/>
              <w:right w:w="80" w:type="dxa"/>
            </w:tcMar>
            <w:vAlign w:val="center"/>
          </w:tcPr>
          <w:p w14:paraId="32AF424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17/21</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C41BF14" w14:textId="136F2D41" w:rsidR="007C1910" w:rsidRPr="007C1910" w:rsidRDefault="007C1910" w:rsidP="007C1910">
      <w:pPr>
        <w:rPr>
          <w:rFonts w:cstheme="minorHAnsi"/>
          <w:szCs w:val="20"/>
        </w:rPr>
      </w:pPr>
      <w:r w:rsidRPr="007C1910">
        <w:rPr>
          <w:rFonts w:cstheme="minorHAnsi"/>
          <w:szCs w:val="20"/>
        </w:rPr>
        <w:t>Using the impact matrix to refine our problem focus area, we identified several topics that did not warrant further customer engagement. These areas were deprioriti</w:t>
      </w:r>
      <w:r w:rsidRPr="00F71CBA">
        <w:rPr>
          <w:rFonts w:cstheme="minorHAnsi"/>
          <w:szCs w:val="20"/>
        </w:rPr>
        <w:t>s</w:t>
      </w:r>
      <w:r w:rsidRPr="007C1910">
        <w:rPr>
          <w:rFonts w:cstheme="minorHAnsi"/>
          <w:szCs w:val="20"/>
        </w:rPr>
        <w:t>ed because they lacked sufficient impact, relevance, or alignment with strategic objectives.</w:t>
      </w:r>
    </w:p>
    <w:p w14:paraId="1EE2121F" w14:textId="32686DEC" w:rsidR="000D11DF" w:rsidRPr="00F71CBA" w:rsidRDefault="000D11DF" w:rsidP="00B40B39">
      <w:pPr>
        <w:pStyle w:val="font-claude-response-body"/>
        <w:ind w:firstLine="720"/>
        <w:rPr>
          <w:rFonts w:asciiTheme="majorHAnsi" w:eastAsiaTheme="majorEastAsia" w:hAnsiTheme="majorHAnsi"/>
          <w:sz w:val="28"/>
          <w:szCs w:val="28"/>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would be a </w:t>
      </w:r>
      <w:r w:rsidR="00C4655C" w:rsidRPr="00F71CBA">
        <w:rPr>
          <w:rFonts w:asciiTheme="minorHAnsi" w:hAnsiTheme="minorHAnsi" w:cstheme="minorHAnsi"/>
          <w:sz w:val="20"/>
          <w:szCs w:val="20"/>
        </w:rPr>
        <w:t>p</w:t>
      </w:r>
      <w:r w:rsidRPr="00F71CBA">
        <w:rPr>
          <w:rFonts w:asciiTheme="minorHAnsi" w:hAnsiTheme="minorHAnsi" w:cstheme="minorHAnsi"/>
          <w:sz w:val="20"/>
          <w:szCs w:val="20"/>
        </w:rPr>
        <w:t xml:space="preserve">roduct feature </w:t>
      </w:r>
      <w:r w:rsidR="00C4655C" w:rsidRPr="00F71CBA">
        <w:rPr>
          <w:rFonts w:asciiTheme="minorHAnsi" w:hAnsiTheme="minorHAnsi" w:cstheme="minorHAnsi"/>
          <w:sz w:val="20"/>
          <w:szCs w:val="20"/>
        </w:rPr>
        <w:t xml:space="preserve">addition </w:t>
      </w:r>
      <w:r w:rsidRPr="00F71CBA">
        <w:rPr>
          <w:rFonts w:asciiTheme="minorHAnsi" w:hAnsiTheme="minorHAnsi" w:cstheme="minorHAnsi"/>
          <w:sz w:val="20"/>
          <w:szCs w:val="20"/>
        </w:rPr>
        <w:t>addressing customer anxiety around security and spending control. Existing workarounds</w:t>
      </w:r>
      <w:r w:rsidR="0019631F" w:rsidRPr="00F71CBA">
        <w:rPr>
          <w:rFonts w:asciiTheme="minorHAnsi" w:hAnsiTheme="minorHAnsi" w:cstheme="minorHAnsi"/>
          <w:sz w:val="20"/>
          <w:szCs w:val="20"/>
        </w:rPr>
        <w:t xml:space="preserve"> exists</w:t>
      </w:r>
      <w:r w:rsidRPr="00F71CBA">
        <w:rPr>
          <w:rFonts w:asciiTheme="minorHAnsi" w:hAnsiTheme="minorHAnsi" w:cstheme="minorHAnsi"/>
          <w:sz w:val="20"/>
          <w:szCs w:val="20"/>
        </w:rPr>
        <w:t>, such as having dedicated virtual cards for various spend areas with unique limits attached to each</w:t>
      </w:r>
      <w:r w:rsidR="0019631F" w:rsidRPr="00F71CBA">
        <w:rPr>
          <w:rFonts w:asciiTheme="minorHAnsi" w:hAnsiTheme="minorHAnsi" w:cstheme="minorHAnsi"/>
          <w:sz w:val="20"/>
          <w:szCs w:val="20"/>
        </w:rPr>
        <w:t>. The virtual cards also</w:t>
      </w:r>
      <w:r w:rsidRPr="00F71CBA">
        <w:rPr>
          <w:rFonts w:asciiTheme="minorHAnsi" w:hAnsiTheme="minorHAnsi" w:cstheme="minorHAnsi"/>
          <w:sz w:val="20"/>
          <w:szCs w:val="20"/>
        </w:rPr>
        <w:t xml:space="preserve"> </w:t>
      </w:r>
      <w:r w:rsidR="0019631F" w:rsidRPr="00F71CBA">
        <w:rPr>
          <w:rFonts w:asciiTheme="minorHAnsi" w:hAnsiTheme="minorHAnsi" w:cstheme="minorHAnsi"/>
          <w:sz w:val="20"/>
          <w:szCs w:val="20"/>
        </w:rPr>
        <w:t xml:space="preserve">provide </w:t>
      </w:r>
      <w:r w:rsidR="00D65436" w:rsidRPr="00F71CBA">
        <w:rPr>
          <w:rFonts w:asciiTheme="minorHAnsi" w:hAnsiTheme="minorHAnsi" w:cstheme="minorHAnsi"/>
          <w:sz w:val="20"/>
          <w:szCs w:val="20"/>
        </w:rPr>
        <w:t xml:space="preserve">adequate security using </w:t>
      </w:r>
      <w:r w:rsidRPr="00F71CBA">
        <w:rPr>
          <w:rFonts w:asciiTheme="minorHAnsi" w:hAnsiTheme="minorHAnsi" w:cstheme="minorHAnsi"/>
          <w:sz w:val="20"/>
          <w:szCs w:val="20"/>
        </w:rPr>
        <w:t xml:space="preserve">dynamic CVVs. </w:t>
      </w:r>
      <w:r w:rsidR="00D65436" w:rsidRPr="00F71CBA">
        <w:rPr>
          <w:rFonts w:asciiTheme="minorHAnsi" w:hAnsiTheme="minorHAnsi" w:cstheme="minorHAnsi"/>
          <w:sz w:val="20"/>
          <w:szCs w:val="20"/>
        </w:rPr>
        <w:t xml:space="preserve">This area would </w:t>
      </w:r>
      <w:r w:rsidR="00822A80">
        <w:rPr>
          <w:rFonts w:asciiTheme="minorHAnsi" w:hAnsiTheme="minorHAnsi" w:cstheme="minorHAnsi"/>
          <w:sz w:val="20"/>
          <w:szCs w:val="20"/>
        </w:rPr>
        <w:t xml:space="preserve">be </w:t>
      </w:r>
      <w:r w:rsidRPr="00F71CBA">
        <w:rPr>
          <w:rFonts w:asciiTheme="minorHAnsi" w:hAnsiTheme="minorHAnsi" w:cstheme="minorHAnsi"/>
          <w:sz w:val="20"/>
          <w:szCs w:val="20"/>
        </w:rPr>
        <w:t>a niche use case affecting a limited customer segment.</w:t>
      </w:r>
    </w:p>
    <w:p w14:paraId="07F36122" w14:textId="491FEC02" w:rsidR="000D11DF" w:rsidRPr="00F71CBA" w:rsidRDefault="00CB0326" w:rsidP="004A3CC9">
      <w:pPr>
        <w:pStyle w:val="font-claude-response-body"/>
        <w:ind w:firstLine="720"/>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a</w:t>
      </w:r>
      <w:r w:rsidR="000D11DF" w:rsidRPr="00F71CBA">
        <w:rPr>
          <w:rFonts w:asciiTheme="minorHAnsi" w:hAnsiTheme="minorHAnsi" w:cstheme="minorHAnsi"/>
          <w:sz w:val="20"/>
          <w:szCs w:val="20"/>
        </w:rPr>
        <w:t xml:space="preserve"> security vulnerability requiring engineering remediation</w:t>
      </w:r>
      <w:r w:rsidR="00DA1574" w:rsidRPr="00F71CBA">
        <w:rPr>
          <w:rFonts w:asciiTheme="minorHAnsi" w:hAnsiTheme="minorHAnsi" w:cstheme="minorHAnsi"/>
          <w:sz w:val="20"/>
          <w:szCs w:val="20"/>
        </w:rPr>
        <w:t xml:space="preserve"> and does not directly affect customer engagement</w:t>
      </w:r>
      <w:r w:rsidR="000D11DF" w:rsidRPr="00F71CBA">
        <w:rPr>
          <w:rFonts w:asciiTheme="minorHAnsi" w:hAnsiTheme="minorHAnsi" w:cstheme="minorHAnsi"/>
          <w:sz w:val="20"/>
          <w:szCs w:val="20"/>
        </w:rPr>
        <w:t xml:space="preserve">. </w:t>
      </w:r>
      <w:r w:rsidR="00DA1574" w:rsidRPr="00F71CBA">
        <w:rPr>
          <w:rFonts w:asciiTheme="minorHAnsi" w:hAnsiTheme="minorHAnsi" w:cstheme="minorHAnsi"/>
          <w:sz w:val="20"/>
          <w:szCs w:val="20"/>
        </w:rPr>
        <w:t xml:space="preserve">This </w:t>
      </w:r>
      <w:r w:rsidR="00E40273" w:rsidRPr="00F71CBA">
        <w:rPr>
          <w:rFonts w:asciiTheme="minorHAnsi" w:hAnsiTheme="minorHAnsi" w:cstheme="minorHAnsi"/>
          <w:sz w:val="20"/>
          <w:szCs w:val="20"/>
        </w:rPr>
        <w:t>issue would likely have a l</w:t>
      </w:r>
      <w:r w:rsidR="000D11DF" w:rsidRPr="00F71CBA">
        <w:rPr>
          <w:rFonts w:asciiTheme="minorHAnsi" w:hAnsiTheme="minorHAnsi" w:cstheme="minorHAnsi"/>
          <w:sz w:val="20"/>
          <w:szCs w:val="20"/>
        </w:rPr>
        <w:t xml:space="preserve">ow incidence rate and </w:t>
      </w:r>
      <w:r w:rsidR="00E40273" w:rsidRPr="00F71CBA">
        <w:rPr>
          <w:rFonts w:asciiTheme="minorHAnsi" w:hAnsiTheme="minorHAnsi" w:cstheme="minorHAnsi"/>
          <w:sz w:val="20"/>
          <w:szCs w:val="20"/>
        </w:rPr>
        <w:t xml:space="preserve">requires a </w:t>
      </w:r>
      <w:r w:rsidR="000D11DF" w:rsidRPr="00F71CBA">
        <w:rPr>
          <w:rFonts w:asciiTheme="minorHAnsi" w:hAnsiTheme="minorHAnsi" w:cstheme="minorHAnsi"/>
          <w:sz w:val="20"/>
          <w:szCs w:val="20"/>
        </w:rPr>
        <w:t xml:space="preserve">binary </w:t>
      </w:r>
      <w:r w:rsidR="00E40273" w:rsidRPr="00F71CBA">
        <w:rPr>
          <w:rFonts w:asciiTheme="minorHAnsi" w:hAnsiTheme="minorHAnsi" w:cstheme="minorHAnsi"/>
          <w:sz w:val="20"/>
          <w:szCs w:val="20"/>
        </w:rPr>
        <w:t xml:space="preserve">solution which has </w:t>
      </w:r>
      <w:r w:rsidR="000D11DF" w:rsidRPr="00F71CBA">
        <w:rPr>
          <w:rFonts w:asciiTheme="minorHAnsi" w:hAnsiTheme="minorHAnsi" w:cstheme="minorHAnsi"/>
          <w:sz w:val="20"/>
          <w:szCs w:val="20"/>
        </w:rPr>
        <w:t>limit</w:t>
      </w:r>
      <w:r w:rsidR="00E40273" w:rsidRPr="00F71CBA">
        <w:rPr>
          <w:rFonts w:asciiTheme="minorHAnsi" w:hAnsiTheme="minorHAnsi" w:cstheme="minorHAnsi"/>
          <w:sz w:val="20"/>
          <w:szCs w:val="20"/>
        </w:rPr>
        <w:t xml:space="preserve">ed </w:t>
      </w:r>
      <w:r w:rsidR="000D11DF" w:rsidRPr="00F71CBA">
        <w:rPr>
          <w:rFonts w:asciiTheme="minorHAnsi" w:hAnsiTheme="minorHAnsi" w:cstheme="minorHAnsi"/>
          <w:sz w:val="20"/>
          <w:szCs w:val="20"/>
        </w:rPr>
        <w:t>strategic value</w:t>
      </w:r>
      <w:r w:rsidR="004A3CC9" w:rsidRPr="00F71CBA">
        <w:rPr>
          <w:rFonts w:asciiTheme="minorHAnsi" w:hAnsiTheme="minorHAnsi" w:cstheme="minorHAnsi"/>
          <w:sz w:val="20"/>
          <w:szCs w:val="20"/>
        </w:rPr>
        <w:t>.</w:t>
      </w:r>
    </w:p>
    <w:p w14:paraId="671041B5" w14:textId="14603FA7" w:rsidR="00EA562E" w:rsidRPr="00F71CBA" w:rsidRDefault="00E333FD" w:rsidP="00E333FD">
      <w:pPr>
        <w:pStyle w:val="font-claude-response-body"/>
        <w:ind w:firstLine="720"/>
      </w:pPr>
      <w:r w:rsidRPr="00F71CBA">
        <w:rPr>
          <w:rStyle w:val="Strong"/>
          <w:rFonts w:asciiTheme="majorHAnsi" w:eastAsiaTheme="majorEastAsia" w:hAnsiTheme="majorHAnsi"/>
          <w:b w:val="0"/>
          <w:bCs w:val="0"/>
          <w:sz w:val="28"/>
          <w:szCs w:val="28"/>
        </w:rPr>
        <w:t>RURAL CASH DEPOSITS</w:t>
      </w:r>
      <w:r w:rsidR="00EA562E" w:rsidRPr="00F71CBA">
        <w:br/>
      </w:r>
      <w:r w:rsidR="004A3CC9" w:rsidRPr="00F71CBA">
        <w:rPr>
          <w:rFonts w:asciiTheme="minorHAnsi" w:hAnsiTheme="minorHAnsi" w:cstheme="minorHAnsi"/>
          <w:sz w:val="20"/>
          <w:szCs w:val="20"/>
        </w:rPr>
        <w:t>An i</w:t>
      </w:r>
      <w:r w:rsidR="00EA562E" w:rsidRPr="00F71CBA">
        <w:rPr>
          <w:rFonts w:asciiTheme="minorHAnsi" w:hAnsiTheme="minorHAnsi" w:cstheme="minorHAnsi"/>
          <w:sz w:val="20"/>
          <w:szCs w:val="20"/>
        </w:rPr>
        <w:t xml:space="preserve">nfrastructure challenge requiring substantial capital investment </w:t>
      </w:r>
      <w:r w:rsidR="00B864D4" w:rsidRPr="00F71CBA">
        <w:rPr>
          <w:rFonts w:asciiTheme="minorHAnsi" w:hAnsiTheme="minorHAnsi" w:cstheme="minorHAnsi"/>
          <w:sz w:val="20"/>
          <w:szCs w:val="20"/>
        </w:rPr>
        <w:t xml:space="preserve">and the </w:t>
      </w:r>
      <w:r w:rsidR="004A3CC9" w:rsidRPr="00F71CBA">
        <w:rPr>
          <w:rFonts w:asciiTheme="minorHAnsi" w:hAnsiTheme="minorHAnsi" w:cstheme="minorHAnsi"/>
          <w:sz w:val="20"/>
          <w:szCs w:val="20"/>
        </w:rPr>
        <w:t>s</w:t>
      </w:r>
      <w:r w:rsidR="00EA562E" w:rsidRPr="00F71CBA">
        <w:rPr>
          <w:rFonts w:asciiTheme="minorHAnsi" w:hAnsiTheme="minorHAnsi" w:cstheme="minorHAnsi"/>
          <w:sz w:val="20"/>
          <w:szCs w:val="20"/>
        </w:rPr>
        <w:t xml:space="preserve">olution complexity extends beyond customer </w:t>
      </w:r>
      <w:r w:rsidR="00B864D4" w:rsidRPr="00F71CBA">
        <w:rPr>
          <w:rFonts w:asciiTheme="minorHAnsi" w:hAnsiTheme="minorHAnsi" w:cstheme="minorHAnsi"/>
          <w:sz w:val="20"/>
          <w:szCs w:val="20"/>
        </w:rPr>
        <w:t xml:space="preserve">engagement </w:t>
      </w:r>
      <w:r w:rsidR="00EA562E" w:rsidRPr="00F71CBA">
        <w:rPr>
          <w:rFonts w:asciiTheme="minorHAnsi" w:hAnsiTheme="minorHAnsi" w:cstheme="minorHAnsi"/>
          <w:sz w:val="20"/>
          <w:szCs w:val="20"/>
        </w:rPr>
        <w:t>optimisation and primarily serves a niche rural segment.</w:t>
      </w:r>
    </w:p>
    <w:p w14:paraId="6F1A31B4" w14:textId="35E66E2C" w:rsidR="00CA012B" w:rsidRPr="00F71CBA" w:rsidRDefault="534F9491" w:rsidP="3BED9DA6">
      <w:pPr>
        <w:pStyle w:val="font-claude-response-body"/>
        <w:ind w:firstLine="720"/>
        <w:rPr>
          <w:rFonts w:asciiTheme="minorHAnsi" w:hAnsiTheme="minorHAnsi" w:cstheme="minorBidi"/>
          <w:sz w:val="20"/>
          <w:szCs w:val="20"/>
        </w:rPr>
      </w:pPr>
      <w:r w:rsidRPr="3BED9DA6">
        <w:rPr>
          <w:rStyle w:val="Strong"/>
          <w:rFonts w:asciiTheme="majorHAnsi" w:eastAsiaTheme="majorEastAsia" w:hAnsiTheme="majorHAnsi"/>
          <w:b w:val="0"/>
          <w:bCs w:val="0"/>
          <w:sz w:val="28"/>
          <w:szCs w:val="28"/>
        </w:rPr>
        <w:lastRenderedPageBreak/>
        <w:t>CUSTOMER EFFORT INDEX (CEI)</w:t>
      </w:r>
      <w:r w:rsidR="00E333FD">
        <w:br/>
      </w:r>
      <w:r w:rsidR="5EE2D4DA" w:rsidRPr="3BED9DA6">
        <w:rPr>
          <w:rFonts w:asciiTheme="minorHAnsi" w:hAnsiTheme="minorHAnsi" w:cstheme="minorBidi"/>
          <w:sz w:val="20"/>
          <w:szCs w:val="20"/>
        </w:rPr>
        <w:t>The d</w:t>
      </w:r>
      <w:r w:rsidR="5DF76A50" w:rsidRPr="3BED9DA6">
        <w:rPr>
          <w:rFonts w:asciiTheme="minorHAnsi" w:hAnsiTheme="minorHAnsi" w:cstheme="minorBidi"/>
          <w:sz w:val="20"/>
          <w:szCs w:val="20"/>
        </w:rPr>
        <w:t xml:space="preserve">iagnostic framework </w:t>
      </w:r>
      <w:r w:rsidR="5EE2D4DA" w:rsidRPr="3BED9DA6">
        <w:rPr>
          <w:rFonts w:asciiTheme="minorHAnsi" w:hAnsiTheme="minorHAnsi" w:cstheme="minorBidi"/>
          <w:sz w:val="20"/>
          <w:szCs w:val="20"/>
        </w:rPr>
        <w:t xml:space="preserve">would identify </w:t>
      </w:r>
      <w:r w:rsidR="5DF76A50" w:rsidRPr="3BED9DA6">
        <w:rPr>
          <w:rFonts w:asciiTheme="minorHAnsi" w:hAnsiTheme="minorHAnsi" w:cstheme="minorBidi"/>
          <w:sz w:val="20"/>
          <w:szCs w:val="20"/>
        </w:rPr>
        <w:t xml:space="preserve">friction points but does not constitute a tangible customer deliverable. </w:t>
      </w:r>
      <w:r w:rsidR="5EE2D4DA" w:rsidRPr="3BED9DA6">
        <w:rPr>
          <w:rFonts w:asciiTheme="minorHAnsi" w:hAnsiTheme="minorHAnsi" w:cstheme="minorBidi"/>
          <w:sz w:val="20"/>
          <w:szCs w:val="20"/>
        </w:rPr>
        <w:t xml:space="preserve">The </w:t>
      </w:r>
      <w:r w:rsidR="5DF76A50" w:rsidRPr="3BED9DA6">
        <w:rPr>
          <w:rFonts w:asciiTheme="minorHAnsi" w:hAnsiTheme="minorHAnsi" w:cstheme="minorBidi"/>
          <w:sz w:val="20"/>
          <w:szCs w:val="20"/>
        </w:rPr>
        <w:t>CEI functions as a measurement tool rather than a solution</w:t>
      </w:r>
      <w:r w:rsidR="7A61484C" w:rsidRPr="3BED9DA6">
        <w:rPr>
          <w:rFonts w:asciiTheme="minorHAnsi" w:hAnsiTheme="minorHAnsi" w:cstheme="minorBidi"/>
          <w:sz w:val="20"/>
          <w:szCs w:val="20"/>
        </w:rPr>
        <w:t xml:space="preserve"> </w:t>
      </w:r>
      <w:proofErr w:type="gramStart"/>
      <w:r w:rsidR="7A61484C" w:rsidRPr="3BED9DA6">
        <w:rPr>
          <w:rFonts w:asciiTheme="minorHAnsi" w:hAnsiTheme="minorHAnsi" w:cstheme="minorBidi"/>
          <w:sz w:val="20"/>
          <w:szCs w:val="20"/>
        </w:rPr>
        <w:t>in itself</w:t>
      </w:r>
      <w:r w:rsidR="3A4B4376" w:rsidRPr="3BED9DA6">
        <w:rPr>
          <w:rFonts w:asciiTheme="minorHAnsi" w:hAnsiTheme="minorHAnsi" w:cstheme="minorBidi"/>
          <w:sz w:val="20"/>
          <w:szCs w:val="20"/>
        </w:rPr>
        <w:t xml:space="preserve"> </w:t>
      </w:r>
      <w:r w:rsidR="7A61484C" w:rsidRPr="3BED9DA6">
        <w:rPr>
          <w:rFonts w:asciiTheme="minorHAnsi" w:hAnsiTheme="minorHAnsi" w:cstheme="minorBidi"/>
          <w:sz w:val="20"/>
          <w:szCs w:val="20"/>
        </w:rPr>
        <w:t>and</w:t>
      </w:r>
      <w:proofErr w:type="gramEnd"/>
      <w:r w:rsidR="3A14E27E" w:rsidRPr="3BED9DA6">
        <w:rPr>
          <w:rFonts w:asciiTheme="minorHAnsi" w:hAnsiTheme="minorHAnsi" w:cstheme="minorBidi"/>
          <w:sz w:val="20"/>
          <w:szCs w:val="20"/>
        </w:rPr>
        <w:t xml:space="preserve"> would</w:t>
      </w:r>
      <w:r w:rsidR="5DF76A50" w:rsidRPr="3BED9DA6">
        <w:rPr>
          <w:rFonts w:asciiTheme="minorHAnsi" w:hAnsiTheme="minorHAnsi" w:cstheme="minorBidi"/>
          <w:sz w:val="20"/>
          <w:szCs w:val="20"/>
        </w:rPr>
        <w:t xml:space="preserve"> requir</w:t>
      </w:r>
      <w:r w:rsidR="3A14E27E" w:rsidRPr="3BED9DA6">
        <w:rPr>
          <w:rFonts w:asciiTheme="minorHAnsi" w:hAnsiTheme="minorHAnsi" w:cstheme="minorBidi"/>
          <w:sz w:val="20"/>
          <w:szCs w:val="20"/>
        </w:rPr>
        <w:t xml:space="preserve">e </w:t>
      </w:r>
      <w:r w:rsidR="5DF76A50" w:rsidRPr="3BED9DA6">
        <w:rPr>
          <w:rFonts w:asciiTheme="minorHAnsi" w:hAnsiTheme="minorHAnsi" w:cstheme="minorBidi"/>
          <w:sz w:val="20"/>
          <w:szCs w:val="20"/>
        </w:rPr>
        <w:t>subsequent interventions to address identified issues.</w:t>
      </w: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7777777" w:rsidR="00732ED3" w:rsidRPr="00F71CBA" w:rsidRDefault="00731617"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 xml:space="preserve">Improving cash flow management and reducing failed debit order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3550A5F7" w14:textId="329216AC" w:rsidR="00732ED3" w:rsidRPr="00F71CBA" w:rsidRDefault="00EA562E"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The average overdraft fee multiplied by monthly occurrence frequency represents a measurable, recurring financial burden directly impacting customer wellbeing. Unlike abstract efficiency gains or potential fraud losses, this constitutes real money leaving customer accounts every month.</w:t>
      </w:r>
    </w:p>
    <w:p w14:paraId="5BC42135" w14:textId="4558F8F2" w:rsidR="00EA562E" w:rsidRPr="00F71CBA" w:rsidRDefault="00732ED3"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 xml:space="preserve">clear baseline metrics including overdraft frequency, fee revenue, and timing patterns. Success can be measured objectively through reduction in overdraft incidents, decrease in fees paid, and improvement in </w:t>
      </w:r>
      <w:proofErr w:type="spellStart"/>
      <w:r w:rsidR="00EA562E" w:rsidRPr="00F71CBA">
        <w:rPr>
          <w:rFonts w:asciiTheme="minorHAnsi" w:hAnsiTheme="minorHAnsi" w:cstheme="minorHAnsi"/>
          <w:sz w:val="20"/>
          <w:szCs w:val="20"/>
        </w:rPr>
        <w:t>nav»Money</w:t>
      </w:r>
      <w:proofErr w:type="spellEnd"/>
      <w:r w:rsidR="00EA562E" w:rsidRPr="00F71CBA">
        <w:rPr>
          <w:rFonts w:asciiTheme="minorHAnsi" w:hAnsiTheme="minorHAnsi" w:cstheme="minorHAnsi"/>
          <w:sz w:val="20"/>
          <w:szCs w:val="20"/>
        </w:rPr>
        <w:t xml:space="preserve">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A669C" w14:textId="77777777" w:rsidR="0005452D" w:rsidRPr="00F71CBA" w:rsidRDefault="0005452D" w:rsidP="000D0955">
      <w:pPr>
        <w:spacing w:after="0" w:line="240" w:lineRule="auto"/>
      </w:pPr>
      <w:r w:rsidRPr="00F71CBA">
        <w:separator/>
      </w:r>
    </w:p>
  </w:endnote>
  <w:endnote w:type="continuationSeparator" w:id="0">
    <w:p w14:paraId="396417B3" w14:textId="77777777" w:rsidR="0005452D" w:rsidRPr="00F71CBA" w:rsidRDefault="0005452D" w:rsidP="000D0955">
      <w:pPr>
        <w:spacing w:after="0" w:line="240" w:lineRule="auto"/>
      </w:pPr>
      <w:r w:rsidRPr="00F71CBA">
        <w:continuationSeparator/>
      </w:r>
    </w:p>
  </w:endnote>
  <w:endnote w:type="continuationNotice" w:id="1">
    <w:p w14:paraId="768325EB" w14:textId="77777777" w:rsidR="0005452D" w:rsidRPr="00F71CBA" w:rsidRDefault="000545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swald">
    <w:altName w:val="Cambria"/>
    <w:charset w:val="00"/>
    <w:family w:val="auto"/>
    <w:pitch w:val="variable"/>
    <w:sig w:usb0="2000020F" w:usb1="00000000"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71C53" w14:textId="77777777" w:rsidR="0005452D" w:rsidRPr="00F71CBA" w:rsidRDefault="0005452D" w:rsidP="000D0955">
      <w:pPr>
        <w:spacing w:after="0" w:line="240" w:lineRule="auto"/>
      </w:pPr>
      <w:r w:rsidRPr="00F71CBA">
        <w:separator/>
      </w:r>
    </w:p>
  </w:footnote>
  <w:footnote w:type="continuationSeparator" w:id="0">
    <w:p w14:paraId="3D9126A9" w14:textId="77777777" w:rsidR="0005452D" w:rsidRPr="00F71CBA" w:rsidRDefault="0005452D" w:rsidP="000D0955">
      <w:pPr>
        <w:spacing w:after="0" w:line="240" w:lineRule="auto"/>
      </w:pPr>
      <w:r w:rsidRPr="00F71CBA">
        <w:continuationSeparator/>
      </w:r>
    </w:p>
  </w:footnote>
  <w:footnote w:type="continuationNotice" w:id="1">
    <w:p w14:paraId="7942E586" w14:textId="77777777" w:rsidR="0005452D" w:rsidRPr="00F71CBA" w:rsidRDefault="0005452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bookmark int2:bookmarkName="_Int_q2R5AFk0" int2:invalidationBookmarkName="" int2:hashCode="p+UFE+s9FqxPO6" int2:id="afNWmFfy">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D0438"/>
    <w:multiLevelType w:val="hybridMultilevel"/>
    <w:tmpl w:val="055A8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D062925"/>
    <w:multiLevelType w:val="multilevel"/>
    <w:tmpl w:val="7B0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E01980"/>
    <w:multiLevelType w:val="hybridMultilevel"/>
    <w:tmpl w:val="05B07C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43367E3"/>
    <w:multiLevelType w:val="hybridMultilevel"/>
    <w:tmpl w:val="611E44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207FD6"/>
    <w:multiLevelType w:val="hybridMultilevel"/>
    <w:tmpl w:val="0194D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7532D51"/>
    <w:multiLevelType w:val="multilevel"/>
    <w:tmpl w:val="909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0C0AD4"/>
    <w:multiLevelType w:val="multilevel"/>
    <w:tmpl w:val="55981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AF5A39"/>
    <w:multiLevelType w:val="hybridMultilevel"/>
    <w:tmpl w:val="8B5AA5A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7CF70C6"/>
    <w:multiLevelType w:val="hybridMultilevel"/>
    <w:tmpl w:val="653E55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628D0EA1"/>
    <w:multiLevelType w:val="multilevel"/>
    <w:tmpl w:val="AE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3715958">
    <w:abstractNumId w:val="11"/>
  </w:num>
  <w:num w:numId="2" w16cid:durableId="218132958">
    <w:abstractNumId w:val="1"/>
  </w:num>
  <w:num w:numId="3" w16cid:durableId="1819301103">
    <w:abstractNumId w:val="4"/>
  </w:num>
  <w:num w:numId="4" w16cid:durableId="970750054">
    <w:abstractNumId w:val="6"/>
  </w:num>
  <w:num w:numId="5" w16cid:durableId="153911004">
    <w:abstractNumId w:val="0"/>
  </w:num>
  <w:num w:numId="6" w16cid:durableId="1321930003">
    <w:abstractNumId w:val="7"/>
  </w:num>
  <w:num w:numId="7" w16cid:durableId="1022517728">
    <w:abstractNumId w:val="3"/>
  </w:num>
  <w:num w:numId="8" w16cid:durableId="810564373">
    <w:abstractNumId w:val="12"/>
  </w:num>
  <w:num w:numId="9" w16cid:durableId="822820703">
    <w:abstractNumId w:val="8"/>
  </w:num>
  <w:num w:numId="10" w16cid:durableId="306858343">
    <w:abstractNumId w:val="13"/>
  </w:num>
  <w:num w:numId="11" w16cid:durableId="973607233">
    <w:abstractNumId w:val="5"/>
  </w:num>
  <w:num w:numId="12" w16cid:durableId="781538544">
    <w:abstractNumId w:val="10"/>
  </w:num>
  <w:num w:numId="13" w16cid:durableId="11401957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61404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64066454">
    <w:abstractNumId w:val="2"/>
  </w:num>
  <w:num w:numId="16" w16cid:durableId="1161654338">
    <w:abstractNumId w:val="11"/>
    <w:lvlOverride w:ilvl="0">
      <w:startOverride w:val="7"/>
    </w:lvlOverride>
    <w:lvlOverride w:ilvl="1">
      <w:startOverride w:val="21"/>
    </w:lvlOverride>
  </w:num>
  <w:num w:numId="17" w16cid:durableId="1172333145">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4615"/>
    <w:rsid w:val="000048CE"/>
    <w:rsid w:val="0000531C"/>
    <w:rsid w:val="00005C8E"/>
    <w:rsid w:val="000067E1"/>
    <w:rsid w:val="000102A8"/>
    <w:rsid w:val="00010820"/>
    <w:rsid w:val="00011917"/>
    <w:rsid w:val="00011B23"/>
    <w:rsid w:val="000124AC"/>
    <w:rsid w:val="000124B2"/>
    <w:rsid w:val="0001420C"/>
    <w:rsid w:val="000161E3"/>
    <w:rsid w:val="000162A4"/>
    <w:rsid w:val="00020F8F"/>
    <w:rsid w:val="0002124D"/>
    <w:rsid w:val="0002229D"/>
    <w:rsid w:val="0002282B"/>
    <w:rsid w:val="00022F22"/>
    <w:rsid w:val="0002390F"/>
    <w:rsid w:val="00024A2D"/>
    <w:rsid w:val="00024B77"/>
    <w:rsid w:val="0002752A"/>
    <w:rsid w:val="000308D6"/>
    <w:rsid w:val="00031B33"/>
    <w:rsid w:val="00032373"/>
    <w:rsid w:val="000325C3"/>
    <w:rsid w:val="00032670"/>
    <w:rsid w:val="0003744D"/>
    <w:rsid w:val="00040140"/>
    <w:rsid w:val="00041D3E"/>
    <w:rsid w:val="00042BC7"/>
    <w:rsid w:val="00043446"/>
    <w:rsid w:val="000443FF"/>
    <w:rsid w:val="0004493A"/>
    <w:rsid w:val="0004498B"/>
    <w:rsid w:val="0004675B"/>
    <w:rsid w:val="00047A3A"/>
    <w:rsid w:val="00050D61"/>
    <w:rsid w:val="00051943"/>
    <w:rsid w:val="00051EB7"/>
    <w:rsid w:val="00054027"/>
    <w:rsid w:val="0005452D"/>
    <w:rsid w:val="0005489E"/>
    <w:rsid w:val="00055EC0"/>
    <w:rsid w:val="00056C3B"/>
    <w:rsid w:val="00056D3B"/>
    <w:rsid w:val="000575BD"/>
    <w:rsid w:val="00057F7F"/>
    <w:rsid w:val="00060CA8"/>
    <w:rsid w:val="000624AF"/>
    <w:rsid w:val="00062E92"/>
    <w:rsid w:val="0006527B"/>
    <w:rsid w:val="00065A8F"/>
    <w:rsid w:val="000664C6"/>
    <w:rsid w:val="00066E42"/>
    <w:rsid w:val="000673E3"/>
    <w:rsid w:val="00067541"/>
    <w:rsid w:val="000679FB"/>
    <w:rsid w:val="000721CD"/>
    <w:rsid w:val="000729ED"/>
    <w:rsid w:val="000735DB"/>
    <w:rsid w:val="00075DC4"/>
    <w:rsid w:val="00076053"/>
    <w:rsid w:val="000773E9"/>
    <w:rsid w:val="0007770D"/>
    <w:rsid w:val="00080602"/>
    <w:rsid w:val="00080753"/>
    <w:rsid w:val="00081288"/>
    <w:rsid w:val="0008217B"/>
    <w:rsid w:val="0008311C"/>
    <w:rsid w:val="00083777"/>
    <w:rsid w:val="000857E9"/>
    <w:rsid w:val="00085DBB"/>
    <w:rsid w:val="000913A1"/>
    <w:rsid w:val="0009228A"/>
    <w:rsid w:val="00092887"/>
    <w:rsid w:val="00094AB0"/>
    <w:rsid w:val="00095181"/>
    <w:rsid w:val="0009634F"/>
    <w:rsid w:val="00097935"/>
    <w:rsid w:val="000A010A"/>
    <w:rsid w:val="000A10BB"/>
    <w:rsid w:val="000A1C26"/>
    <w:rsid w:val="000A28DB"/>
    <w:rsid w:val="000A38BC"/>
    <w:rsid w:val="000A3D67"/>
    <w:rsid w:val="000A4821"/>
    <w:rsid w:val="000A5EBA"/>
    <w:rsid w:val="000A6CF2"/>
    <w:rsid w:val="000A77FF"/>
    <w:rsid w:val="000A7BEB"/>
    <w:rsid w:val="000B36AF"/>
    <w:rsid w:val="000B3FA1"/>
    <w:rsid w:val="000B4E51"/>
    <w:rsid w:val="000B54F9"/>
    <w:rsid w:val="000B60CC"/>
    <w:rsid w:val="000B688D"/>
    <w:rsid w:val="000B71EE"/>
    <w:rsid w:val="000C0727"/>
    <w:rsid w:val="000C0A51"/>
    <w:rsid w:val="000C1E2D"/>
    <w:rsid w:val="000C22DB"/>
    <w:rsid w:val="000C49EF"/>
    <w:rsid w:val="000C4AB4"/>
    <w:rsid w:val="000C4E09"/>
    <w:rsid w:val="000C61FE"/>
    <w:rsid w:val="000C6A2D"/>
    <w:rsid w:val="000C79EF"/>
    <w:rsid w:val="000C7BCA"/>
    <w:rsid w:val="000D0955"/>
    <w:rsid w:val="000D0BD3"/>
    <w:rsid w:val="000D0E7D"/>
    <w:rsid w:val="000D11DF"/>
    <w:rsid w:val="000D1C44"/>
    <w:rsid w:val="000D1ECB"/>
    <w:rsid w:val="000D2509"/>
    <w:rsid w:val="000D2874"/>
    <w:rsid w:val="000D365D"/>
    <w:rsid w:val="000D3AB9"/>
    <w:rsid w:val="000D461B"/>
    <w:rsid w:val="000D4959"/>
    <w:rsid w:val="000D4AE4"/>
    <w:rsid w:val="000D5205"/>
    <w:rsid w:val="000D5821"/>
    <w:rsid w:val="000D7664"/>
    <w:rsid w:val="000D7993"/>
    <w:rsid w:val="000E1847"/>
    <w:rsid w:val="000E3823"/>
    <w:rsid w:val="000E3986"/>
    <w:rsid w:val="000E3AF0"/>
    <w:rsid w:val="000E6771"/>
    <w:rsid w:val="000E6941"/>
    <w:rsid w:val="000E7088"/>
    <w:rsid w:val="000E76A9"/>
    <w:rsid w:val="000E7C3C"/>
    <w:rsid w:val="000E7DF2"/>
    <w:rsid w:val="000F14B7"/>
    <w:rsid w:val="000F1C41"/>
    <w:rsid w:val="000F1D33"/>
    <w:rsid w:val="000F3404"/>
    <w:rsid w:val="000F36EB"/>
    <w:rsid w:val="000F3C0E"/>
    <w:rsid w:val="000F4259"/>
    <w:rsid w:val="000F4980"/>
    <w:rsid w:val="000F4A81"/>
    <w:rsid w:val="001006FB"/>
    <w:rsid w:val="0010098C"/>
    <w:rsid w:val="001065B2"/>
    <w:rsid w:val="001070A3"/>
    <w:rsid w:val="001078CD"/>
    <w:rsid w:val="0011140E"/>
    <w:rsid w:val="00112290"/>
    <w:rsid w:val="00112576"/>
    <w:rsid w:val="00113898"/>
    <w:rsid w:val="001146EF"/>
    <w:rsid w:val="00114F7B"/>
    <w:rsid w:val="00117397"/>
    <w:rsid w:val="00120AF1"/>
    <w:rsid w:val="00121279"/>
    <w:rsid w:val="00123129"/>
    <w:rsid w:val="00123154"/>
    <w:rsid w:val="00123CA9"/>
    <w:rsid w:val="00123F4D"/>
    <w:rsid w:val="00124279"/>
    <w:rsid w:val="00124E98"/>
    <w:rsid w:val="0012561F"/>
    <w:rsid w:val="0012633A"/>
    <w:rsid w:val="00126FA8"/>
    <w:rsid w:val="001274B1"/>
    <w:rsid w:val="0013112E"/>
    <w:rsid w:val="00131D1D"/>
    <w:rsid w:val="00131D5A"/>
    <w:rsid w:val="00131FB4"/>
    <w:rsid w:val="00133A65"/>
    <w:rsid w:val="00134654"/>
    <w:rsid w:val="001352EA"/>
    <w:rsid w:val="00140D57"/>
    <w:rsid w:val="00141726"/>
    <w:rsid w:val="00141A1C"/>
    <w:rsid w:val="0014285F"/>
    <w:rsid w:val="00143516"/>
    <w:rsid w:val="00145746"/>
    <w:rsid w:val="001500AF"/>
    <w:rsid w:val="0015091F"/>
    <w:rsid w:val="00151663"/>
    <w:rsid w:val="00151BED"/>
    <w:rsid w:val="00152209"/>
    <w:rsid w:val="00152AC2"/>
    <w:rsid w:val="00152E55"/>
    <w:rsid w:val="001530D1"/>
    <w:rsid w:val="00154200"/>
    <w:rsid w:val="001558D0"/>
    <w:rsid w:val="001568A9"/>
    <w:rsid w:val="00156B30"/>
    <w:rsid w:val="00157CF4"/>
    <w:rsid w:val="00160720"/>
    <w:rsid w:val="00161820"/>
    <w:rsid w:val="00162C20"/>
    <w:rsid w:val="001630AE"/>
    <w:rsid w:val="0016322B"/>
    <w:rsid w:val="00163356"/>
    <w:rsid w:val="00163600"/>
    <w:rsid w:val="00164231"/>
    <w:rsid w:val="00164839"/>
    <w:rsid w:val="00164890"/>
    <w:rsid w:val="00165B6E"/>
    <w:rsid w:val="001664B5"/>
    <w:rsid w:val="00167026"/>
    <w:rsid w:val="00167373"/>
    <w:rsid w:val="00167866"/>
    <w:rsid w:val="00171238"/>
    <w:rsid w:val="001726C3"/>
    <w:rsid w:val="00172A6A"/>
    <w:rsid w:val="00174921"/>
    <w:rsid w:val="00174DA9"/>
    <w:rsid w:val="001754C6"/>
    <w:rsid w:val="00176C5F"/>
    <w:rsid w:val="001805A5"/>
    <w:rsid w:val="00180DB8"/>
    <w:rsid w:val="00182257"/>
    <w:rsid w:val="00182B8F"/>
    <w:rsid w:val="00182CAC"/>
    <w:rsid w:val="00183176"/>
    <w:rsid w:val="001833D8"/>
    <w:rsid w:val="001839F9"/>
    <w:rsid w:val="00187079"/>
    <w:rsid w:val="00187686"/>
    <w:rsid w:val="00190107"/>
    <w:rsid w:val="00190C00"/>
    <w:rsid w:val="00191F36"/>
    <w:rsid w:val="00192A71"/>
    <w:rsid w:val="00192E2C"/>
    <w:rsid w:val="001938B1"/>
    <w:rsid w:val="001938EF"/>
    <w:rsid w:val="001950E3"/>
    <w:rsid w:val="00195BE0"/>
    <w:rsid w:val="0019631F"/>
    <w:rsid w:val="00196A0D"/>
    <w:rsid w:val="001974EC"/>
    <w:rsid w:val="001A0D8A"/>
    <w:rsid w:val="001A260B"/>
    <w:rsid w:val="001A29BF"/>
    <w:rsid w:val="001A2F0C"/>
    <w:rsid w:val="001A3068"/>
    <w:rsid w:val="001A4707"/>
    <w:rsid w:val="001A690B"/>
    <w:rsid w:val="001A6EBF"/>
    <w:rsid w:val="001A73F9"/>
    <w:rsid w:val="001A798F"/>
    <w:rsid w:val="001A7E3B"/>
    <w:rsid w:val="001B0186"/>
    <w:rsid w:val="001B029A"/>
    <w:rsid w:val="001B0CF4"/>
    <w:rsid w:val="001B10EE"/>
    <w:rsid w:val="001B3169"/>
    <w:rsid w:val="001B33F5"/>
    <w:rsid w:val="001B6961"/>
    <w:rsid w:val="001B7899"/>
    <w:rsid w:val="001C0811"/>
    <w:rsid w:val="001C3B92"/>
    <w:rsid w:val="001C3BB1"/>
    <w:rsid w:val="001C56C9"/>
    <w:rsid w:val="001C5ADA"/>
    <w:rsid w:val="001C5FA0"/>
    <w:rsid w:val="001C7CD8"/>
    <w:rsid w:val="001C7E36"/>
    <w:rsid w:val="001D18A8"/>
    <w:rsid w:val="001D2707"/>
    <w:rsid w:val="001D2DBD"/>
    <w:rsid w:val="001D4977"/>
    <w:rsid w:val="001D4DF9"/>
    <w:rsid w:val="001D5260"/>
    <w:rsid w:val="001D651A"/>
    <w:rsid w:val="001D6643"/>
    <w:rsid w:val="001D67BA"/>
    <w:rsid w:val="001D7515"/>
    <w:rsid w:val="001E10A7"/>
    <w:rsid w:val="001E11C4"/>
    <w:rsid w:val="001E2569"/>
    <w:rsid w:val="001E3CFA"/>
    <w:rsid w:val="001E5E6C"/>
    <w:rsid w:val="001E63C3"/>
    <w:rsid w:val="001E6862"/>
    <w:rsid w:val="001E6B43"/>
    <w:rsid w:val="001E7673"/>
    <w:rsid w:val="001F004C"/>
    <w:rsid w:val="001F1D53"/>
    <w:rsid w:val="001F200A"/>
    <w:rsid w:val="001F2339"/>
    <w:rsid w:val="001F34E6"/>
    <w:rsid w:val="001F3AD2"/>
    <w:rsid w:val="001F606B"/>
    <w:rsid w:val="00200147"/>
    <w:rsid w:val="00200FA0"/>
    <w:rsid w:val="002032EE"/>
    <w:rsid w:val="002043E7"/>
    <w:rsid w:val="00204470"/>
    <w:rsid w:val="00204D3D"/>
    <w:rsid w:val="002059CB"/>
    <w:rsid w:val="00206D9A"/>
    <w:rsid w:val="002075CB"/>
    <w:rsid w:val="00210006"/>
    <w:rsid w:val="00210521"/>
    <w:rsid w:val="00211707"/>
    <w:rsid w:val="00211C33"/>
    <w:rsid w:val="00214E97"/>
    <w:rsid w:val="00215474"/>
    <w:rsid w:val="002157F8"/>
    <w:rsid w:val="00216AD4"/>
    <w:rsid w:val="00216BAB"/>
    <w:rsid w:val="002173CA"/>
    <w:rsid w:val="00217E3D"/>
    <w:rsid w:val="0022094A"/>
    <w:rsid w:val="00220A16"/>
    <w:rsid w:val="00221887"/>
    <w:rsid w:val="00223D7D"/>
    <w:rsid w:val="002241F4"/>
    <w:rsid w:val="002243F3"/>
    <w:rsid w:val="00224B54"/>
    <w:rsid w:val="00224EA0"/>
    <w:rsid w:val="0022515A"/>
    <w:rsid w:val="00225930"/>
    <w:rsid w:val="00225A33"/>
    <w:rsid w:val="002266C8"/>
    <w:rsid w:val="00226CAD"/>
    <w:rsid w:val="00226E2E"/>
    <w:rsid w:val="00227A1A"/>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4F7F"/>
    <w:rsid w:val="00246605"/>
    <w:rsid w:val="0024D366"/>
    <w:rsid w:val="002508FC"/>
    <w:rsid w:val="00251E59"/>
    <w:rsid w:val="002524CF"/>
    <w:rsid w:val="00253D70"/>
    <w:rsid w:val="00254009"/>
    <w:rsid w:val="00254A9C"/>
    <w:rsid w:val="002552CB"/>
    <w:rsid w:val="0026033C"/>
    <w:rsid w:val="002611A1"/>
    <w:rsid w:val="0026204D"/>
    <w:rsid w:val="002620DC"/>
    <w:rsid w:val="002621F3"/>
    <w:rsid w:val="00263498"/>
    <w:rsid w:val="002638C8"/>
    <w:rsid w:val="002640DD"/>
    <w:rsid w:val="002645AB"/>
    <w:rsid w:val="00264E40"/>
    <w:rsid w:val="00265134"/>
    <w:rsid w:val="00266727"/>
    <w:rsid w:val="0027162B"/>
    <w:rsid w:val="00274F8F"/>
    <w:rsid w:val="00276A49"/>
    <w:rsid w:val="00276C43"/>
    <w:rsid w:val="002807D6"/>
    <w:rsid w:val="0028159C"/>
    <w:rsid w:val="002841FA"/>
    <w:rsid w:val="002846F0"/>
    <w:rsid w:val="0028537A"/>
    <w:rsid w:val="00286299"/>
    <w:rsid w:val="002869D9"/>
    <w:rsid w:val="00287AF0"/>
    <w:rsid w:val="00291BA4"/>
    <w:rsid w:val="00292B2E"/>
    <w:rsid w:val="00293640"/>
    <w:rsid w:val="00295496"/>
    <w:rsid w:val="002A05EE"/>
    <w:rsid w:val="002A0987"/>
    <w:rsid w:val="002A1ACB"/>
    <w:rsid w:val="002A248E"/>
    <w:rsid w:val="002A2BE0"/>
    <w:rsid w:val="002A40E2"/>
    <w:rsid w:val="002A4386"/>
    <w:rsid w:val="002A4CC9"/>
    <w:rsid w:val="002A5787"/>
    <w:rsid w:val="002A58C1"/>
    <w:rsid w:val="002B018B"/>
    <w:rsid w:val="002B09F9"/>
    <w:rsid w:val="002B0BC9"/>
    <w:rsid w:val="002B16D6"/>
    <w:rsid w:val="002B1BE4"/>
    <w:rsid w:val="002B515A"/>
    <w:rsid w:val="002B57DF"/>
    <w:rsid w:val="002B581B"/>
    <w:rsid w:val="002B5FA5"/>
    <w:rsid w:val="002B7EB2"/>
    <w:rsid w:val="002C0104"/>
    <w:rsid w:val="002C10DD"/>
    <w:rsid w:val="002C368F"/>
    <w:rsid w:val="002C3984"/>
    <w:rsid w:val="002C3CAB"/>
    <w:rsid w:val="002C465C"/>
    <w:rsid w:val="002C46D2"/>
    <w:rsid w:val="002C4A3C"/>
    <w:rsid w:val="002C5382"/>
    <w:rsid w:val="002C54FA"/>
    <w:rsid w:val="002C608C"/>
    <w:rsid w:val="002C665E"/>
    <w:rsid w:val="002D1A4C"/>
    <w:rsid w:val="002D36F7"/>
    <w:rsid w:val="002D4820"/>
    <w:rsid w:val="002D4AD4"/>
    <w:rsid w:val="002D4C51"/>
    <w:rsid w:val="002D5E30"/>
    <w:rsid w:val="002D66F4"/>
    <w:rsid w:val="002E16B6"/>
    <w:rsid w:val="002E29FF"/>
    <w:rsid w:val="002E430C"/>
    <w:rsid w:val="002E4BC6"/>
    <w:rsid w:val="002E6616"/>
    <w:rsid w:val="002F0279"/>
    <w:rsid w:val="002F048C"/>
    <w:rsid w:val="002F06BA"/>
    <w:rsid w:val="002F15AB"/>
    <w:rsid w:val="002F23B6"/>
    <w:rsid w:val="002F3B54"/>
    <w:rsid w:val="002F3F1B"/>
    <w:rsid w:val="002F55D1"/>
    <w:rsid w:val="002F61EA"/>
    <w:rsid w:val="002F6211"/>
    <w:rsid w:val="002F7D66"/>
    <w:rsid w:val="003018EA"/>
    <w:rsid w:val="00301AC7"/>
    <w:rsid w:val="00302556"/>
    <w:rsid w:val="00304B55"/>
    <w:rsid w:val="0030564E"/>
    <w:rsid w:val="00307BB8"/>
    <w:rsid w:val="003106BE"/>
    <w:rsid w:val="003110FB"/>
    <w:rsid w:val="003116D3"/>
    <w:rsid w:val="003134F8"/>
    <w:rsid w:val="0031449E"/>
    <w:rsid w:val="00314961"/>
    <w:rsid w:val="003219C9"/>
    <w:rsid w:val="00321DF3"/>
    <w:rsid w:val="003220C4"/>
    <w:rsid w:val="00322DF2"/>
    <w:rsid w:val="0032328B"/>
    <w:rsid w:val="003232A3"/>
    <w:rsid w:val="0032686A"/>
    <w:rsid w:val="00330191"/>
    <w:rsid w:val="003305DE"/>
    <w:rsid w:val="003306A9"/>
    <w:rsid w:val="00330DE1"/>
    <w:rsid w:val="00331EFD"/>
    <w:rsid w:val="003321B6"/>
    <w:rsid w:val="00332777"/>
    <w:rsid w:val="003331BB"/>
    <w:rsid w:val="00335136"/>
    <w:rsid w:val="003355B2"/>
    <w:rsid w:val="003357F6"/>
    <w:rsid w:val="00336B24"/>
    <w:rsid w:val="00337296"/>
    <w:rsid w:val="0033761C"/>
    <w:rsid w:val="0034018F"/>
    <w:rsid w:val="00341C2B"/>
    <w:rsid w:val="00342464"/>
    <w:rsid w:val="00342B3E"/>
    <w:rsid w:val="00343BE6"/>
    <w:rsid w:val="00344A8A"/>
    <w:rsid w:val="00344C7E"/>
    <w:rsid w:val="00345637"/>
    <w:rsid w:val="003476F3"/>
    <w:rsid w:val="00351770"/>
    <w:rsid w:val="00351EDF"/>
    <w:rsid w:val="00354862"/>
    <w:rsid w:val="0035490D"/>
    <w:rsid w:val="003552CB"/>
    <w:rsid w:val="0035642B"/>
    <w:rsid w:val="00357F84"/>
    <w:rsid w:val="00360E1D"/>
    <w:rsid w:val="00361846"/>
    <w:rsid w:val="003623A8"/>
    <w:rsid w:val="0036289F"/>
    <w:rsid w:val="00362CF7"/>
    <w:rsid w:val="003645FC"/>
    <w:rsid w:val="00364D53"/>
    <w:rsid w:val="003650E3"/>
    <w:rsid w:val="00365CC1"/>
    <w:rsid w:val="00365EEA"/>
    <w:rsid w:val="00366B14"/>
    <w:rsid w:val="00366D4D"/>
    <w:rsid w:val="00367655"/>
    <w:rsid w:val="00370451"/>
    <w:rsid w:val="0037195D"/>
    <w:rsid w:val="00372CCC"/>
    <w:rsid w:val="00373A9F"/>
    <w:rsid w:val="00373CBE"/>
    <w:rsid w:val="003741AF"/>
    <w:rsid w:val="003754FF"/>
    <w:rsid w:val="00375D0C"/>
    <w:rsid w:val="00376ADB"/>
    <w:rsid w:val="003774A1"/>
    <w:rsid w:val="00381966"/>
    <w:rsid w:val="00381F11"/>
    <w:rsid w:val="003850AA"/>
    <w:rsid w:val="0038518E"/>
    <w:rsid w:val="00385527"/>
    <w:rsid w:val="0038750D"/>
    <w:rsid w:val="00387C02"/>
    <w:rsid w:val="00387CDA"/>
    <w:rsid w:val="003900B2"/>
    <w:rsid w:val="0039078A"/>
    <w:rsid w:val="00391EC7"/>
    <w:rsid w:val="00396562"/>
    <w:rsid w:val="00396B0E"/>
    <w:rsid w:val="00396DE5"/>
    <w:rsid w:val="003A1879"/>
    <w:rsid w:val="003A1A8B"/>
    <w:rsid w:val="003A3B5F"/>
    <w:rsid w:val="003A3DF0"/>
    <w:rsid w:val="003A4F34"/>
    <w:rsid w:val="003A5014"/>
    <w:rsid w:val="003A7FEA"/>
    <w:rsid w:val="003B0E1C"/>
    <w:rsid w:val="003B12C7"/>
    <w:rsid w:val="003B14FF"/>
    <w:rsid w:val="003B279E"/>
    <w:rsid w:val="003B2BB0"/>
    <w:rsid w:val="003B3416"/>
    <w:rsid w:val="003B3882"/>
    <w:rsid w:val="003B4447"/>
    <w:rsid w:val="003B5465"/>
    <w:rsid w:val="003B5D97"/>
    <w:rsid w:val="003B79F6"/>
    <w:rsid w:val="003C2A26"/>
    <w:rsid w:val="003C3B61"/>
    <w:rsid w:val="003C3DB2"/>
    <w:rsid w:val="003C4E16"/>
    <w:rsid w:val="003C4EFF"/>
    <w:rsid w:val="003C5970"/>
    <w:rsid w:val="003C6B38"/>
    <w:rsid w:val="003C6F23"/>
    <w:rsid w:val="003C7CC1"/>
    <w:rsid w:val="003C7DA0"/>
    <w:rsid w:val="003C7FE8"/>
    <w:rsid w:val="003D0115"/>
    <w:rsid w:val="003D02F0"/>
    <w:rsid w:val="003D0D63"/>
    <w:rsid w:val="003D1A95"/>
    <w:rsid w:val="003D3E1D"/>
    <w:rsid w:val="003D4048"/>
    <w:rsid w:val="003D4D6F"/>
    <w:rsid w:val="003D4F35"/>
    <w:rsid w:val="003D59AA"/>
    <w:rsid w:val="003D66B5"/>
    <w:rsid w:val="003D68BB"/>
    <w:rsid w:val="003D7532"/>
    <w:rsid w:val="003E2017"/>
    <w:rsid w:val="003E2965"/>
    <w:rsid w:val="003E3DEC"/>
    <w:rsid w:val="003E7D0A"/>
    <w:rsid w:val="003E7E26"/>
    <w:rsid w:val="003F0F07"/>
    <w:rsid w:val="003F2CE2"/>
    <w:rsid w:val="003F310E"/>
    <w:rsid w:val="003F3407"/>
    <w:rsid w:val="003F37C8"/>
    <w:rsid w:val="003F4071"/>
    <w:rsid w:val="003F525E"/>
    <w:rsid w:val="003F592E"/>
    <w:rsid w:val="003F6402"/>
    <w:rsid w:val="003F643A"/>
    <w:rsid w:val="003F65AD"/>
    <w:rsid w:val="003F6BF1"/>
    <w:rsid w:val="0040066C"/>
    <w:rsid w:val="00401402"/>
    <w:rsid w:val="0040149A"/>
    <w:rsid w:val="00401CEB"/>
    <w:rsid w:val="004021A6"/>
    <w:rsid w:val="00404697"/>
    <w:rsid w:val="00406C6B"/>
    <w:rsid w:val="00410CCE"/>
    <w:rsid w:val="00411122"/>
    <w:rsid w:val="00411E49"/>
    <w:rsid w:val="00413113"/>
    <w:rsid w:val="00414C63"/>
    <w:rsid w:val="00415B04"/>
    <w:rsid w:val="00417983"/>
    <w:rsid w:val="00417C8B"/>
    <w:rsid w:val="004203FB"/>
    <w:rsid w:val="00420A42"/>
    <w:rsid w:val="00421D98"/>
    <w:rsid w:val="00423C51"/>
    <w:rsid w:val="00424659"/>
    <w:rsid w:val="00425849"/>
    <w:rsid w:val="004268F8"/>
    <w:rsid w:val="00431328"/>
    <w:rsid w:val="00432B17"/>
    <w:rsid w:val="004352DE"/>
    <w:rsid w:val="00436088"/>
    <w:rsid w:val="00437754"/>
    <w:rsid w:val="00437C60"/>
    <w:rsid w:val="00437DBA"/>
    <w:rsid w:val="004403F2"/>
    <w:rsid w:val="00440AC3"/>
    <w:rsid w:val="00441988"/>
    <w:rsid w:val="00442CFA"/>
    <w:rsid w:val="0044375D"/>
    <w:rsid w:val="004447F4"/>
    <w:rsid w:val="00444EF6"/>
    <w:rsid w:val="00446552"/>
    <w:rsid w:val="0044667A"/>
    <w:rsid w:val="00447350"/>
    <w:rsid w:val="00447BEC"/>
    <w:rsid w:val="004500A5"/>
    <w:rsid w:val="00451255"/>
    <w:rsid w:val="00451DDD"/>
    <w:rsid w:val="004522C6"/>
    <w:rsid w:val="00453189"/>
    <w:rsid w:val="004531AE"/>
    <w:rsid w:val="00453E8C"/>
    <w:rsid w:val="00453F64"/>
    <w:rsid w:val="00454B1A"/>
    <w:rsid w:val="00455D9E"/>
    <w:rsid w:val="00457205"/>
    <w:rsid w:val="00457C15"/>
    <w:rsid w:val="004602EF"/>
    <w:rsid w:val="00460A5D"/>
    <w:rsid w:val="00461C36"/>
    <w:rsid w:val="00462501"/>
    <w:rsid w:val="0046271F"/>
    <w:rsid w:val="00463ACC"/>
    <w:rsid w:val="00463DA3"/>
    <w:rsid w:val="00464637"/>
    <w:rsid w:val="00464829"/>
    <w:rsid w:val="00464BEB"/>
    <w:rsid w:val="00465A7E"/>
    <w:rsid w:val="00465E7F"/>
    <w:rsid w:val="00466022"/>
    <w:rsid w:val="004667A6"/>
    <w:rsid w:val="0046696F"/>
    <w:rsid w:val="00467B43"/>
    <w:rsid w:val="0047026E"/>
    <w:rsid w:val="00472187"/>
    <w:rsid w:val="00473340"/>
    <w:rsid w:val="00474939"/>
    <w:rsid w:val="00474A8A"/>
    <w:rsid w:val="004758F4"/>
    <w:rsid w:val="0047639F"/>
    <w:rsid w:val="00476D0E"/>
    <w:rsid w:val="00477122"/>
    <w:rsid w:val="0047785D"/>
    <w:rsid w:val="00477869"/>
    <w:rsid w:val="00477E73"/>
    <w:rsid w:val="004825CB"/>
    <w:rsid w:val="00483AA1"/>
    <w:rsid w:val="00483DDD"/>
    <w:rsid w:val="00484F47"/>
    <w:rsid w:val="00485049"/>
    <w:rsid w:val="004872D8"/>
    <w:rsid w:val="00487533"/>
    <w:rsid w:val="00490221"/>
    <w:rsid w:val="00490EDE"/>
    <w:rsid w:val="00490FF6"/>
    <w:rsid w:val="004914D1"/>
    <w:rsid w:val="0049236D"/>
    <w:rsid w:val="0049389E"/>
    <w:rsid w:val="00493918"/>
    <w:rsid w:val="00493CA2"/>
    <w:rsid w:val="00495EDA"/>
    <w:rsid w:val="004968C2"/>
    <w:rsid w:val="004A0C6E"/>
    <w:rsid w:val="004A1A9C"/>
    <w:rsid w:val="004A21CA"/>
    <w:rsid w:val="004A2327"/>
    <w:rsid w:val="004A25F1"/>
    <w:rsid w:val="004A3448"/>
    <w:rsid w:val="004A3CC9"/>
    <w:rsid w:val="004A41E8"/>
    <w:rsid w:val="004A515C"/>
    <w:rsid w:val="004A5C36"/>
    <w:rsid w:val="004A7D2B"/>
    <w:rsid w:val="004B1140"/>
    <w:rsid w:val="004B2E75"/>
    <w:rsid w:val="004B4F7A"/>
    <w:rsid w:val="004B5579"/>
    <w:rsid w:val="004B5797"/>
    <w:rsid w:val="004B58FA"/>
    <w:rsid w:val="004B5A94"/>
    <w:rsid w:val="004B7F37"/>
    <w:rsid w:val="004C1B57"/>
    <w:rsid w:val="004C1F4B"/>
    <w:rsid w:val="004C2C0C"/>
    <w:rsid w:val="004C3BC6"/>
    <w:rsid w:val="004C4567"/>
    <w:rsid w:val="004C4A92"/>
    <w:rsid w:val="004C57C4"/>
    <w:rsid w:val="004C581A"/>
    <w:rsid w:val="004D105B"/>
    <w:rsid w:val="004D1641"/>
    <w:rsid w:val="004D1A76"/>
    <w:rsid w:val="004D227F"/>
    <w:rsid w:val="004D27B9"/>
    <w:rsid w:val="004D3604"/>
    <w:rsid w:val="004D40B3"/>
    <w:rsid w:val="004D452C"/>
    <w:rsid w:val="004D5A16"/>
    <w:rsid w:val="004D63E2"/>
    <w:rsid w:val="004D67B3"/>
    <w:rsid w:val="004D69BB"/>
    <w:rsid w:val="004D71BD"/>
    <w:rsid w:val="004E0717"/>
    <w:rsid w:val="004E1156"/>
    <w:rsid w:val="004E14EB"/>
    <w:rsid w:val="004E2104"/>
    <w:rsid w:val="004E24EA"/>
    <w:rsid w:val="004E2ADC"/>
    <w:rsid w:val="004E3B8C"/>
    <w:rsid w:val="004E446F"/>
    <w:rsid w:val="004E68B1"/>
    <w:rsid w:val="004E7F21"/>
    <w:rsid w:val="004F108D"/>
    <w:rsid w:val="004F17DA"/>
    <w:rsid w:val="004F2BD7"/>
    <w:rsid w:val="004F5583"/>
    <w:rsid w:val="004F6E53"/>
    <w:rsid w:val="005002E0"/>
    <w:rsid w:val="00500679"/>
    <w:rsid w:val="00500B04"/>
    <w:rsid w:val="00500BD1"/>
    <w:rsid w:val="005012F2"/>
    <w:rsid w:val="00501505"/>
    <w:rsid w:val="00501BAA"/>
    <w:rsid w:val="00501E68"/>
    <w:rsid w:val="00504663"/>
    <w:rsid w:val="005056A6"/>
    <w:rsid w:val="00506643"/>
    <w:rsid w:val="005067D9"/>
    <w:rsid w:val="00506876"/>
    <w:rsid w:val="00510007"/>
    <w:rsid w:val="005102C3"/>
    <w:rsid w:val="00513021"/>
    <w:rsid w:val="00515A4A"/>
    <w:rsid w:val="00515AA1"/>
    <w:rsid w:val="005160D3"/>
    <w:rsid w:val="00517044"/>
    <w:rsid w:val="005174DE"/>
    <w:rsid w:val="00517500"/>
    <w:rsid w:val="005178E5"/>
    <w:rsid w:val="00520E07"/>
    <w:rsid w:val="00521E9B"/>
    <w:rsid w:val="00522D93"/>
    <w:rsid w:val="005238B1"/>
    <w:rsid w:val="0052516B"/>
    <w:rsid w:val="00525556"/>
    <w:rsid w:val="005274F4"/>
    <w:rsid w:val="00527D5F"/>
    <w:rsid w:val="0053107D"/>
    <w:rsid w:val="00531E46"/>
    <w:rsid w:val="00531FA8"/>
    <w:rsid w:val="00532383"/>
    <w:rsid w:val="0053260B"/>
    <w:rsid w:val="005331E1"/>
    <w:rsid w:val="005331F7"/>
    <w:rsid w:val="005335B9"/>
    <w:rsid w:val="0053418B"/>
    <w:rsid w:val="00534492"/>
    <w:rsid w:val="005346D8"/>
    <w:rsid w:val="005347B4"/>
    <w:rsid w:val="00534B98"/>
    <w:rsid w:val="00535395"/>
    <w:rsid w:val="005407E9"/>
    <w:rsid w:val="00541ED9"/>
    <w:rsid w:val="00541FA6"/>
    <w:rsid w:val="005443B1"/>
    <w:rsid w:val="0054465A"/>
    <w:rsid w:val="005449C5"/>
    <w:rsid w:val="005449C9"/>
    <w:rsid w:val="00545D33"/>
    <w:rsid w:val="00545F50"/>
    <w:rsid w:val="0054651F"/>
    <w:rsid w:val="005466B5"/>
    <w:rsid w:val="005477AC"/>
    <w:rsid w:val="005477F4"/>
    <w:rsid w:val="00547DFF"/>
    <w:rsid w:val="005510D0"/>
    <w:rsid w:val="0055256A"/>
    <w:rsid w:val="00553DEA"/>
    <w:rsid w:val="00554A13"/>
    <w:rsid w:val="0055509E"/>
    <w:rsid w:val="0055555D"/>
    <w:rsid w:val="005572DD"/>
    <w:rsid w:val="005603A4"/>
    <w:rsid w:val="00560A54"/>
    <w:rsid w:val="00560D3B"/>
    <w:rsid w:val="00560E69"/>
    <w:rsid w:val="00560EB8"/>
    <w:rsid w:val="00561444"/>
    <w:rsid w:val="00564360"/>
    <w:rsid w:val="00566F6C"/>
    <w:rsid w:val="0057023D"/>
    <w:rsid w:val="00570512"/>
    <w:rsid w:val="00571475"/>
    <w:rsid w:val="005714CC"/>
    <w:rsid w:val="00572A37"/>
    <w:rsid w:val="00573C35"/>
    <w:rsid w:val="0057489E"/>
    <w:rsid w:val="005749D0"/>
    <w:rsid w:val="00575969"/>
    <w:rsid w:val="005760D1"/>
    <w:rsid w:val="00576450"/>
    <w:rsid w:val="00576600"/>
    <w:rsid w:val="00576EC9"/>
    <w:rsid w:val="00581239"/>
    <w:rsid w:val="0058258A"/>
    <w:rsid w:val="00582DEA"/>
    <w:rsid w:val="00583CB4"/>
    <w:rsid w:val="0058582D"/>
    <w:rsid w:val="00586901"/>
    <w:rsid w:val="00593585"/>
    <w:rsid w:val="00593B0B"/>
    <w:rsid w:val="00593DF9"/>
    <w:rsid w:val="00595493"/>
    <w:rsid w:val="005965FC"/>
    <w:rsid w:val="00597476"/>
    <w:rsid w:val="005A0B8B"/>
    <w:rsid w:val="005A3F83"/>
    <w:rsid w:val="005A4481"/>
    <w:rsid w:val="005A475A"/>
    <w:rsid w:val="005A4DA6"/>
    <w:rsid w:val="005A52A3"/>
    <w:rsid w:val="005A70C7"/>
    <w:rsid w:val="005B0220"/>
    <w:rsid w:val="005B1696"/>
    <w:rsid w:val="005B306B"/>
    <w:rsid w:val="005B37C2"/>
    <w:rsid w:val="005B483A"/>
    <w:rsid w:val="005B7D59"/>
    <w:rsid w:val="005C05AC"/>
    <w:rsid w:val="005C177D"/>
    <w:rsid w:val="005C3708"/>
    <w:rsid w:val="005C51CF"/>
    <w:rsid w:val="005C6501"/>
    <w:rsid w:val="005C7799"/>
    <w:rsid w:val="005D142C"/>
    <w:rsid w:val="005D225A"/>
    <w:rsid w:val="005D4778"/>
    <w:rsid w:val="005D5758"/>
    <w:rsid w:val="005D59DF"/>
    <w:rsid w:val="005D5CC7"/>
    <w:rsid w:val="005D68E1"/>
    <w:rsid w:val="005D72DC"/>
    <w:rsid w:val="005D779C"/>
    <w:rsid w:val="005D77FD"/>
    <w:rsid w:val="005E072F"/>
    <w:rsid w:val="005E1678"/>
    <w:rsid w:val="005E2FF0"/>
    <w:rsid w:val="005E3229"/>
    <w:rsid w:val="005E3719"/>
    <w:rsid w:val="005E436E"/>
    <w:rsid w:val="005E50EC"/>
    <w:rsid w:val="005E5A6C"/>
    <w:rsid w:val="005E75BE"/>
    <w:rsid w:val="005E78FB"/>
    <w:rsid w:val="005E7DC0"/>
    <w:rsid w:val="005F0761"/>
    <w:rsid w:val="005F1E61"/>
    <w:rsid w:val="005F2171"/>
    <w:rsid w:val="005F2A07"/>
    <w:rsid w:val="005F4E57"/>
    <w:rsid w:val="005F5132"/>
    <w:rsid w:val="005F59E0"/>
    <w:rsid w:val="005F5CCD"/>
    <w:rsid w:val="005F5ED6"/>
    <w:rsid w:val="005F6367"/>
    <w:rsid w:val="005F7CA5"/>
    <w:rsid w:val="006026AC"/>
    <w:rsid w:val="00603675"/>
    <w:rsid w:val="00603BF3"/>
    <w:rsid w:val="006045B2"/>
    <w:rsid w:val="00604E68"/>
    <w:rsid w:val="006059B7"/>
    <w:rsid w:val="0060637E"/>
    <w:rsid w:val="00606861"/>
    <w:rsid w:val="00606FEE"/>
    <w:rsid w:val="0060743F"/>
    <w:rsid w:val="006074F3"/>
    <w:rsid w:val="006077EC"/>
    <w:rsid w:val="0060785A"/>
    <w:rsid w:val="00610396"/>
    <w:rsid w:val="00611C6D"/>
    <w:rsid w:val="00612E32"/>
    <w:rsid w:val="0061459D"/>
    <w:rsid w:val="00614BFB"/>
    <w:rsid w:val="00616A57"/>
    <w:rsid w:val="00620153"/>
    <w:rsid w:val="0062058F"/>
    <w:rsid w:val="00620BDD"/>
    <w:rsid w:val="006213E4"/>
    <w:rsid w:val="006217D3"/>
    <w:rsid w:val="006221C4"/>
    <w:rsid w:val="00623756"/>
    <w:rsid w:val="006247FD"/>
    <w:rsid w:val="00624D8A"/>
    <w:rsid w:val="00624EAF"/>
    <w:rsid w:val="006265C0"/>
    <w:rsid w:val="00626F16"/>
    <w:rsid w:val="00627089"/>
    <w:rsid w:val="006272DD"/>
    <w:rsid w:val="00631106"/>
    <w:rsid w:val="00631875"/>
    <w:rsid w:val="00632D27"/>
    <w:rsid w:val="00634BD5"/>
    <w:rsid w:val="006359D0"/>
    <w:rsid w:val="006403B2"/>
    <w:rsid w:val="00640E83"/>
    <w:rsid w:val="006419EE"/>
    <w:rsid w:val="006426EB"/>
    <w:rsid w:val="006437DB"/>
    <w:rsid w:val="00643C4B"/>
    <w:rsid w:val="00645C0E"/>
    <w:rsid w:val="00646732"/>
    <w:rsid w:val="006515D4"/>
    <w:rsid w:val="00653323"/>
    <w:rsid w:val="00654C82"/>
    <w:rsid w:val="006560F0"/>
    <w:rsid w:val="00663FBB"/>
    <w:rsid w:val="00664159"/>
    <w:rsid w:val="00664C5D"/>
    <w:rsid w:val="00665F38"/>
    <w:rsid w:val="00665F40"/>
    <w:rsid w:val="006676CD"/>
    <w:rsid w:val="0066787B"/>
    <w:rsid w:val="006709CB"/>
    <w:rsid w:val="00673F74"/>
    <w:rsid w:val="00675320"/>
    <w:rsid w:val="006757FA"/>
    <w:rsid w:val="00677A00"/>
    <w:rsid w:val="00677ACE"/>
    <w:rsid w:val="0068006B"/>
    <w:rsid w:val="006821D7"/>
    <w:rsid w:val="006828A7"/>
    <w:rsid w:val="00683321"/>
    <w:rsid w:val="006834DB"/>
    <w:rsid w:val="00683B8E"/>
    <w:rsid w:val="006843C5"/>
    <w:rsid w:val="0068473F"/>
    <w:rsid w:val="00686621"/>
    <w:rsid w:val="006875DA"/>
    <w:rsid w:val="0068E1CC"/>
    <w:rsid w:val="0069013C"/>
    <w:rsid w:val="00690F41"/>
    <w:rsid w:val="0069134D"/>
    <w:rsid w:val="006918C0"/>
    <w:rsid w:val="00692532"/>
    <w:rsid w:val="0069288C"/>
    <w:rsid w:val="00693B42"/>
    <w:rsid w:val="00694819"/>
    <w:rsid w:val="00695FB9"/>
    <w:rsid w:val="00696C1B"/>
    <w:rsid w:val="00696DF6"/>
    <w:rsid w:val="0069712B"/>
    <w:rsid w:val="00697E84"/>
    <w:rsid w:val="006A1367"/>
    <w:rsid w:val="006A21D0"/>
    <w:rsid w:val="006A2581"/>
    <w:rsid w:val="006A409B"/>
    <w:rsid w:val="006A40E4"/>
    <w:rsid w:val="006A4A02"/>
    <w:rsid w:val="006A4A28"/>
    <w:rsid w:val="006A5316"/>
    <w:rsid w:val="006A5800"/>
    <w:rsid w:val="006B0998"/>
    <w:rsid w:val="006B1296"/>
    <w:rsid w:val="006B12D6"/>
    <w:rsid w:val="006B4FF2"/>
    <w:rsid w:val="006B588F"/>
    <w:rsid w:val="006B5A1C"/>
    <w:rsid w:val="006B5B4F"/>
    <w:rsid w:val="006B5EDE"/>
    <w:rsid w:val="006B70A9"/>
    <w:rsid w:val="006C145F"/>
    <w:rsid w:val="006C1895"/>
    <w:rsid w:val="006C1D51"/>
    <w:rsid w:val="006D0EBD"/>
    <w:rsid w:val="006D108B"/>
    <w:rsid w:val="006D1DC7"/>
    <w:rsid w:val="006D1EE3"/>
    <w:rsid w:val="006D2589"/>
    <w:rsid w:val="006D3399"/>
    <w:rsid w:val="006D35DA"/>
    <w:rsid w:val="006D3B7B"/>
    <w:rsid w:val="006E187A"/>
    <w:rsid w:val="006E4B0A"/>
    <w:rsid w:val="006E53EF"/>
    <w:rsid w:val="006E5C16"/>
    <w:rsid w:val="006E63EB"/>
    <w:rsid w:val="006E7FE8"/>
    <w:rsid w:val="006F233C"/>
    <w:rsid w:val="006F2754"/>
    <w:rsid w:val="006F3543"/>
    <w:rsid w:val="006F366F"/>
    <w:rsid w:val="006F4AD0"/>
    <w:rsid w:val="006F5DF1"/>
    <w:rsid w:val="006F664D"/>
    <w:rsid w:val="006F6A47"/>
    <w:rsid w:val="006F7DF1"/>
    <w:rsid w:val="007037F8"/>
    <w:rsid w:val="00706D10"/>
    <w:rsid w:val="00706DE4"/>
    <w:rsid w:val="00706FD0"/>
    <w:rsid w:val="007104EA"/>
    <w:rsid w:val="007105DD"/>
    <w:rsid w:val="00711274"/>
    <w:rsid w:val="007130A9"/>
    <w:rsid w:val="00713664"/>
    <w:rsid w:val="007142D9"/>
    <w:rsid w:val="0071525E"/>
    <w:rsid w:val="007152C5"/>
    <w:rsid w:val="007170E5"/>
    <w:rsid w:val="00717976"/>
    <w:rsid w:val="0072012F"/>
    <w:rsid w:val="007218DE"/>
    <w:rsid w:val="00722326"/>
    <w:rsid w:val="00722D9A"/>
    <w:rsid w:val="00725EEF"/>
    <w:rsid w:val="00725FE4"/>
    <w:rsid w:val="00727E67"/>
    <w:rsid w:val="00730D4E"/>
    <w:rsid w:val="00731617"/>
    <w:rsid w:val="00731B18"/>
    <w:rsid w:val="007328F6"/>
    <w:rsid w:val="00732ED3"/>
    <w:rsid w:val="0073360D"/>
    <w:rsid w:val="007342CA"/>
    <w:rsid w:val="00736375"/>
    <w:rsid w:val="007377C9"/>
    <w:rsid w:val="00743E18"/>
    <w:rsid w:val="00744071"/>
    <w:rsid w:val="0074413C"/>
    <w:rsid w:val="007452E8"/>
    <w:rsid w:val="00745B32"/>
    <w:rsid w:val="00746221"/>
    <w:rsid w:val="007476D0"/>
    <w:rsid w:val="007500D3"/>
    <w:rsid w:val="00750351"/>
    <w:rsid w:val="007504B0"/>
    <w:rsid w:val="0075082C"/>
    <w:rsid w:val="00750BA8"/>
    <w:rsid w:val="007515A6"/>
    <w:rsid w:val="00751713"/>
    <w:rsid w:val="00752A9C"/>
    <w:rsid w:val="00753F6F"/>
    <w:rsid w:val="00754A18"/>
    <w:rsid w:val="0075551C"/>
    <w:rsid w:val="00755ABE"/>
    <w:rsid w:val="00756013"/>
    <w:rsid w:val="0075633B"/>
    <w:rsid w:val="0075641D"/>
    <w:rsid w:val="00756B1A"/>
    <w:rsid w:val="007570CE"/>
    <w:rsid w:val="007574BD"/>
    <w:rsid w:val="007576BC"/>
    <w:rsid w:val="00757CC0"/>
    <w:rsid w:val="00760D87"/>
    <w:rsid w:val="007618D9"/>
    <w:rsid w:val="00762BBC"/>
    <w:rsid w:val="00763A49"/>
    <w:rsid w:val="007650C1"/>
    <w:rsid w:val="00767177"/>
    <w:rsid w:val="00767FB9"/>
    <w:rsid w:val="007708A0"/>
    <w:rsid w:val="00771EC0"/>
    <w:rsid w:val="007727D2"/>
    <w:rsid w:val="00772A4B"/>
    <w:rsid w:val="00772C28"/>
    <w:rsid w:val="00772DC2"/>
    <w:rsid w:val="00772FFC"/>
    <w:rsid w:val="00773684"/>
    <w:rsid w:val="00773FC0"/>
    <w:rsid w:val="00775619"/>
    <w:rsid w:val="00775A90"/>
    <w:rsid w:val="00776AAD"/>
    <w:rsid w:val="00776AAE"/>
    <w:rsid w:val="0077742E"/>
    <w:rsid w:val="00780A09"/>
    <w:rsid w:val="00781327"/>
    <w:rsid w:val="007815D0"/>
    <w:rsid w:val="00783D90"/>
    <w:rsid w:val="0078510A"/>
    <w:rsid w:val="00785F33"/>
    <w:rsid w:val="007866FE"/>
    <w:rsid w:val="0078689B"/>
    <w:rsid w:val="0078716E"/>
    <w:rsid w:val="007929C1"/>
    <w:rsid w:val="00794A49"/>
    <w:rsid w:val="00795EDC"/>
    <w:rsid w:val="00796B95"/>
    <w:rsid w:val="007A2548"/>
    <w:rsid w:val="007A3AB8"/>
    <w:rsid w:val="007A7DDC"/>
    <w:rsid w:val="007B007A"/>
    <w:rsid w:val="007B0129"/>
    <w:rsid w:val="007B0FD6"/>
    <w:rsid w:val="007B30A8"/>
    <w:rsid w:val="007B3177"/>
    <w:rsid w:val="007B3B35"/>
    <w:rsid w:val="007B441D"/>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D0227"/>
    <w:rsid w:val="007D0BF6"/>
    <w:rsid w:val="007D1EAF"/>
    <w:rsid w:val="007D1F89"/>
    <w:rsid w:val="007D30CB"/>
    <w:rsid w:val="007D410C"/>
    <w:rsid w:val="007D492B"/>
    <w:rsid w:val="007D4BF0"/>
    <w:rsid w:val="007D5D7E"/>
    <w:rsid w:val="007D60F3"/>
    <w:rsid w:val="007D7564"/>
    <w:rsid w:val="007D7F7A"/>
    <w:rsid w:val="007E0664"/>
    <w:rsid w:val="007E0EEB"/>
    <w:rsid w:val="007E27C0"/>
    <w:rsid w:val="007E37BA"/>
    <w:rsid w:val="007E3F5C"/>
    <w:rsid w:val="007E5D36"/>
    <w:rsid w:val="007E5FBA"/>
    <w:rsid w:val="007E7F91"/>
    <w:rsid w:val="007F1A01"/>
    <w:rsid w:val="007F1B82"/>
    <w:rsid w:val="007F20F6"/>
    <w:rsid w:val="007F24BC"/>
    <w:rsid w:val="007F3383"/>
    <w:rsid w:val="007F3B4A"/>
    <w:rsid w:val="007F3EAE"/>
    <w:rsid w:val="007F652D"/>
    <w:rsid w:val="007F7304"/>
    <w:rsid w:val="008003C2"/>
    <w:rsid w:val="008014B0"/>
    <w:rsid w:val="00803523"/>
    <w:rsid w:val="00803913"/>
    <w:rsid w:val="0080428C"/>
    <w:rsid w:val="00804504"/>
    <w:rsid w:val="0080597B"/>
    <w:rsid w:val="00805AA4"/>
    <w:rsid w:val="00806134"/>
    <w:rsid w:val="008072D3"/>
    <w:rsid w:val="00807BAA"/>
    <w:rsid w:val="00807D29"/>
    <w:rsid w:val="00810EED"/>
    <w:rsid w:val="00811BB5"/>
    <w:rsid w:val="00811DAA"/>
    <w:rsid w:val="00812780"/>
    <w:rsid w:val="00812D92"/>
    <w:rsid w:val="0081322B"/>
    <w:rsid w:val="0081397E"/>
    <w:rsid w:val="00814027"/>
    <w:rsid w:val="00815032"/>
    <w:rsid w:val="00821B55"/>
    <w:rsid w:val="00822A80"/>
    <w:rsid w:val="008251E3"/>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6296"/>
    <w:rsid w:val="00836D09"/>
    <w:rsid w:val="0083737C"/>
    <w:rsid w:val="00837E00"/>
    <w:rsid w:val="00840762"/>
    <w:rsid w:val="00840D40"/>
    <w:rsid w:val="008418AE"/>
    <w:rsid w:val="008431F7"/>
    <w:rsid w:val="0084346B"/>
    <w:rsid w:val="00843937"/>
    <w:rsid w:val="00843958"/>
    <w:rsid w:val="00844BF2"/>
    <w:rsid w:val="00847518"/>
    <w:rsid w:val="008476DD"/>
    <w:rsid w:val="0085021E"/>
    <w:rsid w:val="00850AD5"/>
    <w:rsid w:val="008519CA"/>
    <w:rsid w:val="008529FC"/>
    <w:rsid w:val="00852C13"/>
    <w:rsid w:val="008534B0"/>
    <w:rsid w:val="008534BF"/>
    <w:rsid w:val="00853E13"/>
    <w:rsid w:val="0085405B"/>
    <w:rsid w:val="00855BB7"/>
    <w:rsid w:val="0085601F"/>
    <w:rsid w:val="00856FCD"/>
    <w:rsid w:val="00857132"/>
    <w:rsid w:val="0086042E"/>
    <w:rsid w:val="00862149"/>
    <w:rsid w:val="0086222C"/>
    <w:rsid w:val="00862CD1"/>
    <w:rsid w:val="00863347"/>
    <w:rsid w:val="0086374F"/>
    <w:rsid w:val="00863F64"/>
    <w:rsid w:val="00864180"/>
    <w:rsid w:val="008642FC"/>
    <w:rsid w:val="0086454E"/>
    <w:rsid w:val="00864A47"/>
    <w:rsid w:val="008654A9"/>
    <w:rsid w:val="00866A06"/>
    <w:rsid w:val="00867C74"/>
    <w:rsid w:val="00867FF6"/>
    <w:rsid w:val="0087003F"/>
    <w:rsid w:val="00871625"/>
    <w:rsid w:val="00873652"/>
    <w:rsid w:val="00873C61"/>
    <w:rsid w:val="00874574"/>
    <w:rsid w:val="00874F6B"/>
    <w:rsid w:val="008750EB"/>
    <w:rsid w:val="00875AD0"/>
    <w:rsid w:val="00876A95"/>
    <w:rsid w:val="008773EB"/>
    <w:rsid w:val="008778CD"/>
    <w:rsid w:val="00877C39"/>
    <w:rsid w:val="00881897"/>
    <w:rsid w:val="00883CD2"/>
    <w:rsid w:val="0088452C"/>
    <w:rsid w:val="00884E63"/>
    <w:rsid w:val="00884E6C"/>
    <w:rsid w:val="008859AE"/>
    <w:rsid w:val="00887E94"/>
    <w:rsid w:val="00890903"/>
    <w:rsid w:val="008921F4"/>
    <w:rsid w:val="00894B3E"/>
    <w:rsid w:val="00894DB5"/>
    <w:rsid w:val="0089564C"/>
    <w:rsid w:val="0089638E"/>
    <w:rsid w:val="00897115"/>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6552"/>
    <w:rsid w:val="008B71C1"/>
    <w:rsid w:val="008B741C"/>
    <w:rsid w:val="008B7773"/>
    <w:rsid w:val="008B79EC"/>
    <w:rsid w:val="008C1AA2"/>
    <w:rsid w:val="008C29CA"/>
    <w:rsid w:val="008C2E4F"/>
    <w:rsid w:val="008C3830"/>
    <w:rsid w:val="008C4D8E"/>
    <w:rsid w:val="008C5D50"/>
    <w:rsid w:val="008D0B1E"/>
    <w:rsid w:val="008D0FA7"/>
    <w:rsid w:val="008D14B3"/>
    <w:rsid w:val="008D1C7B"/>
    <w:rsid w:val="008D38B0"/>
    <w:rsid w:val="008D403A"/>
    <w:rsid w:val="008D4D65"/>
    <w:rsid w:val="008D6D82"/>
    <w:rsid w:val="008E0119"/>
    <w:rsid w:val="008E07FB"/>
    <w:rsid w:val="008E1F8D"/>
    <w:rsid w:val="008E2B92"/>
    <w:rsid w:val="008E3F0A"/>
    <w:rsid w:val="008E6D35"/>
    <w:rsid w:val="008F1ED4"/>
    <w:rsid w:val="008F3942"/>
    <w:rsid w:val="008F4356"/>
    <w:rsid w:val="008F58F9"/>
    <w:rsid w:val="008F62F8"/>
    <w:rsid w:val="008F6575"/>
    <w:rsid w:val="008F65E1"/>
    <w:rsid w:val="008F67A5"/>
    <w:rsid w:val="008F6B0D"/>
    <w:rsid w:val="008F72F5"/>
    <w:rsid w:val="008F7BE7"/>
    <w:rsid w:val="0090020E"/>
    <w:rsid w:val="00901087"/>
    <w:rsid w:val="00901BD5"/>
    <w:rsid w:val="009038B1"/>
    <w:rsid w:val="00903F4A"/>
    <w:rsid w:val="00904234"/>
    <w:rsid w:val="0090431B"/>
    <w:rsid w:val="00904840"/>
    <w:rsid w:val="00904DB1"/>
    <w:rsid w:val="009059D7"/>
    <w:rsid w:val="00906C14"/>
    <w:rsid w:val="00907BD0"/>
    <w:rsid w:val="00910143"/>
    <w:rsid w:val="009112CE"/>
    <w:rsid w:val="00911B88"/>
    <w:rsid w:val="00911D45"/>
    <w:rsid w:val="00911DB0"/>
    <w:rsid w:val="009127C0"/>
    <w:rsid w:val="00913864"/>
    <w:rsid w:val="0091477C"/>
    <w:rsid w:val="00915120"/>
    <w:rsid w:val="009152E4"/>
    <w:rsid w:val="009154ED"/>
    <w:rsid w:val="00915EFB"/>
    <w:rsid w:val="00917193"/>
    <w:rsid w:val="00917FA2"/>
    <w:rsid w:val="0092295B"/>
    <w:rsid w:val="00922DC0"/>
    <w:rsid w:val="00923A3F"/>
    <w:rsid w:val="009240A6"/>
    <w:rsid w:val="009246BA"/>
    <w:rsid w:val="009253ED"/>
    <w:rsid w:val="00925B84"/>
    <w:rsid w:val="00927F27"/>
    <w:rsid w:val="0093003C"/>
    <w:rsid w:val="00930324"/>
    <w:rsid w:val="00930732"/>
    <w:rsid w:val="00932250"/>
    <w:rsid w:val="00933624"/>
    <w:rsid w:val="009345BB"/>
    <w:rsid w:val="00935187"/>
    <w:rsid w:val="009352A1"/>
    <w:rsid w:val="0093593B"/>
    <w:rsid w:val="00935D4D"/>
    <w:rsid w:val="0093651F"/>
    <w:rsid w:val="0093661F"/>
    <w:rsid w:val="00936F82"/>
    <w:rsid w:val="00941879"/>
    <w:rsid w:val="0094224C"/>
    <w:rsid w:val="00942C9B"/>
    <w:rsid w:val="00944384"/>
    <w:rsid w:val="009447BF"/>
    <w:rsid w:val="00946942"/>
    <w:rsid w:val="00946C7B"/>
    <w:rsid w:val="0094773B"/>
    <w:rsid w:val="0095031C"/>
    <w:rsid w:val="0095177C"/>
    <w:rsid w:val="0095229F"/>
    <w:rsid w:val="00953F2C"/>
    <w:rsid w:val="00955A81"/>
    <w:rsid w:val="00957E16"/>
    <w:rsid w:val="009604CF"/>
    <w:rsid w:val="00960D3B"/>
    <w:rsid w:val="0096120B"/>
    <w:rsid w:val="00961C0B"/>
    <w:rsid w:val="009640DF"/>
    <w:rsid w:val="00965139"/>
    <w:rsid w:val="00965BBC"/>
    <w:rsid w:val="00967875"/>
    <w:rsid w:val="009715F6"/>
    <w:rsid w:val="00971603"/>
    <w:rsid w:val="00971F34"/>
    <w:rsid w:val="00972608"/>
    <w:rsid w:val="00972640"/>
    <w:rsid w:val="00972F17"/>
    <w:rsid w:val="00973130"/>
    <w:rsid w:val="0097530D"/>
    <w:rsid w:val="00977C47"/>
    <w:rsid w:val="00977F40"/>
    <w:rsid w:val="009813B8"/>
    <w:rsid w:val="00981431"/>
    <w:rsid w:val="00982C49"/>
    <w:rsid w:val="0098372E"/>
    <w:rsid w:val="0098465F"/>
    <w:rsid w:val="009863A9"/>
    <w:rsid w:val="00986635"/>
    <w:rsid w:val="0098711A"/>
    <w:rsid w:val="00987ED8"/>
    <w:rsid w:val="009901D8"/>
    <w:rsid w:val="00990986"/>
    <w:rsid w:val="009915B7"/>
    <w:rsid w:val="00991EF4"/>
    <w:rsid w:val="00992E02"/>
    <w:rsid w:val="00993983"/>
    <w:rsid w:val="00995460"/>
    <w:rsid w:val="00997D7D"/>
    <w:rsid w:val="009A0FF8"/>
    <w:rsid w:val="009A112F"/>
    <w:rsid w:val="009A25FD"/>
    <w:rsid w:val="009A37E4"/>
    <w:rsid w:val="009A6409"/>
    <w:rsid w:val="009A6A7E"/>
    <w:rsid w:val="009A6FAE"/>
    <w:rsid w:val="009B08E5"/>
    <w:rsid w:val="009B21E6"/>
    <w:rsid w:val="009B2DB5"/>
    <w:rsid w:val="009B30B9"/>
    <w:rsid w:val="009B350C"/>
    <w:rsid w:val="009B3C81"/>
    <w:rsid w:val="009B5989"/>
    <w:rsid w:val="009B6144"/>
    <w:rsid w:val="009B671D"/>
    <w:rsid w:val="009B6B23"/>
    <w:rsid w:val="009B6D71"/>
    <w:rsid w:val="009B742D"/>
    <w:rsid w:val="009B7EF9"/>
    <w:rsid w:val="009C1170"/>
    <w:rsid w:val="009C376D"/>
    <w:rsid w:val="009C3E99"/>
    <w:rsid w:val="009C5FB7"/>
    <w:rsid w:val="009D1079"/>
    <w:rsid w:val="009D1288"/>
    <w:rsid w:val="009D12B2"/>
    <w:rsid w:val="009D1857"/>
    <w:rsid w:val="009D26F9"/>
    <w:rsid w:val="009D34B2"/>
    <w:rsid w:val="009D71C0"/>
    <w:rsid w:val="009D7FCA"/>
    <w:rsid w:val="009E05EE"/>
    <w:rsid w:val="009E47C5"/>
    <w:rsid w:val="009E4F71"/>
    <w:rsid w:val="009E5318"/>
    <w:rsid w:val="009E595F"/>
    <w:rsid w:val="009E66CE"/>
    <w:rsid w:val="009E737D"/>
    <w:rsid w:val="009E7A91"/>
    <w:rsid w:val="009F055D"/>
    <w:rsid w:val="009F17F9"/>
    <w:rsid w:val="009F2465"/>
    <w:rsid w:val="009F270D"/>
    <w:rsid w:val="009F28E5"/>
    <w:rsid w:val="009F329E"/>
    <w:rsid w:val="009F3D4A"/>
    <w:rsid w:val="009F64A9"/>
    <w:rsid w:val="009F664B"/>
    <w:rsid w:val="009F7408"/>
    <w:rsid w:val="009F7ABD"/>
    <w:rsid w:val="00A008BE"/>
    <w:rsid w:val="00A01E4F"/>
    <w:rsid w:val="00A02102"/>
    <w:rsid w:val="00A02A37"/>
    <w:rsid w:val="00A02A56"/>
    <w:rsid w:val="00A02E1B"/>
    <w:rsid w:val="00A02F10"/>
    <w:rsid w:val="00A0386F"/>
    <w:rsid w:val="00A04F96"/>
    <w:rsid w:val="00A06308"/>
    <w:rsid w:val="00A06479"/>
    <w:rsid w:val="00A106AC"/>
    <w:rsid w:val="00A107BC"/>
    <w:rsid w:val="00A10A14"/>
    <w:rsid w:val="00A10E35"/>
    <w:rsid w:val="00A11E5C"/>
    <w:rsid w:val="00A12494"/>
    <w:rsid w:val="00A127C5"/>
    <w:rsid w:val="00A12BDB"/>
    <w:rsid w:val="00A1315B"/>
    <w:rsid w:val="00A138E1"/>
    <w:rsid w:val="00A13DCF"/>
    <w:rsid w:val="00A1461B"/>
    <w:rsid w:val="00A14AC7"/>
    <w:rsid w:val="00A1540A"/>
    <w:rsid w:val="00A16727"/>
    <w:rsid w:val="00A17102"/>
    <w:rsid w:val="00A1781D"/>
    <w:rsid w:val="00A2065C"/>
    <w:rsid w:val="00A2136D"/>
    <w:rsid w:val="00A2142C"/>
    <w:rsid w:val="00A21FD4"/>
    <w:rsid w:val="00A2405A"/>
    <w:rsid w:val="00A24FE6"/>
    <w:rsid w:val="00A25BCF"/>
    <w:rsid w:val="00A26936"/>
    <w:rsid w:val="00A277DE"/>
    <w:rsid w:val="00A32770"/>
    <w:rsid w:val="00A327CC"/>
    <w:rsid w:val="00A32AD6"/>
    <w:rsid w:val="00A331F3"/>
    <w:rsid w:val="00A33289"/>
    <w:rsid w:val="00A33B23"/>
    <w:rsid w:val="00A345C7"/>
    <w:rsid w:val="00A34C4D"/>
    <w:rsid w:val="00A358C2"/>
    <w:rsid w:val="00A362AB"/>
    <w:rsid w:val="00A36748"/>
    <w:rsid w:val="00A37023"/>
    <w:rsid w:val="00A3721B"/>
    <w:rsid w:val="00A40895"/>
    <w:rsid w:val="00A40A12"/>
    <w:rsid w:val="00A42C5F"/>
    <w:rsid w:val="00A4371E"/>
    <w:rsid w:val="00A43EBD"/>
    <w:rsid w:val="00A440C0"/>
    <w:rsid w:val="00A455E0"/>
    <w:rsid w:val="00A46AEB"/>
    <w:rsid w:val="00A47E37"/>
    <w:rsid w:val="00A50D9F"/>
    <w:rsid w:val="00A5115F"/>
    <w:rsid w:val="00A520C5"/>
    <w:rsid w:val="00A52944"/>
    <w:rsid w:val="00A53828"/>
    <w:rsid w:val="00A5473F"/>
    <w:rsid w:val="00A54A0B"/>
    <w:rsid w:val="00A54F17"/>
    <w:rsid w:val="00A5712A"/>
    <w:rsid w:val="00A60054"/>
    <w:rsid w:val="00A60562"/>
    <w:rsid w:val="00A60834"/>
    <w:rsid w:val="00A6162A"/>
    <w:rsid w:val="00A61F62"/>
    <w:rsid w:val="00A62C40"/>
    <w:rsid w:val="00A6378C"/>
    <w:rsid w:val="00A64262"/>
    <w:rsid w:val="00A64BCB"/>
    <w:rsid w:val="00A6542C"/>
    <w:rsid w:val="00A7057B"/>
    <w:rsid w:val="00A70601"/>
    <w:rsid w:val="00A707D7"/>
    <w:rsid w:val="00A722AF"/>
    <w:rsid w:val="00A726DC"/>
    <w:rsid w:val="00A75D14"/>
    <w:rsid w:val="00A772D3"/>
    <w:rsid w:val="00A777BE"/>
    <w:rsid w:val="00A808F2"/>
    <w:rsid w:val="00A81757"/>
    <w:rsid w:val="00A82040"/>
    <w:rsid w:val="00A82375"/>
    <w:rsid w:val="00A829E2"/>
    <w:rsid w:val="00A83972"/>
    <w:rsid w:val="00A849B3"/>
    <w:rsid w:val="00A85277"/>
    <w:rsid w:val="00A85747"/>
    <w:rsid w:val="00A85848"/>
    <w:rsid w:val="00A860F5"/>
    <w:rsid w:val="00A867EF"/>
    <w:rsid w:val="00A8790A"/>
    <w:rsid w:val="00A9011B"/>
    <w:rsid w:val="00A90DF5"/>
    <w:rsid w:val="00A9144D"/>
    <w:rsid w:val="00A93A69"/>
    <w:rsid w:val="00A949AC"/>
    <w:rsid w:val="00A95E37"/>
    <w:rsid w:val="00A96372"/>
    <w:rsid w:val="00A96890"/>
    <w:rsid w:val="00A96FCA"/>
    <w:rsid w:val="00A9745B"/>
    <w:rsid w:val="00AA1837"/>
    <w:rsid w:val="00AA3C1E"/>
    <w:rsid w:val="00AA48B0"/>
    <w:rsid w:val="00AA49DF"/>
    <w:rsid w:val="00AA5A7B"/>
    <w:rsid w:val="00AB148F"/>
    <w:rsid w:val="00AB37BE"/>
    <w:rsid w:val="00AB4BEA"/>
    <w:rsid w:val="00AB5F09"/>
    <w:rsid w:val="00AB72D8"/>
    <w:rsid w:val="00AC0EF7"/>
    <w:rsid w:val="00AC11E0"/>
    <w:rsid w:val="00AC16AC"/>
    <w:rsid w:val="00AC25FB"/>
    <w:rsid w:val="00AC2A87"/>
    <w:rsid w:val="00AC38EF"/>
    <w:rsid w:val="00AC4DFB"/>
    <w:rsid w:val="00AC7D27"/>
    <w:rsid w:val="00AD1148"/>
    <w:rsid w:val="00AD1195"/>
    <w:rsid w:val="00AD4590"/>
    <w:rsid w:val="00AD4C41"/>
    <w:rsid w:val="00AD5566"/>
    <w:rsid w:val="00AD6024"/>
    <w:rsid w:val="00AD624C"/>
    <w:rsid w:val="00AD76DC"/>
    <w:rsid w:val="00AD791D"/>
    <w:rsid w:val="00AE0B5F"/>
    <w:rsid w:val="00AE0C14"/>
    <w:rsid w:val="00AE1375"/>
    <w:rsid w:val="00AE1379"/>
    <w:rsid w:val="00AE2079"/>
    <w:rsid w:val="00AE4E7A"/>
    <w:rsid w:val="00AE5AD9"/>
    <w:rsid w:val="00AE5F58"/>
    <w:rsid w:val="00AE77E4"/>
    <w:rsid w:val="00AE7C19"/>
    <w:rsid w:val="00AE7D0D"/>
    <w:rsid w:val="00AE7E63"/>
    <w:rsid w:val="00AF0943"/>
    <w:rsid w:val="00AF13FB"/>
    <w:rsid w:val="00AF5C20"/>
    <w:rsid w:val="00AF6165"/>
    <w:rsid w:val="00AF6B56"/>
    <w:rsid w:val="00B000B2"/>
    <w:rsid w:val="00B0048C"/>
    <w:rsid w:val="00B005B1"/>
    <w:rsid w:val="00B0479C"/>
    <w:rsid w:val="00B04CE7"/>
    <w:rsid w:val="00B05A10"/>
    <w:rsid w:val="00B05F8F"/>
    <w:rsid w:val="00B06168"/>
    <w:rsid w:val="00B072AB"/>
    <w:rsid w:val="00B1016B"/>
    <w:rsid w:val="00B11EAB"/>
    <w:rsid w:val="00B13140"/>
    <w:rsid w:val="00B14434"/>
    <w:rsid w:val="00B15FCC"/>
    <w:rsid w:val="00B1600A"/>
    <w:rsid w:val="00B2253B"/>
    <w:rsid w:val="00B22735"/>
    <w:rsid w:val="00B24807"/>
    <w:rsid w:val="00B24824"/>
    <w:rsid w:val="00B249A9"/>
    <w:rsid w:val="00B261A7"/>
    <w:rsid w:val="00B26AFD"/>
    <w:rsid w:val="00B26C0B"/>
    <w:rsid w:val="00B30FA5"/>
    <w:rsid w:val="00B335D9"/>
    <w:rsid w:val="00B33CA0"/>
    <w:rsid w:val="00B33CD7"/>
    <w:rsid w:val="00B34D12"/>
    <w:rsid w:val="00B353A2"/>
    <w:rsid w:val="00B3586C"/>
    <w:rsid w:val="00B35CF2"/>
    <w:rsid w:val="00B3690B"/>
    <w:rsid w:val="00B3759B"/>
    <w:rsid w:val="00B37968"/>
    <w:rsid w:val="00B37A74"/>
    <w:rsid w:val="00B37D7A"/>
    <w:rsid w:val="00B40B39"/>
    <w:rsid w:val="00B40D01"/>
    <w:rsid w:val="00B40F91"/>
    <w:rsid w:val="00B410BF"/>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5B0E"/>
    <w:rsid w:val="00B55B47"/>
    <w:rsid w:val="00B57DF9"/>
    <w:rsid w:val="00B61E54"/>
    <w:rsid w:val="00B624B3"/>
    <w:rsid w:val="00B63C4C"/>
    <w:rsid w:val="00B63E94"/>
    <w:rsid w:val="00B63ECB"/>
    <w:rsid w:val="00B64255"/>
    <w:rsid w:val="00B64535"/>
    <w:rsid w:val="00B649D1"/>
    <w:rsid w:val="00B65FAF"/>
    <w:rsid w:val="00B665D7"/>
    <w:rsid w:val="00B66CAA"/>
    <w:rsid w:val="00B702DE"/>
    <w:rsid w:val="00B71603"/>
    <w:rsid w:val="00B72263"/>
    <w:rsid w:val="00B736A7"/>
    <w:rsid w:val="00B74751"/>
    <w:rsid w:val="00B75446"/>
    <w:rsid w:val="00B77029"/>
    <w:rsid w:val="00B7761D"/>
    <w:rsid w:val="00B8035D"/>
    <w:rsid w:val="00B83107"/>
    <w:rsid w:val="00B834EC"/>
    <w:rsid w:val="00B8386B"/>
    <w:rsid w:val="00B83BE5"/>
    <w:rsid w:val="00B83CBD"/>
    <w:rsid w:val="00B850DF"/>
    <w:rsid w:val="00B858D7"/>
    <w:rsid w:val="00B864D4"/>
    <w:rsid w:val="00B86A13"/>
    <w:rsid w:val="00B87F7D"/>
    <w:rsid w:val="00B907A2"/>
    <w:rsid w:val="00B908C1"/>
    <w:rsid w:val="00B92C64"/>
    <w:rsid w:val="00B93496"/>
    <w:rsid w:val="00B94A12"/>
    <w:rsid w:val="00B94ABA"/>
    <w:rsid w:val="00B961F7"/>
    <w:rsid w:val="00BA091F"/>
    <w:rsid w:val="00BA094D"/>
    <w:rsid w:val="00BA3647"/>
    <w:rsid w:val="00BA4DA4"/>
    <w:rsid w:val="00BA50F5"/>
    <w:rsid w:val="00BA520B"/>
    <w:rsid w:val="00BA590F"/>
    <w:rsid w:val="00BA6F37"/>
    <w:rsid w:val="00BB0240"/>
    <w:rsid w:val="00BB0C95"/>
    <w:rsid w:val="00BB15EA"/>
    <w:rsid w:val="00BB2E77"/>
    <w:rsid w:val="00BB31E1"/>
    <w:rsid w:val="00BB3724"/>
    <w:rsid w:val="00BB416C"/>
    <w:rsid w:val="00BB5311"/>
    <w:rsid w:val="00BB596E"/>
    <w:rsid w:val="00BB7C26"/>
    <w:rsid w:val="00BC5A26"/>
    <w:rsid w:val="00BC7878"/>
    <w:rsid w:val="00BD0420"/>
    <w:rsid w:val="00BD0475"/>
    <w:rsid w:val="00BD1162"/>
    <w:rsid w:val="00BD160E"/>
    <w:rsid w:val="00BD18A8"/>
    <w:rsid w:val="00BD27B1"/>
    <w:rsid w:val="00BD2C6B"/>
    <w:rsid w:val="00BD3684"/>
    <w:rsid w:val="00BD3ED0"/>
    <w:rsid w:val="00BD46C2"/>
    <w:rsid w:val="00BD792F"/>
    <w:rsid w:val="00BD7C46"/>
    <w:rsid w:val="00BD7F8F"/>
    <w:rsid w:val="00BE0036"/>
    <w:rsid w:val="00BE08DF"/>
    <w:rsid w:val="00BE0983"/>
    <w:rsid w:val="00BE2161"/>
    <w:rsid w:val="00BE2594"/>
    <w:rsid w:val="00BE3FA0"/>
    <w:rsid w:val="00BE426B"/>
    <w:rsid w:val="00BE5BE9"/>
    <w:rsid w:val="00BE65AB"/>
    <w:rsid w:val="00BE715D"/>
    <w:rsid w:val="00BE78B2"/>
    <w:rsid w:val="00BF086D"/>
    <w:rsid w:val="00BF0CC7"/>
    <w:rsid w:val="00BF1BBC"/>
    <w:rsid w:val="00BF4B27"/>
    <w:rsid w:val="00BF6B3B"/>
    <w:rsid w:val="00BF7212"/>
    <w:rsid w:val="00C008A2"/>
    <w:rsid w:val="00C01F1A"/>
    <w:rsid w:val="00C025D3"/>
    <w:rsid w:val="00C0335C"/>
    <w:rsid w:val="00C04C7C"/>
    <w:rsid w:val="00C05535"/>
    <w:rsid w:val="00C058BA"/>
    <w:rsid w:val="00C063D7"/>
    <w:rsid w:val="00C1140B"/>
    <w:rsid w:val="00C13D05"/>
    <w:rsid w:val="00C1469E"/>
    <w:rsid w:val="00C153A0"/>
    <w:rsid w:val="00C15522"/>
    <w:rsid w:val="00C155C4"/>
    <w:rsid w:val="00C16D1D"/>
    <w:rsid w:val="00C177E7"/>
    <w:rsid w:val="00C216D9"/>
    <w:rsid w:val="00C22473"/>
    <w:rsid w:val="00C22D63"/>
    <w:rsid w:val="00C2334E"/>
    <w:rsid w:val="00C24287"/>
    <w:rsid w:val="00C2540F"/>
    <w:rsid w:val="00C2579D"/>
    <w:rsid w:val="00C2732E"/>
    <w:rsid w:val="00C3063F"/>
    <w:rsid w:val="00C308C9"/>
    <w:rsid w:val="00C31EEC"/>
    <w:rsid w:val="00C3303F"/>
    <w:rsid w:val="00C33A27"/>
    <w:rsid w:val="00C343D9"/>
    <w:rsid w:val="00C34A9E"/>
    <w:rsid w:val="00C375C6"/>
    <w:rsid w:val="00C37D0D"/>
    <w:rsid w:val="00C37DBE"/>
    <w:rsid w:val="00C37F30"/>
    <w:rsid w:val="00C40188"/>
    <w:rsid w:val="00C40D5F"/>
    <w:rsid w:val="00C41D5F"/>
    <w:rsid w:val="00C4300A"/>
    <w:rsid w:val="00C43586"/>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F42"/>
    <w:rsid w:val="00C536E2"/>
    <w:rsid w:val="00C5375E"/>
    <w:rsid w:val="00C5425D"/>
    <w:rsid w:val="00C55E62"/>
    <w:rsid w:val="00C5631F"/>
    <w:rsid w:val="00C62358"/>
    <w:rsid w:val="00C62603"/>
    <w:rsid w:val="00C638BD"/>
    <w:rsid w:val="00C6409D"/>
    <w:rsid w:val="00C64A69"/>
    <w:rsid w:val="00C65DE9"/>
    <w:rsid w:val="00C663F9"/>
    <w:rsid w:val="00C66AC2"/>
    <w:rsid w:val="00C66B97"/>
    <w:rsid w:val="00C67112"/>
    <w:rsid w:val="00C676C6"/>
    <w:rsid w:val="00C679E0"/>
    <w:rsid w:val="00C703DC"/>
    <w:rsid w:val="00C75990"/>
    <w:rsid w:val="00C75E2E"/>
    <w:rsid w:val="00C76345"/>
    <w:rsid w:val="00C77377"/>
    <w:rsid w:val="00C80931"/>
    <w:rsid w:val="00C82023"/>
    <w:rsid w:val="00C83001"/>
    <w:rsid w:val="00C84E55"/>
    <w:rsid w:val="00C85AD3"/>
    <w:rsid w:val="00C870E7"/>
    <w:rsid w:val="00C874F8"/>
    <w:rsid w:val="00C904F0"/>
    <w:rsid w:val="00C90A59"/>
    <w:rsid w:val="00C90FBE"/>
    <w:rsid w:val="00C91362"/>
    <w:rsid w:val="00C9139D"/>
    <w:rsid w:val="00C91E91"/>
    <w:rsid w:val="00C92188"/>
    <w:rsid w:val="00C9314A"/>
    <w:rsid w:val="00C94102"/>
    <w:rsid w:val="00C950C1"/>
    <w:rsid w:val="00C956E8"/>
    <w:rsid w:val="00C979E4"/>
    <w:rsid w:val="00C97D61"/>
    <w:rsid w:val="00CA012B"/>
    <w:rsid w:val="00CA0DB4"/>
    <w:rsid w:val="00CA18FA"/>
    <w:rsid w:val="00CA193B"/>
    <w:rsid w:val="00CA2820"/>
    <w:rsid w:val="00CA2D2D"/>
    <w:rsid w:val="00CA3503"/>
    <w:rsid w:val="00CA550A"/>
    <w:rsid w:val="00CA5C0A"/>
    <w:rsid w:val="00CB0326"/>
    <w:rsid w:val="00CB0DB7"/>
    <w:rsid w:val="00CB1B83"/>
    <w:rsid w:val="00CB1C8D"/>
    <w:rsid w:val="00CB2245"/>
    <w:rsid w:val="00CB3F18"/>
    <w:rsid w:val="00CB45B1"/>
    <w:rsid w:val="00CB496D"/>
    <w:rsid w:val="00CB5914"/>
    <w:rsid w:val="00CB65B1"/>
    <w:rsid w:val="00CB6A96"/>
    <w:rsid w:val="00CC06D0"/>
    <w:rsid w:val="00CC17F8"/>
    <w:rsid w:val="00CC1B4E"/>
    <w:rsid w:val="00CC22C0"/>
    <w:rsid w:val="00CC33D4"/>
    <w:rsid w:val="00CC3CA6"/>
    <w:rsid w:val="00CC5C45"/>
    <w:rsid w:val="00CC5CC1"/>
    <w:rsid w:val="00CC5D3B"/>
    <w:rsid w:val="00CC6F9B"/>
    <w:rsid w:val="00CC7BED"/>
    <w:rsid w:val="00CD0D57"/>
    <w:rsid w:val="00CD101A"/>
    <w:rsid w:val="00CD18E1"/>
    <w:rsid w:val="00CD1BAC"/>
    <w:rsid w:val="00CD1D75"/>
    <w:rsid w:val="00CD208C"/>
    <w:rsid w:val="00CD24AE"/>
    <w:rsid w:val="00CD2D36"/>
    <w:rsid w:val="00CD50D6"/>
    <w:rsid w:val="00CD794A"/>
    <w:rsid w:val="00CE0868"/>
    <w:rsid w:val="00CE1C46"/>
    <w:rsid w:val="00CE1D03"/>
    <w:rsid w:val="00CE1EA5"/>
    <w:rsid w:val="00CE214B"/>
    <w:rsid w:val="00CE261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55B0"/>
    <w:rsid w:val="00CF65C3"/>
    <w:rsid w:val="00D000BB"/>
    <w:rsid w:val="00D0066A"/>
    <w:rsid w:val="00D00F74"/>
    <w:rsid w:val="00D01A95"/>
    <w:rsid w:val="00D01F0C"/>
    <w:rsid w:val="00D03254"/>
    <w:rsid w:val="00D03CBD"/>
    <w:rsid w:val="00D04691"/>
    <w:rsid w:val="00D04B00"/>
    <w:rsid w:val="00D052E6"/>
    <w:rsid w:val="00D05F2D"/>
    <w:rsid w:val="00D06100"/>
    <w:rsid w:val="00D06F62"/>
    <w:rsid w:val="00D072F4"/>
    <w:rsid w:val="00D106E6"/>
    <w:rsid w:val="00D1144C"/>
    <w:rsid w:val="00D119AA"/>
    <w:rsid w:val="00D14859"/>
    <w:rsid w:val="00D14980"/>
    <w:rsid w:val="00D175F5"/>
    <w:rsid w:val="00D17E5D"/>
    <w:rsid w:val="00D20141"/>
    <w:rsid w:val="00D2147A"/>
    <w:rsid w:val="00D21776"/>
    <w:rsid w:val="00D21BF8"/>
    <w:rsid w:val="00D22248"/>
    <w:rsid w:val="00D2314B"/>
    <w:rsid w:val="00D24E41"/>
    <w:rsid w:val="00D25638"/>
    <w:rsid w:val="00D257F9"/>
    <w:rsid w:val="00D25994"/>
    <w:rsid w:val="00D25EB6"/>
    <w:rsid w:val="00D2780B"/>
    <w:rsid w:val="00D27CC3"/>
    <w:rsid w:val="00D34105"/>
    <w:rsid w:val="00D346E4"/>
    <w:rsid w:val="00D35B6E"/>
    <w:rsid w:val="00D363DB"/>
    <w:rsid w:val="00D36568"/>
    <w:rsid w:val="00D374B2"/>
    <w:rsid w:val="00D42658"/>
    <w:rsid w:val="00D4485F"/>
    <w:rsid w:val="00D4659B"/>
    <w:rsid w:val="00D47091"/>
    <w:rsid w:val="00D470BF"/>
    <w:rsid w:val="00D4711F"/>
    <w:rsid w:val="00D47326"/>
    <w:rsid w:val="00D5084E"/>
    <w:rsid w:val="00D508C7"/>
    <w:rsid w:val="00D51891"/>
    <w:rsid w:val="00D51DD2"/>
    <w:rsid w:val="00D52394"/>
    <w:rsid w:val="00D54A0F"/>
    <w:rsid w:val="00D54C47"/>
    <w:rsid w:val="00D55810"/>
    <w:rsid w:val="00D578EF"/>
    <w:rsid w:val="00D61163"/>
    <w:rsid w:val="00D62C36"/>
    <w:rsid w:val="00D6302C"/>
    <w:rsid w:val="00D63A6C"/>
    <w:rsid w:val="00D63EDC"/>
    <w:rsid w:val="00D6420F"/>
    <w:rsid w:val="00D650FB"/>
    <w:rsid w:val="00D65436"/>
    <w:rsid w:val="00D6638C"/>
    <w:rsid w:val="00D67309"/>
    <w:rsid w:val="00D67586"/>
    <w:rsid w:val="00D70001"/>
    <w:rsid w:val="00D70606"/>
    <w:rsid w:val="00D71994"/>
    <w:rsid w:val="00D71B1C"/>
    <w:rsid w:val="00D71E46"/>
    <w:rsid w:val="00D72DC6"/>
    <w:rsid w:val="00D7309A"/>
    <w:rsid w:val="00D74273"/>
    <w:rsid w:val="00D75119"/>
    <w:rsid w:val="00D7572E"/>
    <w:rsid w:val="00D75A38"/>
    <w:rsid w:val="00D7641F"/>
    <w:rsid w:val="00D76B73"/>
    <w:rsid w:val="00D776CB"/>
    <w:rsid w:val="00D80901"/>
    <w:rsid w:val="00D837B7"/>
    <w:rsid w:val="00D83D59"/>
    <w:rsid w:val="00D83ECE"/>
    <w:rsid w:val="00D90104"/>
    <w:rsid w:val="00D91DA0"/>
    <w:rsid w:val="00D93144"/>
    <w:rsid w:val="00D9393F"/>
    <w:rsid w:val="00D93E50"/>
    <w:rsid w:val="00D93E60"/>
    <w:rsid w:val="00D944DC"/>
    <w:rsid w:val="00D964C0"/>
    <w:rsid w:val="00D96EEA"/>
    <w:rsid w:val="00D96F95"/>
    <w:rsid w:val="00DA0CBA"/>
    <w:rsid w:val="00DA0CF2"/>
    <w:rsid w:val="00DA1574"/>
    <w:rsid w:val="00DA21F6"/>
    <w:rsid w:val="00DA2AC9"/>
    <w:rsid w:val="00DA37C7"/>
    <w:rsid w:val="00DA52FF"/>
    <w:rsid w:val="00DA6628"/>
    <w:rsid w:val="00DB048A"/>
    <w:rsid w:val="00DB0675"/>
    <w:rsid w:val="00DB07B3"/>
    <w:rsid w:val="00DB080A"/>
    <w:rsid w:val="00DB129C"/>
    <w:rsid w:val="00DB2296"/>
    <w:rsid w:val="00DB2F4D"/>
    <w:rsid w:val="00DB35D8"/>
    <w:rsid w:val="00DB4290"/>
    <w:rsid w:val="00DB4313"/>
    <w:rsid w:val="00DB4830"/>
    <w:rsid w:val="00DB4881"/>
    <w:rsid w:val="00DB540E"/>
    <w:rsid w:val="00DB6E48"/>
    <w:rsid w:val="00DB7706"/>
    <w:rsid w:val="00DC03F1"/>
    <w:rsid w:val="00DC1997"/>
    <w:rsid w:val="00DC377C"/>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56C9"/>
    <w:rsid w:val="00DD5FA5"/>
    <w:rsid w:val="00DD6AE5"/>
    <w:rsid w:val="00DD7C8C"/>
    <w:rsid w:val="00DD7E96"/>
    <w:rsid w:val="00DE118D"/>
    <w:rsid w:val="00DE28AD"/>
    <w:rsid w:val="00DE2B8E"/>
    <w:rsid w:val="00DE3D70"/>
    <w:rsid w:val="00DE65E5"/>
    <w:rsid w:val="00DE663C"/>
    <w:rsid w:val="00DE67EC"/>
    <w:rsid w:val="00DE6F6A"/>
    <w:rsid w:val="00DE7F68"/>
    <w:rsid w:val="00DF1A89"/>
    <w:rsid w:val="00DF2A29"/>
    <w:rsid w:val="00DF2C2B"/>
    <w:rsid w:val="00DF3079"/>
    <w:rsid w:val="00DF388A"/>
    <w:rsid w:val="00DF3BB6"/>
    <w:rsid w:val="00DF6086"/>
    <w:rsid w:val="00DF6309"/>
    <w:rsid w:val="00DF7D61"/>
    <w:rsid w:val="00DF7DA5"/>
    <w:rsid w:val="00E00087"/>
    <w:rsid w:val="00E00860"/>
    <w:rsid w:val="00E0413F"/>
    <w:rsid w:val="00E0505C"/>
    <w:rsid w:val="00E05062"/>
    <w:rsid w:val="00E07FE3"/>
    <w:rsid w:val="00E11CBD"/>
    <w:rsid w:val="00E13559"/>
    <w:rsid w:val="00E145F0"/>
    <w:rsid w:val="00E14A59"/>
    <w:rsid w:val="00E14AA9"/>
    <w:rsid w:val="00E1713C"/>
    <w:rsid w:val="00E175FB"/>
    <w:rsid w:val="00E21301"/>
    <w:rsid w:val="00E21CB3"/>
    <w:rsid w:val="00E2229A"/>
    <w:rsid w:val="00E2292D"/>
    <w:rsid w:val="00E240C4"/>
    <w:rsid w:val="00E25C0E"/>
    <w:rsid w:val="00E2753B"/>
    <w:rsid w:val="00E30901"/>
    <w:rsid w:val="00E32106"/>
    <w:rsid w:val="00E3285A"/>
    <w:rsid w:val="00E32E3B"/>
    <w:rsid w:val="00E333FD"/>
    <w:rsid w:val="00E347E5"/>
    <w:rsid w:val="00E34B48"/>
    <w:rsid w:val="00E34F5F"/>
    <w:rsid w:val="00E36114"/>
    <w:rsid w:val="00E374A1"/>
    <w:rsid w:val="00E40273"/>
    <w:rsid w:val="00E43D91"/>
    <w:rsid w:val="00E44616"/>
    <w:rsid w:val="00E46BF7"/>
    <w:rsid w:val="00E47460"/>
    <w:rsid w:val="00E5254B"/>
    <w:rsid w:val="00E52580"/>
    <w:rsid w:val="00E556F7"/>
    <w:rsid w:val="00E564F8"/>
    <w:rsid w:val="00E5733D"/>
    <w:rsid w:val="00E606CC"/>
    <w:rsid w:val="00E608C1"/>
    <w:rsid w:val="00E62009"/>
    <w:rsid w:val="00E6255E"/>
    <w:rsid w:val="00E62DB7"/>
    <w:rsid w:val="00E62ECB"/>
    <w:rsid w:val="00E6380A"/>
    <w:rsid w:val="00E64022"/>
    <w:rsid w:val="00E655C3"/>
    <w:rsid w:val="00E66C1F"/>
    <w:rsid w:val="00E71E9C"/>
    <w:rsid w:val="00E724DF"/>
    <w:rsid w:val="00E72A0C"/>
    <w:rsid w:val="00E72C2C"/>
    <w:rsid w:val="00E737CF"/>
    <w:rsid w:val="00E738EE"/>
    <w:rsid w:val="00E740C3"/>
    <w:rsid w:val="00E74898"/>
    <w:rsid w:val="00E753CE"/>
    <w:rsid w:val="00E754D6"/>
    <w:rsid w:val="00E75A8F"/>
    <w:rsid w:val="00E772CB"/>
    <w:rsid w:val="00E77601"/>
    <w:rsid w:val="00E77910"/>
    <w:rsid w:val="00E77970"/>
    <w:rsid w:val="00E77CB3"/>
    <w:rsid w:val="00E80028"/>
    <w:rsid w:val="00E80CB3"/>
    <w:rsid w:val="00E81CE7"/>
    <w:rsid w:val="00E827F4"/>
    <w:rsid w:val="00E8455F"/>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8BA"/>
    <w:rsid w:val="00EA0FAA"/>
    <w:rsid w:val="00EA2B40"/>
    <w:rsid w:val="00EA4FC2"/>
    <w:rsid w:val="00EA5127"/>
    <w:rsid w:val="00EA562E"/>
    <w:rsid w:val="00EA714D"/>
    <w:rsid w:val="00EA7BE8"/>
    <w:rsid w:val="00EB0D2D"/>
    <w:rsid w:val="00EB0F86"/>
    <w:rsid w:val="00EB164D"/>
    <w:rsid w:val="00EB3AFE"/>
    <w:rsid w:val="00EB6E83"/>
    <w:rsid w:val="00EB73DA"/>
    <w:rsid w:val="00EB7E5D"/>
    <w:rsid w:val="00EB7E5E"/>
    <w:rsid w:val="00EC205C"/>
    <w:rsid w:val="00EC2070"/>
    <w:rsid w:val="00EC41E9"/>
    <w:rsid w:val="00EC435C"/>
    <w:rsid w:val="00EC592B"/>
    <w:rsid w:val="00EC69AC"/>
    <w:rsid w:val="00EC6BAD"/>
    <w:rsid w:val="00EC7571"/>
    <w:rsid w:val="00ED013A"/>
    <w:rsid w:val="00ED1442"/>
    <w:rsid w:val="00ED1EB9"/>
    <w:rsid w:val="00ED2377"/>
    <w:rsid w:val="00ED2A64"/>
    <w:rsid w:val="00ED3036"/>
    <w:rsid w:val="00ED30F9"/>
    <w:rsid w:val="00ED4C8B"/>
    <w:rsid w:val="00ED653B"/>
    <w:rsid w:val="00ED6CBA"/>
    <w:rsid w:val="00ED769C"/>
    <w:rsid w:val="00EE126F"/>
    <w:rsid w:val="00EE32F2"/>
    <w:rsid w:val="00EE4FB7"/>
    <w:rsid w:val="00EE64A6"/>
    <w:rsid w:val="00EF2E0B"/>
    <w:rsid w:val="00EF39FA"/>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5F71"/>
    <w:rsid w:val="00F076EF"/>
    <w:rsid w:val="00F07E01"/>
    <w:rsid w:val="00F112F1"/>
    <w:rsid w:val="00F11B1D"/>
    <w:rsid w:val="00F136E1"/>
    <w:rsid w:val="00F15F00"/>
    <w:rsid w:val="00F16505"/>
    <w:rsid w:val="00F16F85"/>
    <w:rsid w:val="00F176D2"/>
    <w:rsid w:val="00F2251B"/>
    <w:rsid w:val="00F23702"/>
    <w:rsid w:val="00F24070"/>
    <w:rsid w:val="00F24132"/>
    <w:rsid w:val="00F2429E"/>
    <w:rsid w:val="00F244FC"/>
    <w:rsid w:val="00F25891"/>
    <w:rsid w:val="00F2662A"/>
    <w:rsid w:val="00F27788"/>
    <w:rsid w:val="00F30487"/>
    <w:rsid w:val="00F30619"/>
    <w:rsid w:val="00F341BC"/>
    <w:rsid w:val="00F34DC1"/>
    <w:rsid w:val="00F35AFB"/>
    <w:rsid w:val="00F35DC8"/>
    <w:rsid w:val="00F363D3"/>
    <w:rsid w:val="00F36B2D"/>
    <w:rsid w:val="00F375C6"/>
    <w:rsid w:val="00F4032C"/>
    <w:rsid w:val="00F40F84"/>
    <w:rsid w:val="00F42260"/>
    <w:rsid w:val="00F43BE8"/>
    <w:rsid w:val="00F446E8"/>
    <w:rsid w:val="00F46210"/>
    <w:rsid w:val="00F474E1"/>
    <w:rsid w:val="00F50A89"/>
    <w:rsid w:val="00F5113E"/>
    <w:rsid w:val="00F53050"/>
    <w:rsid w:val="00F54FC5"/>
    <w:rsid w:val="00F5555F"/>
    <w:rsid w:val="00F55A02"/>
    <w:rsid w:val="00F56E14"/>
    <w:rsid w:val="00F5793A"/>
    <w:rsid w:val="00F60130"/>
    <w:rsid w:val="00F60959"/>
    <w:rsid w:val="00F60976"/>
    <w:rsid w:val="00F62A5E"/>
    <w:rsid w:val="00F62EC5"/>
    <w:rsid w:val="00F630B8"/>
    <w:rsid w:val="00F63348"/>
    <w:rsid w:val="00F63358"/>
    <w:rsid w:val="00F64DA8"/>
    <w:rsid w:val="00F65F49"/>
    <w:rsid w:val="00F663EA"/>
    <w:rsid w:val="00F66A4A"/>
    <w:rsid w:val="00F66BD2"/>
    <w:rsid w:val="00F66CD1"/>
    <w:rsid w:val="00F70E71"/>
    <w:rsid w:val="00F714F7"/>
    <w:rsid w:val="00F71BAB"/>
    <w:rsid w:val="00F71CBA"/>
    <w:rsid w:val="00F72301"/>
    <w:rsid w:val="00F730C1"/>
    <w:rsid w:val="00F74992"/>
    <w:rsid w:val="00F752B6"/>
    <w:rsid w:val="00F76389"/>
    <w:rsid w:val="00F76BD9"/>
    <w:rsid w:val="00F76C72"/>
    <w:rsid w:val="00F82AAF"/>
    <w:rsid w:val="00F82C56"/>
    <w:rsid w:val="00F83953"/>
    <w:rsid w:val="00F8512B"/>
    <w:rsid w:val="00F855E6"/>
    <w:rsid w:val="00F875B6"/>
    <w:rsid w:val="00F90648"/>
    <w:rsid w:val="00F91EB2"/>
    <w:rsid w:val="00F936E3"/>
    <w:rsid w:val="00F94490"/>
    <w:rsid w:val="00F94EFB"/>
    <w:rsid w:val="00F94F81"/>
    <w:rsid w:val="00F94F8A"/>
    <w:rsid w:val="00F96881"/>
    <w:rsid w:val="00F97836"/>
    <w:rsid w:val="00F97C74"/>
    <w:rsid w:val="00FA25E1"/>
    <w:rsid w:val="00FA665D"/>
    <w:rsid w:val="00FA7380"/>
    <w:rsid w:val="00FA750B"/>
    <w:rsid w:val="00FA7605"/>
    <w:rsid w:val="00FA799F"/>
    <w:rsid w:val="00FA7B2C"/>
    <w:rsid w:val="00FB05DD"/>
    <w:rsid w:val="00FB09C1"/>
    <w:rsid w:val="00FB0D14"/>
    <w:rsid w:val="00FB0DFE"/>
    <w:rsid w:val="00FB2195"/>
    <w:rsid w:val="00FB2ECA"/>
    <w:rsid w:val="00FB3AF0"/>
    <w:rsid w:val="00FB3EAB"/>
    <w:rsid w:val="00FB4433"/>
    <w:rsid w:val="00FB503D"/>
    <w:rsid w:val="00FB6FE2"/>
    <w:rsid w:val="00FB724C"/>
    <w:rsid w:val="00FB74B8"/>
    <w:rsid w:val="00FC1E2A"/>
    <w:rsid w:val="00FC2516"/>
    <w:rsid w:val="00FD0B74"/>
    <w:rsid w:val="00FD145B"/>
    <w:rsid w:val="00FD14EE"/>
    <w:rsid w:val="00FD22EE"/>
    <w:rsid w:val="00FD50E6"/>
    <w:rsid w:val="00FD6BFE"/>
    <w:rsid w:val="00FD74B0"/>
    <w:rsid w:val="00FE05E0"/>
    <w:rsid w:val="00FE1BA0"/>
    <w:rsid w:val="00FE2E24"/>
    <w:rsid w:val="00FE3D9E"/>
    <w:rsid w:val="00FE45D7"/>
    <w:rsid w:val="00FE4715"/>
    <w:rsid w:val="00FE6BB1"/>
    <w:rsid w:val="00FF0999"/>
    <w:rsid w:val="00FF12F7"/>
    <w:rsid w:val="00FF1465"/>
    <w:rsid w:val="00FF201C"/>
    <w:rsid w:val="00FF2522"/>
    <w:rsid w:val="00FF2B01"/>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E2D87"/>
    <w:rsid w:val="0B9A415D"/>
    <w:rsid w:val="0BAE95C8"/>
    <w:rsid w:val="0BBBE3F4"/>
    <w:rsid w:val="0BC28A33"/>
    <w:rsid w:val="0C1B2DB2"/>
    <w:rsid w:val="0C4E58B9"/>
    <w:rsid w:val="0C7D6451"/>
    <w:rsid w:val="0C7EA005"/>
    <w:rsid w:val="0C8195F2"/>
    <w:rsid w:val="0CBED526"/>
    <w:rsid w:val="0CE2BFB0"/>
    <w:rsid w:val="0CE7080B"/>
    <w:rsid w:val="0D193D01"/>
    <w:rsid w:val="0D38D164"/>
    <w:rsid w:val="0D45FF3F"/>
    <w:rsid w:val="0D4C7B32"/>
    <w:rsid w:val="0D7FF5F9"/>
    <w:rsid w:val="0D85C54F"/>
    <w:rsid w:val="0D989B8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45F13DF"/>
    <w:rsid w:val="14740489"/>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95F402"/>
    <w:rsid w:val="19A1B9FD"/>
    <w:rsid w:val="19B2CE7F"/>
    <w:rsid w:val="19BE32F4"/>
    <w:rsid w:val="1A291228"/>
    <w:rsid w:val="1AB2F49E"/>
    <w:rsid w:val="1ACD0D29"/>
    <w:rsid w:val="1AEC20F0"/>
    <w:rsid w:val="1B2B9790"/>
    <w:rsid w:val="1B307E8D"/>
    <w:rsid w:val="1B53231E"/>
    <w:rsid w:val="1B65E6F4"/>
    <w:rsid w:val="1B8ECDF6"/>
    <w:rsid w:val="1B9A340A"/>
    <w:rsid w:val="1B9FD904"/>
    <w:rsid w:val="1BB717B3"/>
    <w:rsid w:val="1BC02DE1"/>
    <w:rsid w:val="1BDD2491"/>
    <w:rsid w:val="1BE3CF5C"/>
    <w:rsid w:val="1BF15CA3"/>
    <w:rsid w:val="1C0950BC"/>
    <w:rsid w:val="1C35841C"/>
    <w:rsid w:val="1C98CC81"/>
    <w:rsid w:val="1C9E691C"/>
    <w:rsid w:val="1CA19C94"/>
    <w:rsid w:val="1CD5BA1F"/>
    <w:rsid w:val="1CD5EE22"/>
    <w:rsid w:val="1D53A0A5"/>
    <w:rsid w:val="1D5AFE3D"/>
    <w:rsid w:val="1D68DF9E"/>
    <w:rsid w:val="1D7A26F4"/>
    <w:rsid w:val="1D8F17E0"/>
    <w:rsid w:val="1D9E309B"/>
    <w:rsid w:val="1DA5129E"/>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5F1853"/>
    <w:rsid w:val="20965954"/>
    <w:rsid w:val="20AD3DC2"/>
    <w:rsid w:val="20AFE39C"/>
    <w:rsid w:val="20DA73DA"/>
    <w:rsid w:val="20EC697A"/>
    <w:rsid w:val="215900F5"/>
    <w:rsid w:val="215CFA69"/>
    <w:rsid w:val="2181032B"/>
    <w:rsid w:val="2184E466"/>
    <w:rsid w:val="2185DF92"/>
    <w:rsid w:val="218B0804"/>
    <w:rsid w:val="21AE4D18"/>
    <w:rsid w:val="21B64F46"/>
    <w:rsid w:val="21D72F8E"/>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D37C07"/>
    <w:rsid w:val="23DC0FED"/>
    <w:rsid w:val="23EC659D"/>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F7D37"/>
    <w:rsid w:val="2770B185"/>
    <w:rsid w:val="278A5894"/>
    <w:rsid w:val="279B021D"/>
    <w:rsid w:val="27A3305E"/>
    <w:rsid w:val="27A661FB"/>
    <w:rsid w:val="27AD6FF0"/>
    <w:rsid w:val="27E883B1"/>
    <w:rsid w:val="2800B070"/>
    <w:rsid w:val="281C3C69"/>
    <w:rsid w:val="285464C6"/>
    <w:rsid w:val="285AEAE4"/>
    <w:rsid w:val="28C051F4"/>
    <w:rsid w:val="28CE2DE7"/>
    <w:rsid w:val="292853A8"/>
    <w:rsid w:val="29EB7FFA"/>
    <w:rsid w:val="2A4CF6F6"/>
    <w:rsid w:val="2A5BD4A9"/>
    <w:rsid w:val="2A986C62"/>
    <w:rsid w:val="2AE441A3"/>
    <w:rsid w:val="2B9B2DF3"/>
    <w:rsid w:val="2BA799AD"/>
    <w:rsid w:val="2C0D9693"/>
    <w:rsid w:val="2C5C99A9"/>
    <w:rsid w:val="2C76ED9F"/>
    <w:rsid w:val="2CB93631"/>
    <w:rsid w:val="2CD9448A"/>
    <w:rsid w:val="2CECF5FF"/>
    <w:rsid w:val="2CFB9E80"/>
    <w:rsid w:val="2D0C9371"/>
    <w:rsid w:val="2D0F2B2E"/>
    <w:rsid w:val="2D1A1ECE"/>
    <w:rsid w:val="2D1F4DF4"/>
    <w:rsid w:val="2D6889DB"/>
    <w:rsid w:val="2D6C5C86"/>
    <w:rsid w:val="2D9F1299"/>
    <w:rsid w:val="2DC93F99"/>
    <w:rsid w:val="2E00CAF4"/>
    <w:rsid w:val="2E16BAF1"/>
    <w:rsid w:val="2ECB5BAC"/>
    <w:rsid w:val="2EDEB85B"/>
    <w:rsid w:val="2EFF32C6"/>
    <w:rsid w:val="2F20A318"/>
    <w:rsid w:val="2F46BF25"/>
    <w:rsid w:val="2F9A0A55"/>
    <w:rsid w:val="3019FBA6"/>
    <w:rsid w:val="302E0D08"/>
    <w:rsid w:val="30369489"/>
    <w:rsid w:val="304645E0"/>
    <w:rsid w:val="3047B3A1"/>
    <w:rsid w:val="304B92B2"/>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9A6823"/>
    <w:rsid w:val="33B2CA93"/>
    <w:rsid w:val="3466FCC7"/>
    <w:rsid w:val="3473179E"/>
    <w:rsid w:val="35316EB9"/>
    <w:rsid w:val="355199E6"/>
    <w:rsid w:val="3574C360"/>
    <w:rsid w:val="359BCE47"/>
    <w:rsid w:val="35EC95A8"/>
    <w:rsid w:val="35F332D5"/>
    <w:rsid w:val="35FAAC3E"/>
    <w:rsid w:val="361B1D2E"/>
    <w:rsid w:val="36319DE9"/>
    <w:rsid w:val="36564694"/>
    <w:rsid w:val="3662715D"/>
    <w:rsid w:val="366D4986"/>
    <w:rsid w:val="36C050FA"/>
    <w:rsid w:val="36CD4B4C"/>
    <w:rsid w:val="36F4DF2E"/>
    <w:rsid w:val="370161AD"/>
    <w:rsid w:val="370D9BE0"/>
    <w:rsid w:val="3725D628"/>
    <w:rsid w:val="37343E38"/>
    <w:rsid w:val="3769554D"/>
    <w:rsid w:val="376AD981"/>
    <w:rsid w:val="37832562"/>
    <w:rsid w:val="37D4ADA7"/>
    <w:rsid w:val="381534FA"/>
    <w:rsid w:val="382C9588"/>
    <w:rsid w:val="38330B29"/>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F076AC"/>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A5299"/>
    <w:rsid w:val="41C78FE7"/>
    <w:rsid w:val="420183E2"/>
    <w:rsid w:val="4221DD44"/>
    <w:rsid w:val="4242E5CB"/>
    <w:rsid w:val="42532379"/>
    <w:rsid w:val="42596F2E"/>
    <w:rsid w:val="42729DF3"/>
    <w:rsid w:val="42A6696F"/>
    <w:rsid w:val="42AA7DD4"/>
    <w:rsid w:val="42AD9EFD"/>
    <w:rsid w:val="42E1397E"/>
    <w:rsid w:val="430B673B"/>
    <w:rsid w:val="43175F36"/>
    <w:rsid w:val="432FE937"/>
    <w:rsid w:val="4339AC94"/>
    <w:rsid w:val="43525F5C"/>
    <w:rsid w:val="43792187"/>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199E74"/>
    <w:rsid w:val="4C4F375A"/>
    <w:rsid w:val="4CC60634"/>
    <w:rsid w:val="4CE94708"/>
    <w:rsid w:val="4CF1CE77"/>
    <w:rsid w:val="4D0472A6"/>
    <w:rsid w:val="4D066690"/>
    <w:rsid w:val="4D0FFDA7"/>
    <w:rsid w:val="4D14FB15"/>
    <w:rsid w:val="4D75DD2D"/>
    <w:rsid w:val="4D83B700"/>
    <w:rsid w:val="4D98473A"/>
    <w:rsid w:val="4DE26188"/>
    <w:rsid w:val="4E100706"/>
    <w:rsid w:val="4E5CB72A"/>
    <w:rsid w:val="4E628063"/>
    <w:rsid w:val="4EB2EBC0"/>
    <w:rsid w:val="4EC16B2B"/>
    <w:rsid w:val="4EE8AD25"/>
    <w:rsid w:val="4F0C2F8C"/>
    <w:rsid w:val="4F2AF4CB"/>
    <w:rsid w:val="4F2BDCF3"/>
    <w:rsid w:val="4F6FC9E5"/>
    <w:rsid w:val="50076336"/>
    <w:rsid w:val="50710D6C"/>
    <w:rsid w:val="50B6F68D"/>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6A7A7B"/>
    <w:rsid w:val="566FF2ED"/>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5220C1"/>
    <w:rsid w:val="5D94E545"/>
    <w:rsid w:val="5DF76A50"/>
    <w:rsid w:val="5E15FE67"/>
    <w:rsid w:val="5E3BE336"/>
    <w:rsid w:val="5E437028"/>
    <w:rsid w:val="5E4D8576"/>
    <w:rsid w:val="5E4F0396"/>
    <w:rsid w:val="5E7FD759"/>
    <w:rsid w:val="5E89AE76"/>
    <w:rsid w:val="5ED501D1"/>
    <w:rsid w:val="5ED67FF8"/>
    <w:rsid w:val="5EE2D4DA"/>
    <w:rsid w:val="5EFF79E1"/>
    <w:rsid w:val="5FA814C6"/>
    <w:rsid w:val="5FC4233B"/>
    <w:rsid w:val="5FF3BE00"/>
    <w:rsid w:val="5FFAB234"/>
    <w:rsid w:val="5FFB0AF8"/>
    <w:rsid w:val="601F5368"/>
    <w:rsid w:val="603760C7"/>
    <w:rsid w:val="603D552C"/>
    <w:rsid w:val="607C4EF8"/>
    <w:rsid w:val="60BE3AA2"/>
    <w:rsid w:val="60ED6376"/>
    <w:rsid w:val="61990AD8"/>
    <w:rsid w:val="61BD3046"/>
    <w:rsid w:val="62144A2E"/>
    <w:rsid w:val="623B1766"/>
    <w:rsid w:val="623C4657"/>
    <w:rsid w:val="625677E2"/>
    <w:rsid w:val="62769842"/>
    <w:rsid w:val="6282D556"/>
    <w:rsid w:val="62A80541"/>
    <w:rsid w:val="62B16FCB"/>
    <w:rsid w:val="62B8E134"/>
    <w:rsid w:val="62F1B38A"/>
    <w:rsid w:val="62F2CD61"/>
    <w:rsid w:val="6316E406"/>
    <w:rsid w:val="63291354"/>
    <w:rsid w:val="63527C44"/>
    <w:rsid w:val="637499D0"/>
    <w:rsid w:val="6374D18F"/>
    <w:rsid w:val="63804187"/>
    <w:rsid w:val="6385C229"/>
    <w:rsid w:val="63D86ABE"/>
    <w:rsid w:val="63D9B514"/>
    <w:rsid w:val="63D9F3FE"/>
    <w:rsid w:val="6431FB17"/>
    <w:rsid w:val="6432BC93"/>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A2C5571"/>
    <w:rsid w:val="6A512DC0"/>
    <w:rsid w:val="6A51318D"/>
    <w:rsid w:val="6A91200F"/>
    <w:rsid w:val="6AA16F3D"/>
    <w:rsid w:val="6AE56AAE"/>
    <w:rsid w:val="6B76192F"/>
    <w:rsid w:val="6B98572B"/>
    <w:rsid w:val="6C2078F3"/>
    <w:rsid w:val="6C258E74"/>
    <w:rsid w:val="6C277A81"/>
    <w:rsid w:val="6C3B8429"/>
    <w:rsid w:val="6C4E740B"/>
    <w:rsid w:val="6C836809"/>
    <w:rsid w:val="6C9DD8F2"/>
    <w:rsid w:val="6CCF5D06"/>
    <w:rsid w:val="6CD2BA6F"/>
    <w:rsid w:val="6D2A5C94"/>
    <w:rsid w:val="6E01B81B"/>
    <w:rsid w:val="6E181133"/>
    <w:rsid w:val="6E1BD0A2"/>
    <w:rsid w:val="6E51DC9C"/>
    <w:rsid w:val="6E5EC899"/>
    <w:rsid w:val="6E6C42CA"/>
    <w:rsid w:val="6E73558D"/>
    <w:rsid w:val="6E92D573"/>
    <w:rsid w:val="6E9DB6C7"/>
    <w:rsid w:val="6EE4D34A"/>
    <w:rsid w:val="6EF3FACF"/>
    <w:rsid w:val="6EFE453F"/>
    <w:rsid w:val="6F213887"/>
    <w:rsid w:val="6F5874CA"/>
    <w:rsid w:val="6F5BCBFE"/>
    <w:rsid w:val="6F973ECA"/>
    <w:rsid w:val="6FD193B7"/>
    <w:rsid w:val="6FDC9433"/>
    <w:rsid w:val="6FEE15DE"/>
    <w:rsid w:val="6FFD79B0"/>
    <w:rsid w:val="704C3A5D"/>
    <w:rsid w:val="705BD422"/>
    <w:rsid w:val="706B11D9"/>
    <w:rsid w:val="708AA568"/>
    <w:rsid w:val="70A0FDCF"/>
    <w:rsid w:val="70B286B9"/>
    <w:rsid w:val="70D347FE"/>
    <w:rsid w:val="7148A22D"/>
    <w:rsid w:val="71940521"/>
    <w:rsid w:val="719C0E3C"/>
    <w:rsid w:val="71C30132"/>
    <w:rsid w:val="71C69588"/>
    <w:rsid w:val="71E84373"/>
    <w:rsid w:val="727F1836"/>
    <w:rsid w:val="72A1C4C6"/>
    <w:rsid w:val="72B9BA51"/>
    <w:rsid w:val="72C521CB"/>
    <w:rsid w:val="72E726D6"/>
    <w:rsid w:val="73292B68"/>
    <w:rsid w:val="73387A49"/>
    <w:rsid w:val="733D4032"/>
    <w:rsid w:val="734F22F5"/>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57BB3"/>
    <w:rsid w:val="76DD6A6E"/>
    <w:rsid w:val="770AB2AF"/>
    <w:rsid w:val="77230C75"/>
    <w:rsid w:val="774F027B"/>
    <w:rsid w:val="774FF416"/>
    <w:rsid w:val="775827F5"/>
    <w:rsid w:val="7771F5D4"/>
    <w:rsid w:val="77872982"/>
    <w:rsid w:val="77B2DD71"/>
    <w:rsid w:val="77FCB3DE"/>
    <w:rsid w:val="782480E4"/>
    <w:rsid w:val="785E9F61"/>
    <w:rsid w:val="788044B2"/>
    <w:rsid w:val="788E445C"/>
    <w:rsid w:val="789E70DD"/>
    <w:rsid w:val="78CDE9EA"/>
    <w:rsid w:val="7904D2C7"/>
    <w:rsid w:val="793CE96F"/>
    <w:rsid w:val="797ADC75"/>
    <w:rsid w:val="79B13BFE"/>
    <w:rsid w:val="79C8C45A"/>
    <w:rsid w:val="79E5541C"/>
    <w:rsid w:val="7A0BFECA"/>
    <w:rsid w:val="7A2F940A"/>
    <w:rsid w:val="7A3057E9"/>
    <w:rsid w:val="7A4D6915"/>
    <w:rsid w:val="7A4F1AEF"/>
    <w:rsid w:val="7A5E36FE"/>
    <w:rsid w:val="7A61484C"/>
    <w:rsid w:val="7AAEFAA2"/>
    <w:rsid w:val="7ABBBDDC"/>
    <w:rsid w:val="7AD52517"/>
    <w:rsid w:val="7AF2D71C"/>
    <w:rsid w:val="7B3007A4"/>
    <w:rsid w:val="7B5D51B6"/>
    <w:rsid w:val="7B6EBF30"/>
    <w:rsid w:val="7B6FAAD1"/>
    <w:rsid w:val="7B8074DC"/>
    <w:rsid w:val="7BA684BE"/>
    <w:rsid w:val="7BA7A596"/>
    <w:rsid w:val="7BB2FE93"/>
    <w:rsid w:val="7C33691B"/>
    <w:rsid w:val="7C33F525"/>
    <w:rsid w:val="7C5504AE"/>
    <w:rsid w:val="7C7E0E5E"/>
    <w:rsid w:val="7CBD93F9"/>
    <w:rsid w:val="7CF4820C"/>
    <w:rsid w:val="7CFEB68E"/>
    <w:rsid w:val="7D0D888C"/>
    <w:rsid w:val="7D2485F0"/>
    <w:rsid w:val="7D326F98"/>
    <w:rsid w:val="7D577BE6"/>
    <w:rsid w:val="7D602351"/>
    <w:rsid w:val="7E061477"/>
    <w:rsid w:val="7E2E4A69"/>
    <w:rsid w:val="7E2EF39B"/>
    <w:rsid w:val="7E353C32"/>
    <w:rsid w:val="7E3EC07F"/>
    <w:rsid w:val="7E4C19AA"/>
    <w:rsid w:val="7E4F7A63"/>
    <w:rsid w:val="7E5778EF"/>
    <w:rsid w:val="7E8F85DD"/>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6EFBAD55-DB3D-4465-8885-5123B56E5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1A4707"/>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1"/>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lang w:val="en-ZA"/>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2"/>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semiHidden/>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3.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ED1356-D7E0-4167-80B4-5B4B3314F8AD}">
  <ds:schemaRefs>
    <ds:schemaRef ds:uri="http://schemas.microsoft.com/sharepoint/v3/contenttype/forms"/>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 pitch proposal</Template>
  <TotalTime>181</TotalTime>
  <Pages>30</Pages>
  <Words>6699</Words>
  <Characters>41602</Characters>
  <Application>Microsoft Office Word</Application>
  <DocSecurity>0</DocSecurity>
  <Lines>1040</Lines>
  <Paragraphs>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Morris Nkomo</cp:lastModifiedBy>
  <cp:revision>865</cp:revision>
  <dcterms:created xsi:type="dcterms:W3CDTF">2026-02-01T02:32:00Z</dcterms:created>
  <dcterms:modified xsi:type="dcterms:W3CDTF">2026-02-14T19:59:00Z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